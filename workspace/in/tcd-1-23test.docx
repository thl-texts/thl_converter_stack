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8" w:type="dxa"/>
        <w:tblLayout w:type="fixed"/>
        <w:tblLook w:val="01E0" w:firstRow="1" w:lastRow="1" w:firstColumn="1" w:lastColumn="1" w:noHBand="0" w:noVBand="0"/>
      </w:tblPr>
      <w:tblGrid>
        <w:gridCol w:w="3330"/>
        <w:gridCol w:w="5508"/>
      </w:tblGrid>
      <w:tr w:rsidR="00061A6E" w:rsidRPr="00124163" w:rsidTr="00D67A00">
        <w:tc>
          <w:tcPr>
            <w:tcW w:w="3330" w:type="dxa"/>
          </w:tcPr>
          <w:p w:rsidR="00061A6E" w:rsidRPr="00124163" w:rsidRDefault="00061A6E" w:rsidP="005C7E1B">
            <w:pPr>
              <w:pStyle w:val="Paragraph"/>
              <w:outlineLvl w:val="7"/>
            </w:pPr>
            <w:r w:rsidRPr="00124163">
              <w:t>Title of Text</w:t>
            </w:r>
          </w:p>
        </w:tc>
        <w:tc>
          <w:tcPr>
            <w:tcW w:w="5508" w:type="dxa"/>
          </w:tcPr>
          <w:p w:rsidR="00061A6E" w:rsidRPr="00124163" w:rsidRDefault="00061A6E" w:rsidP="005C7E1B">
            <w:pPr>
              <w:pStyle w:val="Paragraph"/>
              <w:outlineLvl w:val="7"/>
            </w:pPr>
            <w:r w:rsidRPr="00124163">
              <w:rPr>
                <w:cs/>
              </w:rPr>
              <w:t>ཐེག་པའི་མཆོག་རིན་པོ་ཆེའི་མཛོད།</w:t>
            </w:r>
            <w:r w:rsidRPr="00124163">
              <w:t> </w:t>
            </w:r>
          </w:p>
        </w:tc>
      </w:tr>
      <w:tr w:rsidR="00061A6E" w:rsidRPr="00124163" w:rsidTr="00D67A00">
        <w:tc>
          <w:tcPr>
            <w:tcW w:w="3330" w:type="dxa"/>
          </w:tcPr>
          <w:p w:rsidR="00061A6E" w:rsidRPr="00124163" w:rsidRDefault="00061A6E" w:rsidP="00D67A00">
            <w:pPr>
              <w:pStyle w:val="Paragraph"/>
            </w:pPr>
            <w:r w:rsidRPr="00124163">
              <w:t>Cover Page</w:t>
            </w:r>
          </w:p>
        </w:tc>
        <w:tc>
          <w:tcPr>
            <w:tcW w:w="5508" w:type="dxa"/>
          </w:tcPr>
          <w:p w:rsidR="00061A6E" w:rsidRPr="00124163" w:rsidRDefault="00061A6E" w:rsidP="00D67A00">
            <w:pPr>
              <w:pStyle w:val="Paragraph"/>
            </w:pPr>
            <w:r>
              <w:rPr>
                <w:rFonts w:hint="cs"/>
              </w:rPr>
              <w:t>ཐེག་པའི་མཆོག་རིན་པོ་ཆེའི་མཛོ</w:t>
            </w:r>
            <w:r>
              <w:t>ད་</w:t>
            </w:r>
            <w:r w:rsidRPr="003C18CA">
              <w:rPr>
                <w:rFonts w:hint="cs"/>
              </w:rPr>
              <w:t>བཞུགས་སྷོ།།</w:t>
            </w:r>
            <w:r w:rsidRPr="003C18CA">
              <w:t xml:space="preserve"> </w:t>
            </w:r>
            <w:r w:rsidRPr="003C18CA">
              <w:rPr>
                <w:rFonts w:hint="cs"/>
              </w:rPr>
              <w:t>ས་དྷུ་དྲི་ཤྱ་ཧོ།།</w:t>
            </w:r>
            <w:r>
              <w:t> དགེའོ།།</w:t>
            </w:r>
          </w:p>
        </w:tc>
      </w:tr>
      <w:tr w:rsidR="00061A6E" w:rsidRPr="00124163" w:rsidTr="00D67A00">
        <w:tc>
          <w:tcPr>
            <w:tcW w:w="3330" w:type="dxa"/>
          </w:tcPr>
          <w:p w:rsidR="00061A6E" w:rsidRPr="00124163" w:rsidRDefault="00061A6E" w:rsidP="00D67A00">
            <w:pPr>
              <w:pStyle w:val="Paragraph"/>
            </w:pPr>
            <w:r w:rsidRPr="00124163">
              <w:t>Title on Cover</w:t>
            </w:r>
          </w:p>
        </w:tc>
        <w:tc>
          <w:tcPr>
            <w:tcW w:w="5508" w:type="dxa"/>
          </w:tcPr>
          <w:p w:rsidR="00061A6E" w:rsidRPr="00124163" w:rsidRDefault="00061A6E" w:rsidP="00D67A00">
            <w:pPr>
              <w:pStyle w:val="Paragraph"/>
            </w:pPr>
            <w:r w:rsidRPr="003C18CA">
              <w:rPr>
                <w:rFonts w:hint="cs"/>
              </w:rPr>
              <w:t>ཐེག་པའི་མཆོག་རིན་པོ་ཆེའི་མཛོད</w:t>
            </w:r>
            <w:r>
              <w:t>།</w:t>
            </w:r>
          </w:p>
        </w:tc>
      </w:tr>
      <w:tr w:rsidR="00061A6E" w:rsidRPr="00124163" w:rsidTr="00D67A00">
        <w:tc>
          <w:tcPr>
            <w:tcW w:w="3330" w:type="dxa"/>
          </w:tcPr>
          <w:p w:rsidR="00061A6E" w:rsidRPr="00124163" w:rsidRDefault="00061A6E" w:rsidP="00D67A00">
            <w:pPr>
              <w:pStyle w:val="Paragraph"/>
            </w:pPr>
            <w:r w:rsidRPr="00124163">
              <w:t>Title on Spine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Margin Title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Author of Text</w:t>
            </w:r>
          </w:p>
        </w:tc>
        <w:tc>
          <w:tcPr>
            <w:tcW w:w="5508" w:type="dxa"/>
          </w:tcPr>
          <w:p w:rsidR="00061A6E" w:rsidRPr="00124163" w:rsidRDefault="00061A6E" w:rsidP="00D67A00">
            <w:pPr>
              <w:pStyle w:val="Paragraph"/>
            </w:pPr>
            <w:r w:rsidRPr="00124163">
              <w:rPr>
                <w:cs/>
              </w:rPr>
              <w:t>ཀློང་ཆེན་རབ་འབྱམས་པ།</w:t>
            </w:r>
            <w:r w:rsidRPr="00124163">
              <w:t> </w:t>
            </w:r>
          </w:p>
        </w:tc>
      </w:tr>
      <w:tr w:rsidR="00061A6E" w:rsidRPr="00124163" w:rsidTr="00D67A00">
        <w:tc>
          <w:tcPr>
            <w:tcW w:w="3330" w:type="dxa"/>
          </w:tcPr>
          <w:p w:rsidR="00061A6E" w:rsidRPr="00124163" w:rsidRDefault="00061A6E" w:rsidP="00D67A00">
            <w:pPr>
              <w:pStyle w:val="Paragraph"/>
            </w:pPr>
            <w:r w:rsidRPr="00124163">
              <w:t>Name of Collection (if applicable)</w:t>
            </w:r>
          </w:p>
        </w:tc>
        <w:tc>
          <w:tcPr>
            <w:tcW w:w="5508" w:type="dxa"/>
          </w:tcPr>
          <w:p w:rsidR="00061A6E" w:rsidRPr="00124163" w:rsidRDefault="00061A6E" w:rsidP="00D67A00">
            <w:pPr>
              <w:pStyle w:val="Paragraph"/>
            </w:pPr>
            <w:r w:rsidRPr="00124163">
              <w:rPr>
                <w:cs/>
              </w:rPr>
              <w:t>མཛོད་བདུན།</w:t>
            </w:r>
            <w:r w:rsidRPr="00124163">
              <w:t> </w:t>
            </w:r>
          </w:p>
        </w:tc>
      </w:tr>
      <w:tr w:rsidR="00061A6E" w:rsidRPr="00124163" w:rsidTr="00D67A00">
        <w:tc>
          <w:tcPr>
            <w:tcW w:w="3330" w:type="dxa"/>
          </w:tcPr>
          <w:p w:rsidR="00061A6E" w:rsidRPr="00124163" w:rsidRDefault="00061A6E" w:rsidP="00D67A00">
            <w:pPr>
              <w:pStyle w:val="Paragraph"/>
            </w:pPr>
            <w:r w:rsidRPr="00124163">
              <w:t>Publisher Name</w:t>
            </w:r>
          </w:p>
        </w:tc>
        <w:tc>
          <w:tcPr>
            <w:tcW w:w="5508" w:type="dxa"/>
          </w:tcPr>
          <w:p w:rsidR="00061A6E" w:rsidRPr="00415F06" w:rsidRDefault="00061A6E" w:rsidP="00D67A00">
            <w:r w:rsidRPr="00415F06">
              <w:rPr>
                <w:bCs/>
              </w:rPr>
              <w:t>a ’dzom chos sgar</w:t>
            </w:r>
          </w:p>
        </w:tc>
      </w:tr>
      <w:tr w:rsidR="00061A6E" w:rsidRPr="00124163" w:rsidTr="00D67A00">
        <w:tc>
          <w:tcPr>
            <w:tcW w:w="3330" w:type="dxa"/>
          </w:tcPr>
          <w:p w:rsidR="00061A6E" w:rsidRPr="00124163" w:rsidRDefault="00061A6E" w:rsidP="00D67A00">
            <w:pPr>
              <w:pStyle w:val="Paragraph"/>
            </w:pPr>
            <w:r w:rsidRPr="00124163">
              <w:t>Publisher Place</w:t>
            </w:r>
          </w:p>
        </w:tc>
        <w:tc>
          <w:tcPr>
            <w:tcW w:w="5508" w:type="dxa"/>
          </w:tcPr>
          <w:p w:rsidR="00061A6E" w:rsidRPr="00124163" w:rsidRDefault="00061A6E" w:rsidP="00D67A00">
            <w:pPr>
              <w:pStyle w:val="Paragraph"/>
            </w:pPr>
            <w:r w:rsidRPr="00124163">
              <w:t>dkar mdzes bod rigs rang skyong khul, dpal yul rdzong, a 'dzom chos sgar</w:t>
            </w:r>
          </w:p>
        </w:tc>
      </w:tr>
      <w:tr w:rsidR="00061A6E" w:rsidRPr="00124163" w:rsidTr="00D67A00">
        <w:tc>
          <w:tcPr>
            <w:tcW w:w="3330" w:type="dxa"/>
          </w:tcPr>
          <w:p w:rsidR="00061A6E" w:rsidRPr="00124163" w:rsidRDefault="00061A6E" w:rsidP="00D67A00">
            <w:pPr>
              <w:pStyle w:val="Paragraph"/>
            </w:pPr>
            <w:r w:rsidRPr="00124163">
              <w:t>Publisher Date</w:t>
            </w:r>
          </w:p>
        </w:tc>
        <w:tc>
          <w:tcPr>
            <w:tcW w:w="5508" w:type="dxa"/>
          </w:tcPr>
          <w:p w:rsidR="00061A6E" w:rsidRPr="00124163" w:rsidRDefault="00061A6E" w:rsidP="00D67A00">
            <w:pPr>
              <w:pStyle w:val="Paragraph"/>
            </w:pPr>
          </w:p>
        </w:tc>
      </w:tr>
      <w:tr w:rsidR="00251084" w:rsidRPr="00124163" w:rsidTr="00D67A00">
        <w:tc>
          <w:tcPr>
            <w:tcW w:w="3330" w:type="dxa"/>
          </w:tcPr>
          <w:p w:rsidR="00251084" w:rsidRPr="00124163" w:rsidRDefault="00251084" w:rsidP="00D67A00">
            <w:pPr>
              <w:pStyle w:val="Paragraph"/>
            </w:pPr>
            <w:r>
              <w:t>Edition Sigla</w:t>
            </w:r>
          </w:p>
        </w:tc>
        <w:tc>
          <w:tcPr>
            <w:tcW w:w="5508" w:type="dxa"/>
          </w:tcPr>
          <w:p w:rsidR="00251084" w:rsidRPr="00124163" w:rsidRDefault="00251084" w:rsidP="00D67A00">
            <w:pPr>
              <w:pStyle w:val="Paragraph"/>
            </w:pPr>
            <w:r>
              <w:t>Ad</w:t>
            </w:r>
          </w:p>
        </w:tc>
      </w:tr>
      <w:tr w:rsidR="00061A6E" w:rsidRPr="00124163" w:rsidTr="00D67A00">
        <w:tc>
          <w:tcPr>
            <w:tcW w:w="3330" w:type="dxa"/>
          </w:tcPr>
          <w:p w:rsidR="00061A6E" w:rsidRPr="00124163" w:rsidRDefault="00061A6E" w:rsidP="00D67A00">
            <w:pPr>
              <w:pStyle w:val="Paragraph"/>
            </w:pPr>
            <w:r w:rsidRPr="00124163">
              <w:t>ISBN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Library Call</w:t>
            </w:r>
            <w:r w:rsidRPr="00124163">
              <w:rPr>
                <w:cs/>
              </w:rPr>
              <w:t>་</w:t>
            </w:r>
            <w:r w:rsidRPr="00124163">
              <w:t>number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Other ID number (if applicable)</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Volume Number (if applicable)</w:t>
            </w:r>
          </w:p>
        </w:tc>
        <w:tc>
          <w:tcPr>
            <w:tcW w:w="5508" w:type="dxa"/>
          </w:tcPr>
          <w:p w:rsidR="00061A6E" w:rsidRPr="00124163" w:rsidRDefault="00061A6E" w:rsidP="00D67A00">
            <w:pPr>
              <w:pStyle w:val="Paragraph"/>
            </w:pPr>
            <w:r w:rsidRPr="00124163">
              <w:t>1</w:t>
            </w:r>
          </w:p>
        </w:tc>
      </w:tr>
      <w:tr w:rsidR="00061A6E" w:rsidRPr="00124163" w:rsidTr="00D67A00">
        <w:tc>
          <w:tcPr>
            <w:tcW w:w="3330" w:type="dxa"/>
          </w:tcPr>
          <w:p w:rsidR="00061A6E" w:rsidRPr="00124163" w:rsidRDefault="00061A6E" w:rsidP="00D67A00">
            <w:pPr>
              <w:pStyle w:val="Paragraph"/>
            </w:pPr>
            <w:r w:rsidRPr="00124163">
              <w:t>Pagination of Text</w:t>
            </w:r>
          </w:p>
        </w:tc>
        <w:tc>
          <w:tcPr>
            <w:tcW w:w="5508" w:type="dxa"/>
          </w:tcPr>
          <w:p w:rsidR="00061A6E" w:rsidRPr="00124163" w:rsidRDefault="00061A6E" w:rsidP="00D67A00">
            <w:pPr>
              <w:pStyle w:val="Paragraph"/>
            </w:pP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Pages Represented in this file</w:t>
            </w:r>
          </w:p>
        </w:tc>
        <w:tc>
          <w:tcPr>
            <w:tcW w:w="5508" w:type="dxa"/>
            <w:tcBorders>
              <w:bottom w:val="single" w:sz="4" w:space="0" w:color="auto"/>
            </w:tcBorders>
          </w:tcPr>
          <w:p w:rsidR="00061A6E" w:rsidRPr="00124163" w:rsidRDefault="00061A6E" w:rsidP="00D67A00">
            <w:pPr>
              <w:pStyle w:val="Paragraph"/>
            </w:pPr>
            <w:r w:rsidRPr="00124163">
              <w:t>1-697, 1-601 (chapters 1-25)</w:t>
            </w:r>
          </w:p>
        </w:tc>
      </w:tr>
      <w:tr w:rsidR="00061A6E" w:rsidRPr="00124163" w:rsidTr="00D67A00">
        <w:tc>
          <w:tcPr>
            <w:tcW w:w="3330" w:type="dxa"/>
            <w:shd w:val="clear" w:color="auto" w:fill="E6E6E6"/>
          </w:tcPr>
          <w:p w:rsidR="00061A6E" w:rsidRPr="00124163" w:rsidRDefault="00061A6E" w:rsidP="00D67A00">
            <w:pPr>
              <w:pStyle w:val="Paragraph"/>
            </w:pPr>
            <w:r w:rsidRPr="00124163">
              <w:t>Name of Inputter</w:t>
            </w:r>
          </w:p>
        </w:tc>
        <w:tc>
          <w:tcPr>
            <w:tcW w:w="5508" w:type="dxa"/>
            <w:shd w:val="clear" w:color="auto" w:fill="E6E6E6"/>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Inputting Begun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Inputting Finished</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Place of Inputting</w:t>
            </w:r>
          </w:p>
        </w:tc>
        <w:tc>
          <w:tcPr>
            <w:tcW w:w="5508" w:type="dxa"/>
          </w:tcPr>
          <w:p w:rsidR="00061A6E" w:rsidRPr="00124163" w:rsidRDefault="00061A6E" w:rsidP="00D67A00">
            <w:pPr>
              <w:pStyle w:val="Paragraph"/>
            </w:pPr>
            <w:r w:rsidRPr="00124163">
              <w:t>Lhasa Input Center</w:t>
            </w: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lastRenderedPageBreak/>
              <w:t>Method of Input</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t>Name of Proofreader</w:t>
            </w:r>
          </w:p>
        </w:tc>
        <w:tc>
          <w:tcPr>
            <w:tcW w:w="5508" w:type="dxa"/>
            <w:shd w:val="clear" w:color="auto" w:fill="E6E6E6"/>
          </w:tcPr>
          <w:p w:rsidR="00061A6E" w:rsidRPr="00124163" w:rsidRDefault="00061A6E" w:rsidP="00D67A00">
            <w:pPr>
              <w:pStyle w:val="Paragraph"/>
            </w:pPr>
            <w:r w:rsidRPr="00124163">
              <w:t>Tsering Gyurme, and then Tibet U.</w:t>
            </w:r>
          </w:p>
        </w:tc>
      </w:tr>
      <w:tr w:rsidR="00061A6E" w:rsidRPr="00124163" w:rsidTr="00D67A00">
        <w:tc>
          <w:tcPr>
            <w:tcW w:w="3330" w:type="dxa"/>
          </w:tcPr>
          <w:p w:rsidR="00061A6E" w:rsidRPr="00124163" w:rsidRDefault="00061A6E" w:rsidP="00D67A00">
            <w:pPr>
              <w:pStyle w:val="Paragraph"/>
            </w:pPr>
            <w:r w:rsidRPr="00124163">
              <w:t>Date Proofreading Began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Proofreading Finished</w:t>
            </w:r>
          </w:p>
        </w:tc>
        <w:tc>
          <w:tcPr>
            <w:tcW w:w="5508" w:type="dxa"/>
          </w:tcPr>
          <w:p w:rsidR="00061A6E" w:rsidRPr="00124163" w:rsidRDefault="00061A6E" w:rsidP="00D67A00">
            <w:pPr>
              <w:pStyle w:val="Paragraph"/>
            </w:pPr>
            <w:r w:rsidRPr="00124163">
              <w:t>2010</w:t>
            </w: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Place of Proofreading</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t>Name of Proofreader</w:t>
            </w:r>
          </w:p>
        </w:tc>
        <w:tc>
          <w:tcPr>
            <w:tcW w:w="5508" w:type="dxa"/>
            <w:shd w:val="clear" w:color="auto" w:fill="E6E6E6"/>
          </w:tcPr>
          <w:p w:rsidR="00061A6E" w:rsidRPr="00124163" w:rsidRDefault="00061A6E" w:rsidP="00D67A00">
            <w:pPr>
              <w:pStyle w:val="Paragraph"/>
            </w:pPr>
            <w:r>
              <w:t>Khenpo Ngawang Dorjee</w:t>
            </w:r>
          </w:p>
        </w:tc>
      </w:tr>
      <w:tr w:rsidR="00061A6E" w:rsidRPr="00124163" w:rsidTr="00D67A00">
        <w:tc>
          <w:tcPr>
            <w:tcW w:w="3330" w:type="dxa"/>
            <w:tcBorders>
              <w:bottom w:val="single" w:sz="4" w:space="0" w:color="auto"/>
            </w:tcBorders>
          </w:tcPr>
          <w:p w:rsidR="00061A6E" w:rsidRPr="00690F4C" w:rsidRDefault="00061A6E" w:rsidP="00D67A00">
            <w:r w:rsidRPr="00690F4C">
              <w:t>Date Proofreading Began</w:t>
            </w:r>
          </w:p>
        </w:tc>
        <w:tc>
          <w:tcPr>
            <w:tcW w:w="5508" w:type="dxa"/>
            <w:tcBorders>
              <w:bottom w:val="single" w:sz="4" w:space="0" w:color="auto"/>
            </w:tcBorders>
          </w:tcPr>
          <w:p w:rsidR="00061A6E" w:rsidRPr="00690F4C" w:rsidRDefault="00061A6E" w:rsidP="00D67A00">
            <w:r>
              <w:t>2017-07-28</w:t>
            </w:r>
          </w:p>
        </w:tc>
      </w:tr>
      <w:tr w:rsidR="00061A6E" w:rsidRPr="00124163" w:rsidTr="00D67A00">
        <w:tc>
          <w:tcPr>
            <w:tcW w:w="3330" w:type="dxa"/>
            <w:tcBorders>
              <w:bottom w:val="single" w:sz="4" w:space="0" w:color="auto"/>
            </w:tcBorders>
          </w:tcPr>
          <w:p w:rsidR="00061A6E" w:rsidRPr="00690F4C" w:rsidRDefault="00061A6E" w:rsidP="00D67A00">
            <w:r w:rsidRPr="00690F4C">
              <w:t>Date Proofreading Finished</w:t>
            </w:r>
          </w:p>
        </w:tc>
        <w:tc>
          <w:tcPr>
            <w:tcW w:w="5508" w:type="dxa"/>
            <w:tcBorders>
              <w:bottom w:val="single" w:sz="4" w:space="0" w:color="auto"/>
            </w:tcBorders>
          </w:tcPr>
          <w:p w:rsidR="00061A6E" w:rsidRPr="00690F4C" w:rsidRDefault="00061A6E" w:rsidP="00D67A00">
            <w:r w:rsidRPr="00690F4C">
              <w:t>201</w:t>
            </w:r>
            <w:r>
              <w:t>7-09-30</w:t>
            </w:r>
          </w:p>
        </w:tc>
      </w:tr>
      <w:tr w:rsidR="00061A6E" w:rsidRPr="00124163" w:rsidTr="00D67A00">
        <w:tc>
          <w:tcPr>
            <w:tcW w:w="3330" w:type="dxa"/>
            <w:tcBorders>
              <w:bottom w:val="single" w:sz="4" w:space="0" w:color="auto"/>
            </w:tcBorders>
          </w:tcPr>
          <w:p w:rsidR="00061A6E" w:rsidRPr="00690F4C" w:rsidRDefault="00061A6E" w:rsidP="00D67A00">
            <w:r w:rsidRPr="00690F4C">
              <w:t>Place of Proofreading</w:t>
            </w:r>
          </w:p>
        </w:tc>
        <w:tc>
          <w:tcPr>
            <w:tcW w:w="5508" w:type="dxa"/>
            <w:tcBorders>
              <w:bottom w:val="single" w:sz="4" w:space="0" w:color="auto"/>
            </w:tcBorders>
          </w:tcPr>
          <w:p w:rsidR="00061A6E" w:rsidRPr="00690F4C" w:rsidRDefault="00061A6E" w:rsidP="00D67A00">
            <w:r>
              <w:t>Charlottesville, VA</w:t>
            </w:r>
          </w:p>
        </w:tc>
      </w:tr>
      <w:tr w:rsidR="00061A6E" w:rsidRPr="00124163" w:rsidTr="00D67A00">
        <w:tc>
          <w:tcPr>
            <w:tcW w:w="3330" w:type="dxa"/>
            <w:shd w:val="clear" w:color="auto" w:fill="E6E6E6"/>
          </w:tcPr>
          <w:p w:rsidR="00061A6E" w:rsidRPr="00124163" w:rsidRDefault="00061A6E" w:rsidP="00D67A00">
            <w:pPr>
              <w:pStyle w:val="Paragraph"/>
            </w:pPr>
            <w:r w:rsidRPr="00124163">
              <w:t>Name of Converter</w:t>
            </w:r>
          </w:p>
        </w:tc>
        <w:tc>
          <w:tcPr>
            <w:tcW w:w="5508" w:type="dxa"/>
            <w:shd w:val="clear" w:color="auto" w:fill="E6E6E6"/>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Conversion Began</w:t>
            </w:r>
          </w:p>
        </w:tc>
        <w:tc>
          <w:tcPr>
            <w:tcW w:w="5508" w:type="dxa"/>
          </w:tcPr>
          <w:p w:rsidR="00061A6E" w:rsidRPr="00124163" w:rsidRDefault="00061A6E" w:rsidP="00D67A00">
            <w:pPr>
              <w:pStyle w:val="Paragraph"/>
            </w:pPr>
          </w:p>
        </w:tc>
      </w:tr>
      <w:tr w:rsidR="00061A6E" w:rsidRPr="00124163" w:rsidTr="00D67A00">
        <w:tc>
          <w:tcPr>
            <w:tcW w:w="3330" w:type="dxa"/>
          </w:tcPr>
          <w:p w:rsidR="00061A6E" w:rsidRPr="00124163" w:rsidRDefault="00061A6E" w:rsidP="00D67A00">
            <w:pPr>
              <w:pStyle w:val="Paragraph"/>
            </w:pPr>
            <w:r w:rsidRPr="00124163">
              <w:t>Date Conversion Finished</w:t>
            </w:r>
          </w:p>
        </w:tc>
        <w:tc>
          <w:tcPr>
            <w:tcW w:w="5508" w:type="dxa"/>
          </w:tcPr>
          <w:p w:rsidR="00061A6E" w:rsidRPr="00124163" w:rsidRDefault="00061A6E" w:rsidP="00D67A00">
            <w:pPr>
              <w:pStyle w:val="Paragraph"/>
            </w:pPr>
          </w:p>
        </w:tc>
      </w:tr>
      <w:tr w:rsidR="00061A6E" w:rsidRPr="00124163" w:rsidTr="00D67A00">
        <w:tc>
          <w:tcPr>
            <w:tcW w:w="3330" w:type="dxa"/>
            <w:tcBorders>
              <w:bottom w:val="single" w:sz="4" w:space="0" w:color="auto"/>
            </w:tcBorders>
          </w:tcPr>
          <w:p w:rsidR="00061A6E" w:rsidRPr="00124163" w:rsidRDefault="00061A6E" w:rsidP="00D67A00">
            <w:pPr>
              <w:pStyle w:val="Paragraph"/>
            </w:pPr>
            <w:r w:rsidRPr="00124163">
              <w:t>Place of Conversion</w:t>
            </w:r>
          </w:p>
        </w:tc>
        <w:tc>
          <w:tcPr>
            <w:tcW w:w="5508" w:type="dxa"/>
            <w:tcBorders>
              <w:bottom w:val="single" w:sz="4" w:space="0" w:color="auto"/>
            </w:tcBorders>
          </w:tcPr>
          <w:p w:rsidR="00061A6E" w:rsidRPr="00124163" w:rsidRDefault="00061A6E" w:rsidP="00D67A00">
            <w:pPr>
              <w:pStyle w:val="Paragraph"/>
            </w:pPr>
          </w:p>
        </w:tc>
      </w:tr>
      <w:tr w:rsidR="00061A6E" w:rsidRPr="00124163" w:rsidTr="00D67A00">
        <w:tc>
          <w:tcPr>
            <w:tcW w:w="3330" w:type="dxa"/>
            <w:shd w:val="clear" w:color="auto" w:fill="E6E6E6"/>
          </w:tcPr>
          <w:p w:rsidR="00061A6E" w:rsidRPr="00124163" w:rsidRDefault="00061A6E" w:rsidP="00D67A00">
            <w:pPr>
              <w:pStyle w:val="Paragraph"/>
            </w:pPr>
            <w:r w:rsidRPr="00124163">
              <w:t>Name of Markup-er</w:t>
            </w:r>
          </w:p>
        </w:tc>
        <w:tc>
          <w:tcPr>
            <w:tcW w:w="5508" w:type="dxa"/>
            <w:shd w:val="clear" w:color="auto" w:fill="E6E6E6"/>
          </w:tcPr>
          <w:p w:rsidR="00061A6E" w:rsidRPr="00124163" w:rsidRDefault="00061A6E" w:rsidP="00D67A00">
            <w:pPr>
              <w:pStyle w:val="Paragraph"/>
            </w:pPr>
            <w:r w:rsidRPr="00124163">
              <w:t>Chris Hatchell</w:t>
            </w:r>
          </w:p>
        </w:tc>
      </w:tr>
      <w:tr w:rsidR="00061A6E" w:rsidRPr="00124163" w:rsidTr="00D67A00">
        <w:tc>
          <w:tcPr>
            <w:tcW w:w="3330" w:type="dxa"/>
          </w:tcPr>
          <w:p w:rsidR="00061A6E" w:rsidRPr="00124163" w:rsidRDefault="00061A6E" w:rsidP="00D67A00">
            <w:pPr>
              <w:pStyle w:val="Paragraph"/>
            </w:pPr>
            <w:r w:rsidRPr="00124163">
              <w:t>Date Markup Began</w:t>
            </w:r>
          </w:p>
        </w:tc>
        <w:tc>
          <w:tcPr>
            <w:tcW w:w="5508" w:type="dxa"/>
          </w:tcPr>
          <w:p w:rsidR="00061A6E" w:rsidRPr="00124163" w:rsidRDefault="00061A6E" w:rsidP="00D67A00">
            <w:pPr>
              <w:pStyle w:val="Paragraph"/>
            </w:pPr>
            <w:r w:rsidRPr="00124163">
              <w:t>2005-07-01</w:t>
            </w:r>
          </w:p>
        </w:tc>
      </w:tr>
      <w:tr w:rsidR="00061A6E" w:rsidRPr="00124163" w:rsidTr="00D67A00">
        <w:tc>
          <w:tcPr>
            <w:tcW w:w="3330" w:type="dxa"/>
          </w:tcPr>
          <w:p w:rsidR="00061A6E" w:rsidRPr="00124163" w:rsidRDefault="00061A6E" w:rsidP="00D67A00">
            <w:pPr>
              <w:pStyle w:val="Paragraph"/>
            </w:pPr>
            <w:r w:rsidRPr="00124163">
              <w:t>Date Markup Finished</w:t>
            </w:r>
          </w:p>
        </w:tc>
        <w:tc>
          <w:tcPr>
            <w:tcW w:w="5508" w:type="dxa"/>
          </w:tcPr>
          <w:p w:rsidR="00061A6E" w:rsidRPr="00124163" w:rsidRDefault="00061A6E" w:rsidP="00D67A00">
            <w:pPr>
              <w:pStyle w:val="Paragraph"/>
            </w:pPr>
            <w:r w:rsidRPr="00124163">
              <w:t>2008-03-25</w:t>
            </w:r>
          </w:p>
        </w:tc>
      </w:tr>
      <w:tr w:rsidR="00061A6E" w:rsidRPr="00124163" w:rsidTr="00D67A00">
        <w:tc>
          <w:tcPr>
            <w:tcW w:w="3330" w:type="dxa"/>
          </w:tcPr>
          <w:p w:rsidR="00061A6E" w:rsidRPr="00124163" w:rsidRDefault="00061A6E" w:rsidP="00D67A00">
            <w:pPr>
              <w:pStyle w:val="Paragraph"/>
            </w:pPr>
            <w:r w:rsidRPr="00124163">
              <w:t>Place of Markup</w:t>
            </w:r>
          </w:p>
        </w:tc>
        <w:tc>
          <w:tcPr>
            <w:tcW w:w="5508" w:type="dxa"/>
          </w:tcPr>
          <w:p w:rsidR="00061A6E" w:rsidRPr="00124163" w:rsidRDefault="00061A6E" w:rsidP="00D67A00">
            <w:pPr>
              <w:pStyle w:val="Paragraph"/>
            </w:pPr>
            <w:r w:rsidRPr="00124163">
              <w:t>Charlottesville, VA</w:t>
            </w:r>
          </w:p>
        </w:tc>
      </w:tr>
      <w:tr w:rsidR="00061A6E" w:rsidRPr="00124163" w:rsidTr="00D67A00">
        <w:tc>
          <w:tcPr>
            <w:tcW w:w="3330" w:type="dxa"/>
          </w:tcPr>
          <w:p w:rsidR="00061A6E" w:rsidRPr="00124163" w:rsidRDefault="00061A6E" w:rsidP="00D67A00">
            <w:pPr>
              <w:pStyle w:val="Paragraph"/>
            </w:pPr>
            <w:r w:rsidRPr="00124163">
              <w:t>Name of Markup-er</w:t>
            </w:r>
          </w:p>
        </w:tc>
        <w:tc>
          <w:tcPr>
            <w:tcW w:w="5508" w:type="dxa"/>
          </w:tcPr>
          <w:p w:rsidR="00061A6E" w:rsidRPr="00124163" w:rsidRDefault="00061A6E" w:rsidP="00D67A00">
            <w:pPr>
              <w:pStyle w:val="Paragraph"/>
            </w:pPr>
            <w:r>
              <w:t>Khenpo Ngawang Dorjee</w:t>
            </w:r>
          </w:p>
        </w:tc>
      </w:tr>
      <w:tr w:rsidR="00061A6E" w:rsidRPr="00124163" w:rsidTr="00D67A00">
        <w:tc>
          <w:tcPr>
            <w:tcW w:w="3330" w:type="dxa"/>
          </w:tcPr>
          <w:p w:rsidR="00061A6E" w:rsidRPr="00124163" w:rsidRDefault="00061A6E" w:rsidP="00D67A00">
            <w:pPr>
              <w:pStyle w:val="Paragraph"/>
            </w:pPr>
            <w:r w:rsidRPr="00124163">
              <w:t>Date Markup Began</w:t>
            </w:r>
          </w:p>
        </w:tc>
        <w:tc>
          <w:tcPr>
            <w:tcW w:w="5508" w:type="dxa"/>
          </w:tcPr>
          <w:p w:rsidR="00061A6E" w:rsidRPr="00124163" w:rsidRDefault="00061A6E" w:rsidP="00D67A00">
            <w:pPr>
              <w:pStyle w:val="Paragraph"/>
            </w:pPr>
            <w:r w:rsidRPr="00124163">
              <w:t>20</w:t>
            </w:r>
            <w:r>
              <w:t>18</w:t>
            </w:r>
            <w:r w:rsidRPr="00124163">
              <w:t>-0</w:t>
            </w:r>
            <w:r>
              <w:t>1</w:t>
            </w:r>
            <w:r w:rsidRPr="00124163">
              <w:t>-</w:t>
            </w:r>
            <w:r>
              <w:t>25</w:t>
            </w:r>
          </w:p>
        </w:tc>
      </w:tr>
      <w:tr w:rsidR="00061A6E" w:rsidRPr="00124163" w:rsidTr="00D67A00">
        <w:tc>
          <w:tcPr>
            <w:tcW w:w="3330" w:type="dxa"/>
          </w:tcPr>
          <w:p w:rsidR="00061A6E" w:rsidRPr="00124163" w:rsidRDefault="00061A6E" w:rsidP="00D67A00">
            <w:pPr>
              <w:pStyle w:val="Paragraph"/>
            </w:pPr>
            <w:r w:rsidRPr="00124163">
              <w:t>Date Markup Finished</w:t>
            </w:r>
          </w:p>
        </w:tc>
        <w:tc>
          <w:tcPr>
            <w:tcW w:w="5508" w:type="dxa"/>
          </w:tcPr>
          <w:p w:rsidR="00061A6E" w:rsidRPr="00124163" w:rsidRDefault="00061A6E" w:rsidP="00D67A00">
            <w:pPr>
              <w:pStyle w:val="Paragraph"/>
            </w:pPr>
            <w:r w:rsidRPr="00124163">
              <w:t>20</w:t>
            </w:r>
            <w:r>
              <w:t>1</w:t>
            </w:r>
            <w:r w:rsidRPr="00124163">
              <w:t>8-0</w:t>
            </w:r>
            <w:r>
              <w:t>2</w:t>
            </w:r>
            <w:r w:rsidRPr="00124163">
              <w:t>-</w:t>
            </w:r>
            <w:r>
              <w:t>0</w:t>
            </w:r>
            <w:r w:rsidRPr="00124163">
              <w:t>5</w:t>
            </w:r>
          </w:p>
        </w:tc>
      </w:tr>
      <w:tr w:rsidR="00061A6E" w:rsidRPr="00124163" w:rsidTr="00D67A00">
        <w:tc>
          <w:tcPr>
            <w:tcW w:w="3330" w:type="dxa"/>
          </w:tcPr>
          <w:p w:rsidR="00061A6E" w:rsidRPr="00124163" w:rsidRDefault="00061A6E" w:rsidP="00D67A00">
            <w:pPr>
              <w:pStyle w:val="Paragraph"/>
            </w:pPr>
            <w:r w:rsidRPr="00124163">
              <w:t>Place of Markup</w:t>
            </w:r>
          </w:p>
        </w:tc>
        <w:tc>
          <w:tcPr>
            <w:tcW w:w="5508" w:type="dxa"/>
          </w:tcPr>
          <w:p w:rsidR="00061A6E" w:rsidRPr="00124163" w:rsidRDefault="00061A6E" w:rsidP="00D67A00">
            <w:pPr>
              <w:pStyle w:val="Paragraph"/>
            </w:pPr>
            <w:r w:rsidRPr="00124163">
              <w:t>Charlottesville, VA</w:t>
            </w:r>
          </w:p>
        </w:tc>
      </w:tr>
      <w:tr w:rsidR="00061A6E" w:rsidRPr="00124163" w:rsidTr="00D67A00">
        <w:tc>
          <w:tcPr>
            <w:tcW w:w="3330" w:type="dxa"/>
          </w:tcPr>
          <w:p w:rsidR="00061A6E" w:rsidRPr="00124163" w:rsidRDefault="00061A6E" w:rsidP="00D67A00">
            <w:pPr>
              <w:pStyle w:val="Paragraph"/>
            </w:pPr>
            <w:r w:rsidRPr="00124163">
              <w:t>Problems/Anomalies</w:t>
            </w:r>
          </w:p>
        </w:tc>
        <w:tc>
          <w:tcPr>
            <w:tcW w:w="5508" w:type="dxa"/>
          </w:tcPr>
          <w:p w:rsidR="00061A6E" w:rsidRPr="00124163" w:rsidRDefault="00061A6E" w:rsidP="00D67A00">
            <w:pPr>
              <w:pStyle w:val="Paragraph"/>
              <w:rPr>
                <w:color w:val="993366"/>
              </w:rPr>
            </w:pPr>
            <w:r w:rsidRPr="00124163">
              <w:rPr>
                <w:color w:val="993366"/>
              </w:rPr>
              <w:t>See JIRA </w:t>
            </w:r>
            <w:hyperlink r:id="rId7" w:history="1">
              <w:r w:rsidRPr="00124163">
                <w:rPr>
                  <w:color w:val="0000FF"/>
                  <w:u w:val="single"/>
                </w:rPr>
                <w:t>THLLIT-49</w:t>
              </w:r>
            </w:hyperlink>
          </w:p>
        </w:tc>
      </w:tr>
    </w:tbl>
    <w:p w:rsidR="00061A6E" w:rsidRPr="005E6995" w:rsidRDefault="00061A6E" w:rsidP="00061A6E">
      <w:pPr>
        <w:pStyle w:val="Heading0Front"/>
        <w:rPr>
          <w:cs/>
        </w:rPr>
      </w:pPr>
      <w:r w:rsidRPr="005E6995">
        <w:t>1</w:t>
      </w:r>
      <w:r w:rsidRPr="005E6995">
        <w:rPr>
          <w:cs/>
          <w:lang w:bidi="bo-CN"/>
        </w:rPr>
        <w:t xml:space="preserve"> ཀླད།</w:t>
      </w:r>
    </w:p>
    <w:p w:rsidR="00061A6E" w:rsidRDefault="00061A6E" w:rsidP="00061A6E">
      <w:pPr>
        <w:pStyle w:val="Heading1"/>
        <w:rPr>
          <w:cs/>
        </w:rPr>
      </w:pPr>
      <w:r>
        <w:t>1.1 མཚན་བྱང་།</w:t>
      </w:r>
    </w:p>
    <w:p w:rsidR="009E3E11" w:rsidRDefault="00061A6E" w:rsidP="00061A6E">
      <w:pPr>
        <w:pStyle w:val="Paragraph"/>
        <w:rPr>
          <w:rStyle w:val="PageNumberPrintEdition"/>
        </w:rPr>
      </w:pPr>
      <w:r w:rsidRPr="00E17D8B">
        <w:rPr>
          <w:rStyle w:val="PageNumberPrintEdition"/>
          <w:cs/>
        </w:rPr>
        <w:t xml:space="preserve">[page </w:t>
      </w:r>
      <w:r>
        <w:rPr>
          <w:rStyle w:val="PageNumberPrintEdition"/>
          <w:cs/>
        </w:rPr>
        <w:t>My-</w:t>
      </w:r>
      <w:r w:rsidRPr="00E17D8B">
        <w:rPr>
          <w:rStyle w:val="PageNumberPrintEdition"/>
          <w:cs/>
        </w:rPr>
        <w:t>1</w:t>
      </w:r>
      <w:r>
        <w:rPr>
          <w:rStyle w:val="PageNumberPrintEdition"/>
          <w:cs/>
        </w:rPr>
        <w:t>a</w:t>
      </w:r>
      <w:r w:rsidRPr="00E17D8B">
        <w:rPr>
          <w:rStyle w:val="PageNumberPrintEdition"/>
          <w:cs/>
        </w:rPr>
        <w:t>][page Ad-1]</w:t>
      </w:r>
      <w:r w:rsidRPr="00CF0F94">
        <w:rPr>
          <w:rStyle w:val="PageNumberPrintEdition"/>
          <w:cs/>
        </w:rPr>
        <w:t>[page Dg-1]</w:t>
      </w:r>
    </w:p>
    <w:p w:rsidR="00061A6E" w:rsidRPr="00724A76" w:rsidRDefault="00061A6E" w:rsidP="00061A6E">
      <w:pPr>
        <w:pStyle w:val="Paragraph"/>
        <w:rPr>
          <w:cs/>
        </w:rPr>
      </w:pPr>
      <w:r>
        <w:lastRenderedPageBreak/>
        <w:t>{</w:t>
      </w:r>
      <w:r w:rsidRPr="00D65EB7">
        <w:rPr>
          <w:rFonts w:hint="cs"/>
        </w:rPr>
        <w:t>༄༅།།</w:t>
      </w:r>
      <w:r w:rsidRPr="00E0389B">
        <w:rPr>
          <w:rStyle w:val="TitleOwnNon-TibetanLanguage"/>
          <w:rFonts w:ascii="Mangal" w:hAnsi="Mangal" w:cs="Mangal"/>
        </w:rPr>
        <w:t>यानाग्ररत्नकोषनामविजहारं</w:t>
      </w:r>
    </w:p>
    <w:p w:rsidR="00061A6E" w:rsidRDefault="00061A6E" w:rsidP="00061A6E">
      <w:pPr>
        <w:pStyle w:val="Paragraph"/>
      </w:pPr>
      <w:r w:rsidRPr="00D65EB7">
        <w:rPr>
          <w:rFonts w:hint="cs"/>
        </w:rPr>
        <w:t>༄༅།།</w:t>
      </w:r>
      <w:r w:rsidRPr="00A66F5C">
        <w:rPr>
          <w:rStyle w:val="TitleOwnNon-TibetanLanguage"/>
        </w:rPr>
        <w:t>ཡཱ ནཱ གྲ ར ཏྣ ཀོ ཥ ནཱ མ བི ཛ ཧཱ རམ྄</w:t>
      </w:r>
      <w:r>
        <w:t>།</w:t>
      </w:r>
    </w:p>
    <w:p w:rsidR="00061A6E" w:rsidRDefault="00061A6E" w:rsidP="00061A6E">
      <w:pPr>
        <w:pStyle w:val="Paragraph"/>
      </w:pPr>
      <w:r>
        <w:t>}</w:t>
      </w:r>
      <w:r>
        <w:rPr>
          <w:rStyle w:val="FootnoteReference"/>
        </w:rPr>
        <w:footnoteReference w:id="1"/>
      </w:r>
      <w:r w:rsidRPr="00D65EB7">
        <w:rPr>
          <w:rFonts w:hint="cs"/>
        </w:rPr>
        <w:t>༄༅།།</w:t>
      </w:r>
      <w:r w:rsidRPr="003C18CA">
        <w:rPr>
          <w:rFonts w:hint="cs"/>
        </w:rPr>
        <w:t>ཐེག་པའི་མཆོག་རིན་པོ་ཆེའི་མཛོད་བཞུགས་སྷོ།།</w:t>
      </w:r>
      <w:r w:rsidRPr="003C18CA">
        <w:t xml:space="preserve"> </w:t>
      </w:r>
      <w:r w:rsidRPr="003C18CA">
        <w:rPr>
          <w:rFonts w:hint="cs"/>
        </w:rPr>
        <w:t>ས་དྷུ་དྲི་ཤྱ་ཧོ།།</w:t>
      </w:r>
      <w:r w:rsidRPr="003C18CA">
        <w:t xml:space="preserve"> </w:t>
      </w:r>
      <w:r w:rsidRPr="003C18CA">
        <w:rPr>
          <w:rFonts w:hint="cs"/>
        </w:rPr>
        <w:t>དགེའོ།།</w:t>
      </w:r>
    </w:p>
    <w:p w:rsidR="00061A6E" w:rsidRPr="00124163" w:rsidRDefault="00061A6E" w:rsidP="00061A6E">
      <w:pPr>
        <w:pStyle w:val="Heading1"/>
        <w:rPr>
          <w:cs/>
        </w:rPr>
      </w:pPr>
      <w:r w:rsidRPr="006A4445">
        <w:t>1.</w:t>
      </w:r>
      <w:r>
        <w:t>2</w:t>
      </w:r>
      <w:r w:rsidRPr="006A4445">
        <w:t xml:space="preserve"> </w:t>
      </w:r>
      <w:r w:rsidRPr="00DA2F9D">
        <w:rPr>
          <w:rFonts w:eastAsia="Microsoft Himalaya"/>
          <w:cs/>
        </w:rPr>
        <w:t>མཚན།</w:t>
      </w:r>
      <w:r w:rsidR="00BF6E94">
        <w:rPr>
          <w:rFonts w:eastAsia="Microsoft Himalaya"/>
        </w:rPr>
        <w:t xml:space="preserve"> </w:t>
      </w:r>
      <w:r w:rsidR="00BF6E94" w:rsidRPr="00BF6E94">
        <w:rPr>
          <w:rStyle w:val="X-TermEnglish"/>
        </w:rPr>
        <w:t>Speech</w:t>
      </w:r>
    </w:p>
    <w:p w:rsidR="00061A6E" w:rsidRDefault="00061A6E" w:rsidP="00061A6E">
      <w:pPr>
        <w:pStyle w:val="Paragraph"/>
      </w:pPr>
      <w:r w:rsidRPr="001F5F94">
        <w:rPr>
          <w:rStyle w:val="PageNumberPrintEdition"/>
        </w:rPr>
        <w:t>[</w:t>
      </w:r>
      <w:r>
        <w:rPr>
          <w:rStyle w:val="PageNumberPrintEdition"/>
        </w:rPr>
        <w:t>page My</w:t>
      </w:r>
      <w:r w:rsidRPr="001F5F94">
        <w:rPr>
          <w:rStyle w:val="PageNumberPrintEdition"/>
        </w:rPr>
        <w:t>-1b]</w:t>
      </w:r>
      <w:r w:rsidRPr="00E17D8B">
        <w:rPr>
          <w:rStyle w:val="PageNumberPrintEdition"/>
        </w:rPr>
        <w:t>[page Ad-2]</w:t>
      </w:r>
      <w:r w:rsidRPr="004C4CD6">
        <w:rPr>
          <w:rStyle w:val="PageNumberPrintEdition"/>
        </w:rPr>
        <w:t>[page Dg-2]</w:t>
      </w:r>
      <w:r w:rsidRPr="00124163">
        <w:rPr>
          <w:cs/>
        </w:rPr>
        <w:t>༄༅༅།</w:t>
      </w:r>
      <w:r w:rsidRPr="00124163">
        <w:t>།</w:t>
      </w:r>
      <w:r>
        <w:t xml:space="preserve"> </w:t>
      </w:r>
      <w:r w:rsidRPr="00124163">
        <w:rPr>
          <w:cs/>
        </w:rPr>
        <w:t>རྒྱ་གར་སྐད་དུ།</w:t>
      </w:r>
      <w:r w:rsidRPr="00124163">
        <w:t> </w:t>
      </w:r>
      <w:r w:rsidRPr="00E530E3">
        <w:rPr>
          <w:rStyle w:val="TitleOwnNon-TibetanLanguage"/>
          <w:cs/>
        </w:rPr>
        <w:t>ཡཱ་ན་ཨ་གྲ་</w:t>
      </w:r>
      <w:r>
        <w:rPr>
          <w:rStyle w:val="TitleOwnNon-TibetanLanguage"/>
          <w:cs/>
        </w:rPr>
        <w:t>{</w:t>
      </w:r>
      <w:r w:rsidRPr="00E530E3">
        <w:rPr>
          <w:rStyle w:val="TitleOwnNon-TibetanLanguage"/>
          <w:cs/>
        </w:rPr>
        <w:t>ར</w:t>
      </w:r>
      <w:r w:rsidRPr="00E530E3">
        <w:rPr>
          <w:rStyle w:val="TitleOwnNon-TibetanLanguage"/>
          <w:rFonts w:hint="cs"/>
          <w:cs/>
        </w:rPr>
        <w:t>ད་ན་</w:t>
      </w:r>
      <w:r>
        <w:rPr>
          <w:rStyle w:val="TitleOwnNon-TibetanLanguage"/>
          <w:cs/>
        </w:rPr>
        <w:t>}</w:t>
      </w:r>
      <w:r>
        <w:rPr>
          <w:rStyle w:val="FootnoteReference"/>
          <w:i/>
          <w:u w:val="single"/>
          <w:cs/>
        </w:rPr>
        <w:footnoteReference w:id="2"/>
      </w:r>
      <w:r w:rsidRPr="00E530E3">
        <w:rPr>
          <w:rStyle w:val="TitleOwnNon-TibetanLanguage"/>
          <w:cs/>
        </w:rPr>
        <w:t>ཀོ་</w:t>
      </w:r>
      <w:r w:rsidRPr="00E530E3">
        <w:rPr>
          <w:rStyle w:val="TitleOwnNon-TibetanLanguage"/>
          <w:rFonts w:hint="cs"/>
          <w:cs/>
        </w:rPr>
        <w:t>ཤ་</w:t>
      </w:r>
      <w:r w:rsidRPr="00124163">
        <w:rPr>
          <w:cs/>
        </w:rPr>
        <w:t>ནཱ་མ།</w:t>
      </w:r>
      <w:r w:rsidRPr="00124163">
        <w:t> </w:t>
      </w:r>
      <w:r w:rsidRPr="00124163">
        <w:rPr>
          <w:cs/>
        </w:rPr>
        <w:t>བོད་སྐད་དུ།</w:t>
      </w:r>
      <w:r w:rsidRPr="00124163">
        <w:t> </w:t>
      </w:r>
      <w:r w:rsidRPr="00E77266">
        <w:rPr>
          <w:rStyle w:val="TitleOwnTibetan"/>
          <w:cs/>
        </w:rPr>
        <w:t>ཐེག་པའི་མཆོག་རིན་པོ་ཆེའི་མཛོད་</w:t>
      </w:r>
      <w:r w:rsidRPr="00124163">
        <w:rPr>
          <w:cs/>
        </w:rPr>
        <w:t>ཅེས་བྱ་བ།</w:t>
      </w:r>
    </w:p>
    <w:p w:rsidR="00BF6E94" w:rsidRPr="00BF6E94" w:rsidRDefault="00BF6E94" w:rsidP="00BF6E94">
      <w:pPr>
        <w:pStyle w:val="Paragraph"/>
      </w:pPr>
      <w:r w:rsidRPr="00BF6E94">
        <w:t xml:space="preserve">Tincidunt augue nisl nulla massa quidem curabitur dictumst tristique, veniam habitant. Condimentum, expedita placeat omnis! </w:t>
      </w:r>
      <w:r>
        <w:t xml:space="preserve">Then they said, </w:t>
      </w:r>
      <w:r w:rsidRPr="00BF6E94">
        <w:rPr>
          <w:rStyle w:val="SpeechInline"/>
        </w:rPr>
        <w:t>“</w:t>
      </w:r>
      <w:r w:rsidRPr="00BF6E94">
        <w:rPr>
          <w:rStyle w:val="SpeechInline"/>
        </w:rPr>
        <w:t>Tincidunt ex sollicitudin dicta, sint interdum, soluta vivamus quo class netus dolores, posuere?</w:t>
      </w:r>
      <w:r w:rsidRPr="00BF6E94">
        <w:rPr>
          <w:rStyle w:val="SpeechInline"/>
        </w:rPr>
        <w:t>"</w:t>
      </w:r>
      <w:r w:rsidRPr="00BF6E94">
        <w:t xml:space="preserve"> Metus, debitis saepe saepe qui per maecenas saepe? Sollicitudin quibusdam aut felis.</w:t>
      </w:r>
    </w:p>
    <w:p w:rsidR="00BF6E94" w:rsidRPr="00BF6E94" w:rsidRDefault="00BF6E94" w:rsidP="00BF6E94">
      <w:pPr>
        <w:pStyle w:val="Heading2"/>
      </w:pPr>
      <w:r>
        <w:t>Speech Paragraph</w:t>
      </w:r>
    </w:p>
    <w:p w:rsidR="00BF6E94" w:rsidRPr="00BF6E94" w:rsidRDefault="00BF6E94" w:rsidP="00BF6E94">
      <w:pPr>
        <w:pStyle w:val="Paragraph"/>
      </w:pPr>
      <w:r w:rsidRPr="00BF6E94">
        <w:t>Quisque malesuada delectus, incididunt aliquam alias fames cum omnis parturient atque ipsam aliquam inceptos varius, ipsa aliquet repellendus? At, mollitia urna malesuada perferendis cillum parturient ultrices, dis? Cum, eveniet. Feugiat, diamlorem atque molestie sagittis non luctus rhoncus cumque magna molestiae.</w:t>
      </w:r>
      <w:r>
        <w:t xml:space="preserve"> Whereupon the demons chanted:</w:t>
      </w:r>
    </w:p>
    <w:p w:rsidR="00BF6E94" w:rsidRPr="00BF6E94" w:rsidRDefault="00BF6E94" w:rsidP="00BF6E94">
      <w:pPr>
        <w:pStyle w:val="SpeechParagraph"/>
      </w:pPr>
      <w:r w:rsidRPr="00BF6E94">
        <w:t>Laboriosam similique litora dolorem irure, ipsam quam quaerat fermentum eveniet eleifend faucibus, molestie! Temporibus ullam nam? In nemo sagittis rhoncus, netus parturient! Quae porro lacinia labore odio fermentum mollit officia. Sequi sem aliqua fames voluptatum cupiditate, justo quisquam officiis consequat.</w:t>
      </w:r>
    </w:p>
    <w:p w:rsidR="00BF6E94" w:rsidRPr="00BF6E94" w:rsidRDefault="00BF6E94" w:rsidP="00BF6E94">
      <w:pPr>
        <w:pStyle w:val="SpeechParagraphContinued"/>
      </w:pPr>
      <w:r w:rsidRPr="00BF6E94">
        <w:t>Ullamcorper cubilia unde ducimus interdum! Eum, atque ligula nostra laboris porro eleifend quisquam hendrerit justo cubilia. Hymenaeos! Laborum! Dictumst fugiat pellentesque. Pharetra asperiores ligula, adipiscing beatae enim pulvinar distinctio bibendum, proin cillum accumsan, tenetur qui interdum? Neque adipiscing. Quos, explicabo.</w:t>
      </w:r>
      <w:r>
        <w:t xml:space="preserve"> And the king of the humans said (in a nested speech kind of way):</w:t>
      </w:r>
    </w:p>
    <w:p w:rsidR="00BF6E94" w:rsidRPr="00BF6E94" w:rsidRDefault="00BF6E94" w:rsidP="00BF6E94">
      <w:pPr>
        <w:pStyle w:val="SpeechParagraphNested"/>
      </w:pPr>
      <w:r w:rsidRPr="00BF6E94">
        <w:t>Placerat mollitia donec rem, est asperiores? Mi. Inceptos, iusto conubia, imperdiet repudiandae explicabo iaculis incidunt, massa possimus convallis. Tincidunt tempor augue mi tenetur repellendus rutrum consequatur aenean, ultrices praesent laboris nisi taciti, totam erat rhoncus quisque animi augue quae senectus.</w:t>
      </w:r>
    </w:p>
    <w:p w:rsidR="00BF6E94" w:rsidRPr="00BF6E94" w:rsidRDefault="00BF6E94" w:rsidP="00BF6E94">
      <w:pPr>
        <w:pStyle w:val="SpeechParagraphNestedContinued"/>
      </w:pPr>
      <w:r w:rsidRPr="00BF6E94">
        <w:lastRenderedPageBreak/>
        <w:t>Dignissimos sociosqu provident dui placeat corporis, potenti dolorum, interdum cupiditate! Harum occaecat facilis eaque metus. Sed ante quaerat aut sollicitudin, commodo occaecati metus taciti, laboriosam habitant! Congue ex ab assumenda laoreet officiis dapibus corrupti, non necessitatibus rutrum perferendis imperdiet suscipit.</w:t>
      </w:r>
    </w:p>
    <w:p w:rsidR="00BF6E94" w:rsidRPr="00BF6E94" w:rsidRDefault="00BF6E94" w:rsidP="00BF6E94">
      <w:pPr>
        <w:pStyle w:val="SpeechParagraphContinued"/>
      </w:pPr>
      <w:r w:rsidRPr="00BF6E94">
        <w:t>Mus mollitia. Veritatis error eu tortor et suspendisse dolorum. Officiis blandit duis magnis, fringilla! Cupidatat litora corrupti? Nascetur volutpat cum. Proin! Eos, natoque nihil? Cras dictum, malesuada fugit perferendis lacus! Ut magni? Bibendum ex? Pellentesque egestas! Fames eget, sunt? Totam.</w:t>
      </w:r>
    </w:p>
    <w:p w:rsidR="00BF6E94" w:rsidRPr="00BF6E94" w:rsidRDefault="00BF6E94" w:rsidP="00BF6E94">
      <w:pPr>
        <w:pStyle w:val="Paragraph"/>
      </w:pPr>
      <w:r w:rsidRPr="00BF6E94">
        <w:t>Provident consequat cumque urna cras natoque magnam etiam, praesent magnam metus anim consectetur sociis? Distinctio amet, qui, veritatis habitant minima wisi, occaecat. Fugit dignissim, temporibus delectus maiores nemo commodi dictumst semper iaculis, sodales in, fringilla animi litora inceptos rem quae.</w:t>
      </w:r>
    </w:p>
    <w:p w:rsidR="00BF6E94" w:rsidRPr="00BF6E94" w:rsidRDefault="00BF6E94" w:rsidP="00BF6E94">
      <w:pPr>
        <w:pStyle w:val="Paragraph"/>
      </w:pPr>
      <w:r w:rsidRPr="00BF6E94">
        <w:t>Interdum erat? Eaque viverra minus, quibusdam lobortis ad dictum auctor, lacus, risus repellat excepturi. Maxime congue elit tortor urna elit montes quam etiam nihil. Eum minima purus, quibusdam, mollis vitae magnis sapiente praesentium vestibulum felis occaecat facilisi, expedita corrupti parturient.</w:t>
      </w:r>
    </w:p>
    <w:p w:rsidR="00BF6E94" w:rsidRPr="0052115B" w:rsidRDefault="00BF6E94" w:rsidP="00BF6E94">
      <w:pPr>
        <w:pStyle w:val="Paragraph"/>
        <w:rPr>
          <w:cs/>
        </w:rPr>
      </w:pPr>
      <w:r w:rsidRPr="00BF6E94">
        <w:t>Ultrices aenean, fusce ad velit ornare magnam itaque nibh doloremque sapien dicta, eleifend, sociosqu dictumst? Natus atque primis? Accusamus dolor quae vitae mi ipsa fermentum, metus numquam hac, quas malesuada felis, etiam venenatis nascetur quaerat consectetur, dui consequatur aliquip placerat.</w:t>
      </w:r>
    </w:p>
    <w:p w:rsidR="00061A6E" w:rsidRPr="00124163" w:rsidRDefault="00061A6E" w:rsidP="00061A6E">
      <w:pPr>
        <w:pStyle w:val="Heading1"/>
        <w:rPr>
          <w:cs/>
        </w:rPr>
      </w:pPr>
      <w:r w:rsidRPr="006A4445">
        <w:t>1.</w:t>
      </w:r>
      <w:r>
        <w:t>3</w:t>
      </w:r>
      <w:r w:rsidRPr="006A4445">
        <w:t xml:space="preserve"> </w:t>
      </w:r>
      <w:r>
        <w:rPr>
          <w:cs/>
        </w:rPr>
        <w:t>རྩོམ་པ་པོའི་ཕྱ</w:t>
      </w:r>
      <w:r w:rsidRPr="00124163">
        <w:rPr>
          <w:cs/>
        </w:rPr>
        <w:t>ག་འཚལ།</w:t>
      </w:r>
      <w:r w:rsidR="00CC5C49">
        <w:t xml:space="preserve"> </w:t>
      </w:r>
      <w:r w:rsidR="00BF6E94" w:rsidRPr="00BF6E94">
        <w:rPr>
          <w:rStyle w:val="X-TermEnglish"/>
        </w:rPr>
        <w:t>Sections</w:t>
      </w:r>
    </w:p>
    <w:p w:rsidR="00061A6E" w:rsidRDefault="00061A6E" w:rsidP="00061A6E">
      <w:pPr>
        <w:pStyle w:val="Paragraph"/>
      </w:pPr>
      <w:r w:rsidRPr="00F06D27">
        <w:rPr>
          <w:cs/>
        </w:rPr>
        <w:t>དཔལ</w:t>
      </w:r>
      <w:r w:rsidRPr="00F06D27">
        <w:rPr>
          <w:rStyle w:val="X-NameBuddhistDeity"/>
          <w:cs/>
        </w:rPr>
        <w:t>་ཀུན་ཏུ་བཟང་པོ་</w:t>
      </w:r>
      <w:r w:rsidRPr="00F06D27">
        <w:rPr>
          <w:cs/>
        </w:rPr>
        <w:t>ལ་ཕྱག་འཚལ་ལོ།</w:t>
      </w:r>
      <w:r w:rsidRPr="00F06D27">
        <w:t> </w:t>
      </w:r>
      <w:r w:rsidRPr="00F06D27">
        <w:rPr>
          <w:cs/>
        </w:rPr>
        <w:t>།</w:t>
      </w:r>
    </w:p>
    <w:p w:rsidR="00E5322B" w:rsidRDefault="00E5322B" w:rsidP="00E5322B">
      <w:pPr>
        <w:pStyle w:val="Paragraph"/>
      </w:pPr>
      <w:r>
        <w:t>Ab lacus aliqua curabitur molestiae voluptate accusamus accusamus aptent cumque auctor sagittis eius illum quae vulputate, phasellus porro, perferendis unde.</w:t>
      </w:r>
    </w:p>
    <w:p w:rsidR="00E5322B" w:rsidRPr="00E5322B" w:rsidRDefault="00E5322B" w:rsidP="00E5322B">
      <w:pPr>
        <w:pStyle w:val="Section1TopLevel"/>
      </w:pPr>
      <w:r>
        <w:t>First Top Hat Section</w:t>
      </w:r>
    </w:p>
    <w:p w:rsidR="00E5322B" w:rsidRDefault="00E5322B" w:rsidP="00E5322B">
      <w:pPr>
        <w:pStyle w:val="Paragraph"/>
      </w:pPr>
      <w:r>
        <w:t>Qui purus elit nunc consectetuer aliquet rutrum, cursus dui nisi explicabo accusamus? Enim mauris? Nemo sociosqu sint? Consectetur fuga ultricies.</w:t>
      </w:r>
    </w:p>
    <w:p w:rsidR="00E5322B" w:rsidRDefault="00E5322B" w:rsidP="00E5322B">
      <w:pPr>
        <w:pStyle w:val="Section2SecondDivision"/>
      </w:pPr>
      <w:r>
        <w:t>Second Diva Section</w:t>
      </w:r>
    </w:p>
    <w:p w:rsidR="00E5322B" w:rsidRDefault="00E5322B" w:rsidP="00FE38D7">
      <w:pPr>
        <w:pStyle w:val="ParagraphCitation"/>
      </w:pPr>
      <w:r>
        <w:t>Do habitant nostrum, fames sapien, ea aut wisi, exercitation nostra turpis illum, pede enim ratione lectus incidunt morbi sagittis porro.</w:t>
      </w:r>
    </w:p>
    <w:p w:rsidR="00FE38D7" w:rsidRDefault="00FE38D7" w:rsidP="00FE38D7">
      <w:pPr>
        <w:pStyle w:val="Paragraph"/>
      </w:pPr>
      <w:r>
        <w:t>Justo arcu rhoncus, ac class earum? Nulla possimus, pulvinar, dui vulputate lobortis! Nunc rerum rutrum tempore, accusantium, aliquip, ullam ligula! Mollis elit, dolores metus, sagittis, ornare congue cursus sunt placerat.</w:t>
      </w:r>
    </w:p>
    <w:p w:rsidR="00FE38D7" w:rsidRDefault="00FE38D7" w:rsidP="00FE38D7">
      <w:pPr>
        <w:pStyle w:val="SectionX-ChapterElement"/>
      </w:pPr>
      <w:r>
        <w:t xml:space="preserve">Magna </w:t>
      </w:r>
      <w:r>
        <w:t>I</w:t>
      </w:r>
      <w:r>
        <w:t xml:space="preserve">psa a </w:t>
      </w:r>
      <w:r>
        <w:t>U</w:t>
      </w:r>
      <w:r>
        <w:t>rna</w:t>
      </w:r>
    </w:p>
    <w:p w:rsidR="00FE38D7" w:rsidRDefault="00FE38D7" w:rsidP="00FE38D7">
      <w:pPr>
        <w:pStyle w:val="Paragraph"/>
      </w:pPr>
      <w:r>
        <w:lastRenderedPageBreak/>
        <w:t>Distinctio donec magnis pharetra aspernatur excepteur quibusdam diamlorem, cursus, cillum. Magna ipsa a urna quasi, quos, dignissimos sapien platea culpa quod molestiae lobortis volutpat! Praesentium veniam porta odit, mus sapien.</w:t>
      </w:r>
    </w:p>
    <w:p w:rsidR="00FE38D7" w:rsidRDefault="00FE38D7" w:rsidP="00FE38D7">
      <w:pPr>
        <w:pStyle w:val="SectionX-InterstitialSection"/>
      </w:pPr>
      <w:r>
        <w:t>Viverra lorem mollitia</w:t>
      </w:r>
    </w:p>
    <w:p w:rsidR="00FE38D7" w:rsidRDefault="00FE38D7" w:rsidP="00FE38D7">
      <w:pPr>
        <w:pStyle w:val="Paragraph"/>
      </w:pPr>
      <w:r>
        <w:t>Est ea parturient est dis illo! Iste. Viverra lorem mollitia, pellentesque mauris, sem, libero molestias, vivamus? Est commodo praesentium per. Curabitur urna metus, corporis velit, nostra? Esse aperiam cumque eaque.</w:t>
      </w:r>
    </w:p>
    <w:p w:rsidR="00FE38D7" w:rsidRDefault="00FE38D7" w:rsidP="00FE38D7">
      <w:pPr>
        <w:pStyle w:val="Paragraph"/>
      </w:pPr>
      <w:r>
        <w:t>Iure reiciendis gravida tortor doloribus voluptatem at lobortis! Iure augue? Culpa augue? Odit consequat. Doloribus! Hac qui montes tortor inventore hic autem senectus! Officia adipisci maecenas nostrum, proin in fugiat.</w:t>
      </w:r>
    </w:p>
    <w:p w:rsidR="00FE38D7" w:rsidRDefault="00FE38D7" w:rsidP="00FE38D7">
      <w:pPr>
        <w:pStyle w:val="Paragraph"/>
      </w:pPr>
      <w:r>
        <w:t>Ullam phasellus tristique facilisis sequi error quasi suspendisse, tempore sem congue nihil, aute integer pulvinar, perferendis erat sagittis aliquet sollicitudin mollitia nostrum error eu class pharetra magnis sagittis quae, adipisicing.</w:t>
      </w:r>
    </w:p>
    <w:p w:rsidR="00FE38D7" w:rsidRPr="00F06D27" w:rsidRDefault="00FE38D7" w:rsidP="00FE38D7">
      <w:pPr>
        <w:pStyle w:val="Paragraph"/>
        <w:rPr>
          <w:cs/>
        </w:rPr>
      </w:pPr>
      <w:r>
        <w:t>Elementum! Primis fugit repudiandae venenatis totam repellat tincidunt. Sollicitudin litora quasi error? Gravida aptent pretium, labore, illo. Torquent voluptatum at dolorum! Elementum dictum netus odit. Irure nostra. Natus duis tempore.</w:t>
      </w:r>
    </w:p>
    <w:p w:rsidR="00061A6E" w:rsidRPr="00124163" w:rsidRDefault="00061A6E" w:rsidP="00061A6E">
      <w:pPr>
        <w:pStyle w:val="Heading1"/>
        <w:rPr>
          <w:cs/>
        </w:rPr>
      </w:pPr>
      <w:r w:rsidRPr="006A4445">
        <w:t>1.</w:t>
      </w:r>
      <w:r>
        <w:t>4</w:t>
      </w:r>
      <w:r w:rsidRPr="006A4445">
        <w:t xml:space="preserve"> </w:t>
      </w:r>
      <w:r>
        <w:rPr>
          <w:cs/>
        </w:rPr>
        <w:t>མཆོད་བརྗོད</w:t>
      </w:r>
      <w:r w:rsidRPr="00124163">
        <w:rPr>
          <w:cs/>
        </w:rPr>
        <w:t>།</w:t>
      </w:r>
      <w:r w:rsidR="00BF6E94">
        <w:t xml:space="preserve"> </w:t>
      </w:r>
      <w:r w:rsidR="00BF6E94" w:rsidRPr="00BF6E94">
        <w:rPr>
          <w:rStyle w:val="X-TermEnglish"/>
        </w:rPr>
        <w:t>Verse &amp; Citation</w:t>
      </w:r>
    </w:p>
    <w:p w:rsidR="00061A6E" w:rsidRPr="00124163" w:rsidRDefault="00061A6E" w:rsidP="00061A6E">
      <w:pPr>
        <w:pStyle w:val="Verse1"/>
        <w:rPr>
          <w:cs/>
          <w:lang w:bidi="bo-CN"/>
        </w:rPr>
      </w:pPr>
      <w:r w:rsidRPr="00124163">
        <w:rPr>
          <w:cs/>
          <w:lang w:bidi="bo-CN"/>
        </w:rPr>
        <w:t>གང་གི་རང་བཞིན་ཕུན་སུམ་ཚོགས་ལྔ་མངའ་དབང་རྫོགས་པའི་ཀུན་ཏུ་བཟང༌།</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རྒྱལ་ཚབ་རིགས་ལྔ་གང་ཆེན་མཚོ་དེ་དེད་དཔོན་དམ་པའི་སྟོན་པར་བཅས།</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རིག</w:t>
      </w:r>
      <w:r w:rsidRPr="00124163">
        <w:rPr>
          <w:rFonts w:eastAsia="SimSun"/>
          <w:lang w:eastAsia="zh-CN" w:bidi="bo-CN"/>
        </w:rPr>
        <w:t>ས</w:t>
      </w:r>
      <w:r w:rsidRPr="00124163">
        <w:rPr>
          <w:cs/>
          <w:lang w:bidi="bo-CN"/>
        </w:rPr>
        <w:t>་འཛིན་རྣམ་ལྔ་སྙན་བརྒྱུད་ཚོགས་གང་ལྷར་བཅས་འཇིག་རྟེན་གསུམ་གྱི་རྒྱན།</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དཔལ་ལྡན་བཀྲ་ཤིས་བདེ་ལེགས་མཛད་དེ་ཀུན་ནས་དགའ་བའི་གཙུག་གིས་མཆོད།</w:t>
      </w:r>
      <w:r w:rsidRPr="00124163">
        <w:rPr>
          <w:lang w:bidi="bo-CN"/>
        </w:rPr>
        <w:t> </w:t>
      </w:r>
      <w:r w:rsidRPr="00124163">
        <w:rPr>
          <w:cs/>
          <w:lang w:bidi="bo-CN"/>
        </w:rPr>
        <w:t>།</w:t>
      </w:r>
    </w:p>
    <w:p w:rsidR="00061A6E" w:rsidRPr="00124163" w:rsidRDefault="00061A6E" w:rsidP="00061A6E">
      <w:pPr>
        <w:pStyle w:val="Verse1"/>
        <w:rPr>
          <w:cs/>
          <w:lang w:bidi="bo-CN"/>
        </w:rPr>
      </w:pPr>
      <w:r w:rsidRPr="00124163">
        <w:rPr>
          <w:cs/>
          <w:lang w:bidi="bo-CN"/>
        </w:rPr>
        <w:t>གདོད་ནས་རྣམ་དག་སྤྲོས་ཀུན་ཞི་བའི་མཁའ་ལ་ཉེ་བར་མཛེས་པ་གང༌།</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རང་བཞིན་</w:t>
      </w:r>
      <w:r w:rsidRPr="00E17D8B">
        <w:rPr>
          <w:rStyle w:val="PageNumberPrintEdition"/>
        </w:rPr>
        <w:t>[page Ad-3]</w:t>
      </w:r>
      <w:r w:rsidRPr="00124163">
        <w:rPr>
          <w:cs/>
          <w:lang w:bidi="bo-CN"/>
        </w:rPr>
        <w:t>རྟག་བཞུགས་འོད་གསལ་རྟ་བདུན་སྐུ་གསུམ་ཡོན་ཏན་རྣམ་</w:t>
      </w:r>
      <w:r>
        <w:rPr>
          <w:rStyle w:val="PageNumberPrintEdition"/>
        </w:rPr>
        <w:t>[page My-2a</w:t>
      </w:r>
      <w:r w:rsidRPr="00DF31F1">
        <w:rPr>
          <w:rStyle w:val="PageNumberPrintEdition"/>
        </w:rPr>
        <w:t>]</w:t>
      </w:r>
      <w:r w:rsidRPr="00124163">
        <w:rPr>
          <w:cs/>
        </w:rPr>
        <w:t>འགྲོས</w:t>
      </w:r>
      <w:r w:rsidRPr="00124163">
        <w:rPr>
          <w:cs/>
          <w:lang w:bidi="bo-CN"/>
        </w:rPr>
        <w:t>་ཅན།</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སྲིད་ཞིར་མི</w:t>
      </w:r>
      <w:r>
        <w:rPr>
          <w:rFonts w:hint="cs"/>
          <w:cs/>
          <w:lang w:bidi="bo-CN"/>
        </w:rPr>
        <w:t>་</w:t>
      </w:r>
      <w:r>
        <w:rPr>
          <w:cs/>
          <w:lang w:bidi="bo-CN"/>
        </w:rPr>
        <w:t>ག</w:t>
      </w:r>
      <w:r w:rsidRPr="00124163">
        <w:rPr>
          <w:cs/>
          <w:lang w:bidi="bo-CN"/>
        </w:rPr>
        <w:t>ནས</w:t>
      </w:r>
      <w:r>
        <w:rPr>
          <w:cs/>
          <w:lang w:bidi="bo-CN"/>
        </w:rPr>
        <w:t>་ཀུན་ལ་རྗེས་ཞུགས་འདུས་མ་བྱས་</w:t>
      </w:r>
      <w:r>
        <w:rPr>
          <w:lang w:bidi="bo-CN"/>
        </w:rPr>
        <w:t>{</w:t>
      </w:r>
      <w:r>
        <w:rPr>
          <w:rFonts w:hint="cs"/>
          <w:cs/>
          <w:lang w:bidi="bo-CN"/>
        </w:rPr>
        <w:t>ཞིང་</w:t>
      </w:r>
      <w:r>
        <w:rPr>
          <w:lang w:bidi="bo-CN"/>
        </w:rPr>
        <w:t>}</w:t>
      </w:r>
      <w:r>
        <w:rPr>
          <w:rStyle w:val="FootnoteReference"/>
          <w:lang w:bidi="bo-CN"/>
        </w:rPr>
        <w:footnoteReference w:id="3"/>
      </w:r>
      <w:r w:rsidRPr="00124163">
        <w:rPr>
          <w:cs/>
          <w:lang w:bidi="bo-CN"/>
        </w:rPr>
        <w:t>ལྷུན་གྱིས་གྲུབ།</w:t>
      </w:r>
      <w:r w:rsidRPr="00124163">
        <w:rPr>
          <w:lang w:bidi="bo-CN"/>
        </w:rPr>
        <w:t> </w:t>
      </w:r>
      <w:r w:rsidRPr="00124163">
        <w:rPr>
          <w:cs/>
          <w:lang w:bidi="bo-CN"/>
        </w:rPr>
        <w:t>།</w:t>
      </w:r>
    </w:p>
    <w:p w:rsidR="00061A6E" w:rsidRDefault="00061A6E" w:rsidP="00061A6E">
      <w:pPr>
        <w:pStyle w:val="Verse2"/>
        <w:rPr>
          <w:lang w:bidi="bo-CN"/>
        </w:rPr>
      </w:pPr>
      <w:r w:rsidRPr="00124163">
        <w:rPr>
          <w:cs/>
          <w:lang w:bidi="bo-CN"/>
        </w:rPr>
        <w:t>རྣམ་ཀུན་མཆོག་ལྡན་རྡོ་རྗེ་རྩེ་མོ་བདེ་གཤེགས་སྙིང་པོ་དེ་ལ་འདུད།</w:t>
      </w:r>
      <w:r w:rsidRPr="00124163">
        <w:rPr>
          <w:lang w:bidi="bo-CN"/>
        </w:rPr>
        <w:t> </w:t>
      </w:r>
      <w:r w:rsidRPr="00124163">
        <w:rPr>
          <w:cs/>
          <w:lang w:bidi="bo-CN"/>
        </w:rPr>
        <w:t>།</w:t>
      </w:r>
    </w:p>
    <w:p w:rsidR="005F5C24" w:rsidRDefault="005F5C24" w:rsidP="005F5C24">
      <w:pPr>
        <w:pStyle w:val="Paragraph"/>
      </w:pPr>
      <w:r>
        <w:t xml:space="preserve">Here’s a regular paragraph. </w:t>
      </w:r>
      <w:r w:rsidRPr="005F5C24">
        <w:t>Purus tellus felis tortor! Ante quidem pretium nobis, itaque ac.</w:t>
      </w:r>
      <w:r w:rsidRPr="00E5322B">
        <w:rPr>
          <w:rStyle w:val="Roottext"/>
        </w:rPr>
        <w:t xml:space="preserve"> Soluta quae vel nisi, veniam nemo, erat aptent quasi laboris mus praesentium incidunt nascetur! Magni turpis.</w:t>
      </w:r>
      <w:r w:rsidRPr="005F5C24">
        <w:t xml:space="preserve"> Nam cubilia. Odit proin. Dolorem. </w:t>
      </w:r>
      <w:r w:rsidRPr="00E5322B">
        <w:rPr>
          <w:rStyle w:val="RootText0"/>
        </w:rPr>
        <w:t>Fugit, quidem dapibus ipsa? Orci?</w:t>
      </w:r>
      <w:r w:rsidRPr="005F5C24">
        <w:t xml:space="preserve"> Posuere fringilla viverra aliquip.</w:t>
      </w:r>
      <w:r>
        <w:t xml:space="preserve"> Now for a Verse Citation by itself. A sage once said:</w:t>
      </w:r>
    </w:p>
    <w:p w:rsidR="005F5C24" w:rsidRDefault="005F5C24" w:rsidP="005F5C24">
      <w:pPr>
        <w:pStyle w:val="VerseCitation1"/>
      </w:pPr>
      <w:r>
        <w:t>There once was a sage</w:t>
      </w:r>
    </w:p>
    <w:p w:rsidR="005F5C24" w:rsidRDefault="005F5C24" w:rsidP="005F5C24">
      <w:pPr>
        <w:pStyle w:val="VerseCitation2"/>
        <w:rPr>
          <w:lang w:bidi="bo-CN"/>
        </w:rPr>
      </w:pPr>
      <w:r>
        <w:rPr>
          <w:lang w:bidi="bo-CN"/>
        </w:rPr>
        <w:t>Who thought he was a mage.</w:t>
      </w:r>
    </w:p>
    <w:p w:rsidR="005F5C24" w:rsidRDefault="005F5C24" w:rsidP="005F5C24">
      <w:pPr>
        <w:pStyle w:val="VerseCitation2"/>
        <w:rPr>
          <w:lang w:bidi="bo-CN"/>
        </w:rPr>
      </w:pPr>
      <w:r>
        <w:rPr>
          <w:lang w:bidi="bo-CN"/>
        </w:rPr>
        <w:t>He cast an evil spell</w:t>
      </w:r>
    </w:p>
    <w:p w:rsidR="005F5C24" w:rsidRDefault="005F5C24" w:rsidP="005F5C24">
      <w:pPr>
        <w:pStyle w:val="VerseCitation2"/>
        <w:rPr>
          <w:lang w:bidi="bo-CN"/>
        </w:rPr>
      </w:pPr>
      <w:r>
        <w:rPr>
          <w:lang w:bidi="bo-CN"/>
        </w:rPr>
        <w:lastRenderedPageBreak/>
        <w:t>And found himself in hell!</w:t>
      </w:r>
    </w:p>
    <w:p w:rsidR="005478CF" w:rsidRDefault="005478CF" w:rsidP="005F5C24">
      <w:pPr>
        <w:pStyle w:val="Paragraph"/>
        <w:rPr>
          <w:szCs w:val="32"/>
        </w:rPr>
      </w:pPr>
      <w:r>
        <w:rPr>
          <w:szCs w:val="32"/>
        </w:rPr>
        <w:t>Interloper with a verse followed by prose quote:</w:t>
      </w:r>
    </w:p>
    <w:p w:rsidR="005478CF" w:rsidRDefault="005478CF" w:rsidP="005478CF">
      <w:pPr>
        <w:pStyle w:val="VerseCitation1"/>
      </w:pPr>
      <w:r>
        <w:t xml:space="preserve">There once was a </w:t>
      </w:r>
      <w:r>
        <w:t>cat</w:t>
      </w:r>
    </w:p>
    <w:p w:rsidR="005478CF" w:rsidRDefault="005478CF" w:rsidP="005478CF">
      <w:pPr>
        <w:pStyle w:val="VerseCitation2"/>
        <w:rPr>
          <w:lang w:bidi="bo-CN"/>
        </w:rPr>
      </w:pPr>
      <w:r>
        <w:rPr>
          <w:lang w:bidi="bo-CN"/>
        </w:rPr>
        <w:t xml:space="preserve">Who thought he was a </w:t>
      </w:r>
      <w:r>
        <w:rPr>
          <w:lang w:bidi="bo-CN"/>
        </w:rPr>
        <w:t>bat</w:t>
      </w:r>
      <w:r>
        <w:rPr>
          <w:lang w:bidi="bo-CN"/>
        </w:rPr>
        <w:t>.</w:t>
      </w:r>
    </w:p>
    <w:p w:rsidR="005478CF" w:rsidRDefault="005478CF" w:rsidP="005478CF">
      <w:pPr>
        <w:pStyle w:val="VerseCitation2"/>
        <w:rPr>
          <w:lang w:bidi="bo-CN"/>
        </w:rPr>
      </w:pPr>
      <w:r>
        <w:rPr>
          <w:lang w:bidi="bo-CN"/>
        </w:rPr>
        <w:t xml:space="preserve">He </w:t>
      </w:r>
      <w:r>
        <w:rPr>
          <w:lang w:bidi="bo-CN"/>
        </w:rPr>
        <w:t>ate only flies</w:t>
      </w:r>
    </w:p>
    <w:p w:rsidR="005478CF" w:rsidRDefault="005478CF" w:rsidP="005478CF">
      <w:pPr>
        <w:pStyle w:val="VerseCitation2"/>
        <w:rPr>
          <w:lang w:bidi="bo-CN"/>
        </w:rPr>
      </w:pPr>
      <w:r>
        <w:rPr>
          <w:lang w:bidi="bo-CN"/>
        </w:rPr>
        <w:t>Soon after he dies</w:t>
      </w:r>
    </w:p>
    <w:p w:rsidR="005478CF" w:rsidRDefault="005478CF" w:rsidP="005478CF">
      <w:pPr>
        <w:pStyle w:val="ParagraphCitationContinued"/>
      </w:pPr>
      <w:r>
        <w:t>By this verse we see the inherent stupidity of lower forms of animals as portrayed in limericks. The Irish people and Christians in general denigrade the intellectual capacity of non-human mammals, as though we were the only mammilian species capable of higher thought!</w:t>
      </w:r>
    </w:p>
    <w:p w:rsidR="005F5C24" w:rsidRDefault="005F5C24" w:rsidP="005F5C24">
      <w:pPr>
        <w:pStyle w:val="Paragraph"/>
        <w:rPr>
          <w:szCs w:val="32"/>
        </w:rPr>
      </w:pPr>
      <w:r>
        <w:rPr>
          <w:szCs w:val="32"/>
        </w:rPr>
        <w:t>Now a citation with a verse:</w:t>
      </w:r>
    </w:p>
    <w:p w:rsidR="005F5C24" w:rsidRDefault="005F5C24" w:rsidP="005F5C24">
      <w:pPr>
        <w:pStyle w:val="ParagraphCitation"/>
      </w:pPr>
      <w:r>
        <w:t>Long ago, in a land far away there was a nymph. She was incredibly smart and astute in all her observations. She was strong and a hard worker. She cared more about others than herself. At one point she met a turtle who sang to her this song:</w:t>
      </w:r>
    </w:p>
    <w:p w:rsidR="005F5C24" w:rsidRDefault="005F5C24" w:rsidP="005F5C24">
      <w:pPr>
        <w:pStyle w:val="VerseCitationNested1"/>
      </w:pPr>
      <w:r>
        <w:t>Oh you strong and hard working lass</w:t>
      </w:r>
    </w:p>
    <w:p w:rsidR="005F5C24" w:rsidRDefault="005F5C24" w:rsidP="005F5C24">
      <w:pPr>
        <w:pStyle w:val="VerseCitationNested2"/>
        <w:rPr>
          <w:lang w:bidi="bo-CN"/>
        </w:rPr>
      </w:pPr>
      <w:r>
        <w:rPr>
          <w:lang w:bidi="bo-CN"/>
        </w:rPr>
        <w:t>Your wisdom you must amass</w:t>
      </w:r>
    </w:p>
    <w:p w:rsidR="005F5C24" w:rsidRDefault="005F5C24" w:rsidP="005F5C24">
      <w:pPr>
        <w:pStyle w:val="VerseCitationNested2"/>
        <w:rPr>
          <w:lang w:bidi="bo-CN"/>
        </w:rPr>
      </w:pPr>
      <w:r>
        <w:rPr>
          <w:lang w:bidi="bo-CN"/>
        </w:rPr>
        <w:t>Go to the hill behind your house</w:t>
      </w:r>
    </w:p>
    <w:p w:rsidR="005F5C24" w:rsidRDefault="005F5C24" w:rsidP="005F5C24">
      <w:pPr>
        <w:pStyle w:val="VerseCitationNested2"/>
        <w:rPr>
          <w:lang w:bidi="bo-CN"/>
        </w:rPr>
      </w:pPr>
      <w:r>
        <w:rPr>
          <w:lang w:bidi="bo-CN"/>
        </w:rPr>
        <w:t>And speak to the humble little mouse</w:t>
      </w:r>
    </w:p>
    <w:p w:rsidR="005F5C24" w:rsidRDefault="005F5C24" w:rsidP="005F5C24">
      <w:pPr>
        <w:pStyle w:val="ParagraphCitationContinued"/>
      </w:pPr>
      <w:r>
        <w:t>She then went up the hill and was eaten by a lion.</w:t>
      </w:r>
    </w:p>
    <w:p w:rsidR="005F5C24" w:rsidRDefault="005F5C24" w:rsidP="005F5C24">
      <w:pPr>
        <w:pStyle w:val="Paragraph"/>
      </w:pPr>
      <w:r>
        <w:t>Here’s another paragraph, and in it we’ve just got a citation:</w:t>
      </w:r>
    </w:p>
    <w:p w:rsidR="005F5C24" w:rsidRDefault="005F5C24" w:rsidP="005F5C24">
      <w:pPr>
        <w:pStyle w:val="ParagraphCitationContinued"/>
      </w:pPr>
      <w:r>
        <w:t xml:space="preserve">This is my citation. </w:t>
      </w:r>
      <w:r w:rsidRPr="005F5C24">
        <w:t>Rerum optio integer eligendi facere, commodi, enim reiciendis. Incidunt vel, leo duis laoreet, consequatur, vel curae nam taciti per rem minim parturient phasellus quidem, ratione debitis dolore ratione. Ab. Eu ducimus, praesent doloribus amet, laoreet, netus. Vel nesciunt, tempore, sem.</w:t>
      </w:r>
    </w:p>
    <w:p w:rsidR="005F5C24" w:rsidRDefault="005F5C24" w:rsidP="005F5C24">
      <w:pPr>
        <w:pStyle w:val="ParagraphCitationContinued"/>
      </w:pPr>
      <w:r>
        <w:t xml:space="preserve">This is a citation continued. </w:t>
      </w:r>
      <w:r w:rsidRPr="005F5C24">
        <w:t>Parturient, officiis montes adipisicing iure, nostrud deserunt sodales torquent wisi sint. Blanditiis non blanditiis, sed? Reprehenderit! In dignissimos omnis egestas maecenas nonummy diamlorem commodi cillum dolore nunc! Diam convallis eveniet nemo quidem, quis! Habitasse sem distinctio, ipsa pulvinar facilisi eveniet.</w:t>
      </w:r>
    </w:p>
    <w:p w:rsidR="00646AA5" w:rsidRDefault="00646AA5" w:rsidP="00646AA5">
      <w:pPr>
        <w:pStyle w:val="ParagraphCitationNested"/>
      </w:pPr>
      <w:r>
        <w:t>This is a nested citation. Here we are nested within a citation.</w:t>
      </w:r>
      <w:r w:rsidRPr="00646AA5">
        <w:t xml:space="preserve"> Sit cupidatat, minima, sagittis assumenda parturient taciti voluptatem quo aliquet. Pede class laudantium quam rhoncus repudiandae, ipsum facilis nam debitis quisquam atque, incididunt omnis? Turpis facilisis.</w:t>
      </w:r>
    </w:p>
    <w:p w:rsidR="00646AA5" w:rsidRPr="005F5C24" w:rsidRDefault="00646AA5" w:rsidP="00646AA5">
      <w:pPr>
        <w:pStyle w:val="ParagraphCitationContinued"/>
        <w:rPr>
          <w:cs/>
        </w:rPr>
      </w:pPr>
      <w:r>
        <w:t xml:space="preserve">Here we are continued after being nested. </w:t>
      </w:r>
      <w:r w:rsidRPr="00646AA5">
        <w:t>Tenetur magni ad, consequuntur cillum saepe earum minima felis tenetur molestias habitasse voluptate? Aliquid officiis quisque rutrum culpa repellat laoreet.</w:t>
      </w:r>
    </w:p>
    <w:p w:rsidR="00061A6E" w:rsidRDefault="00061A6E" w:rsidP="00061A6E">
      <w:pPr>
        <w:pStyle w:val="Heading1"/>
      </w:pPr>
      <w:r>
        <w:lastRenderedPageBreak/>
        <w:t>1.5</w:t>
      </w:r>
      <w:r w:rsidRPr="00D907A5">
        <w:t xml:space="preserve"> </w:t>
      </w:r>
      <w:r w:rsidRPr="00D907A5">
        <w:rPr>
          <w:rFonts w:hint="cs"/>
        </w:rPr>
        <w:t>རྩོམ་པར་དམ་བཅའ་བ།</w:t>
      </w:r>
    </w:p>
    <w:p w:rsidR="00061A6E" w:rsidRPr="00124163" w:rsidRDefault="00061A6E" w:rsidP="00061A6E">
      <w:pPr>
        <w:pStyle w:val="Verse1"/>
        <w:rPr>
          <w:cs/>
          <w:lang w:bidi="bo-CN"/>
        </w:rPr>
      </w:pPr>
      <w:r w:rsidRPr="00124163">
        <w:rPr>
          <w:cs/>
          <w:lang w:bidi="bo-CN"/>
        </w:rPr>
        <w:t>ཆོས་ཚུལ་ཉི་མ་དྲི་མེད་རྒྱ་ཆེ་དཔག་ཡས་ནམ་མཁའི་རྒྱན་གྱུར་ལས།</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བླ་མེད་རབ་གསང་རྡོ་རྗེའི་ཐེག་པ་ཀུན་</w:t>
      </w:r>
      <w:r w:rsidR="002006FB">
        <w:rPr>
          <w:lang w:bidi="bo-CN"/>
        </w:rPr>
        <w:t>{</w:t>
      </w:r>
      <w:r w:rsidRPr="00124163">
        <w:rPr>
          <w:cs/>
          <w:lang w:bidi="bo-CN"/>
        </w:rPr>
        <w:t>ལས་</w:t>
      </w:r>
      <w:r w:rsidR="002006FB">
        <w:rPr>
          <w:lang w:bidi="bo-CN"/>
        </w:rPr>
        <w:t>}</w:t>
      </w:r>
      <w:r w:rsidR="002006FB">
        <w:rPr>
          <w:rStyle w:val="FootnoteReference"/>
          <w:lang w:bidi="bo-CN"/>
        </w:rPr>
        <w:footnoteReference w:id="4"/>
      </w:r>
      <w:r w:rsidRPr="00124163">
        <w:rPr>
          <w:cs/>
          <w:lang w:bidi="bo-CN"/>
        </w:rPr>
        <w:t>འཕགས་</w:t>
      </w:r>
      <w:r w:rsidRPr="00CF0F94">
        <w:rPr>
          <w:rStyle w:val="PageNumberPrintEdition"/>
        </w:rPr>
        <w:t>[page Dg-</w:t>
      </w:r>
      <w:r>
        <w:rPr>
          <w:rStyle w:val="PageNumberPrintEdition"/>
        </w:rPr>
        <w:t>3</w:t>
      </w:r>
      <w:r w:rsidRPr="00CF0F94">
        <w:rPr>
          <w:rStyle w:val="PageNumberPrintEdition"/>
        </w:rPr>
        <w:t>]</w:t>
      </w:r>
      <w:r w:rsidRPr="00124163">
        <w:rPr>
          <w:cs/>
          <w:lang w:bidi="bo-CN"/>
        </w:rPr>
        <w:t>སོ་ནོར་བུའི་དཔལ།</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དེ་དག་ནང་ནས་ཆེ་མཆོག་དམ་པ་རང་བཞིན་རྫོགས་པ་ཆེན་པོའི་རྩེ།</w:t>
      </w:r>
      <w:r w:rsidRPr="00124163">
        <w:rPr>
          <w:lang w:bidi="bo-CN"/>
        </w:rPr>
        <w:t> </w:t>
      </w:r>
      <w:r w:rsidRPr="00124163">
        <w:rPr>
          <w:cs/>
          <w:lang w:bidi="bo-CN"/>
        </w:rPr>
        <w:t>།</w:t>
      </w:r>
    </w:p>
    <w:p w:rsidR="00061A6E" w:rsidRPr="00124163" w:rsidRDefault="00061A6E" w:rsidP="00061A6E">
      <w:pPr>
        <w:pStyle w:val="Verse2"/>
        <w:rPr>
          <w:cs/>
          <w:lang w:bidi="bo-CN"/>
        </w:rPr>
      </w:pPr>
      <w:r w:rsidRPr="00124163">
        <w:rPr>
          <w:cs/>
          <w:lang w:bidi="bo-CN"/>
        </w:rPr>
        <w:t>མངོན་སུམ་སྙིང་པོའི་དེ་ཉིད་མཚོན་དེས་དེ་རིང་བདག་བློའི་པད་མཚོར་སྐྱོངས།</w:t>
      </w:r>
      <w:r w:rsidRPr="00124163">
        <w:rPr>
          <w:lang w:bidi="bo-CN"/>
        </w:rPr>
        <w:t> </w:t>
      </w:r>
      <w:r w:rsidRPr="00124163">
        <w:rPr>
          <w:cs/>
          <w:lang w:bidi="bo-CN"/>
        </w:rPr>
        <w:t>།</w:t>
      </w:r>
    </w:p>
    <w:p w:rsidR="00061A6E" w:rsidRPr="00124163" w:rsidRDefault="00061A6E" w:rsidP="00061A6E">
      <w:pPr>
        <w:pStyle w:val="Verse1"/>
        <w:rPr>
          <w:cs/>
        </w:rPr>
      </w:pPr>
      <w:r w:rsidRPr="00124163">
        <w:rPr>
          <w:cs/>
          <w:lang w:bidi="bo-CN"/>
        </w:rPr>
        <w:t>བསྟན་པ་རྒྱ་མཚོ་ཆུ་སྲིན་འཛིན་ཁྲིའི་གནས</w:t>
      </w:r>
      <w:r w:rsidRPr="00124163">
        <w:rPr>
          <w:cs/>
        </w:rPr>
        <w:t>།</w:t>
      </w:r>
      <w:r w:rsidRPr="00124163">
        <w:t> </w:t>
      </w:r>
      <w:r w:rsidRPr="00124163">
        <w:rPr>
          <w:cs/>
        </w:rPr>
        <w:t>།</w:t>
      </w:r>
    </w:p>
    <w:p w:rsidR="00061A6E" w:rsidRPr="00124163" w:rsidRDefault="00061A6E" w:rsidP="00061A6E">
      <w:pPr>
        <w:pStyle w:val="Verse2"/>
        <w:rPr>
          <w:cs/>
        </w:rPr>
      </w:pPr>
      <w:r w:rsidRPr="00124163">
        <w:rPr>
          <w:cs/>
          <w:lang w:bidi="bo-CN"/>
        </w:rPr>
        <w:t>ཀུན་ལས་མཆོག་གྱུར་རྡོ་རྗེ་སྙིང་པོའི་</w:t>
      </w:r>
      <w:r w:rsidRPr="00124163">
        <w:rPr>
          <w:cs/>
        </w:rPr>
        <w:t>དབྱིངས།</w:t>
      </w:r>
      <w:r w:rsidRPr="00124163">
        <w:t> </w:t>
      </w:r>
      <w:r w:rsidRPr="00124163">
        <w:rPr>
          <w:cs/>
        </w:rPr>
        <w:t>།</w:t>
      </w:r>
    </w:p>
    <w:p w:rsidR="00061A6E" w:rsidRPr="00124163" w:rsidRDefault="00061A6E" w:rsidP="00061A6E">
      <w:pPr>
        <w:pStyle w:val="Verse2"/>
        <w:rPr>
          <w:cs/>
        </w:rPr>
      </w:pPr>
      <w:r w:rsidRPr="00124163">
        <w:rPr>
          <w:cs/>
          <w:lang w:bidi="bo-CN"/>
        </w:rPr>
        <w:t>ཟབ་ཅིང་རྒྱ་ཆེའི་གནས་རྣམས་གསལ་བྱེད་</w:t>
      </w:r>
      <w:r w:rsidRPr="00124163">
        <w:rPr>
          <w:cs/>
        </w:rPr>
        <w:t>པ།</w:t>
      </w:r>
      <w:r w:rsidRPr="00124163">
        <w:t> </w:t>
      </w:r>
      <w:r w:rsidRPr="00124163">
        <w:rPr>
          <w:cs/>
        </w:rPr>
        <w:t>།</w:t>
      </w:r>
    </w:p>
    <w:p w:rsidR="00061A6E" w:rsidRPr="00124163" w:rsidRDefault="00061A6E" w:rsidP="00061A6E">
      <w:pPr>
        <w:pStyle w:val="Verse2"/>
        <w:rPr>
          <w:cs/>
        </w:rPr>
      </w:pPr>
      <w:r w:rsidRPr="00124163">
        <w:rPr>
          <w:cs/>
          <w:lang w:bidi="bo-CN"/>
        </w:rPr>
        <w:t>ཐེག་མཆོག་རིན་ཆེན་མཛོད་ཀྱི་རྣམ་</w:t>
      </w:r>
      <w:r>
        <w:rPr>
          <w:rStyle w:val="PageNumberPrintEdition"/>
        </w:rPr>
        <w:t>[page My-2b</w:t>
      </w:r>
      <w:r w:rsidRPr="00DF31F1">
        <w:rPr>
          <w:rStyle w:val="PageNumberPrintEdition"/>
        </w:rPr>
        <w:t>]</w:t>
      </w:r>
      <w:r w:rsidRPr="00124163">
        <w:rPr>
          <w:cs/>
          <w:lang w:bidi="bo-CN"/>
        </w:rPr>
        <w:t>བཤད་</w:t>
      </w:r>
      <w:r w:rsidRPr="00124163">
        <w:rPr>
          <w:cs/>
        </w:rPr>
        <w:t>བྱ།</w:t>
      </w:r>
      <w:r w:rsidRPr="00124163">
        <w:t> </w:t>
      </w:r>
      <w:r w:rsidRPr="00124163">
        <w:rPr>
          <w:cs/>
        </w:rPr>
        <w:t>།</w:t>
      </w:r>
    </w:p>
    <w:p w:rsidR="00061A6E" w:rsidRPr="00124163" w:rsidRDefault="00061A6E" w:rsidP="00061A6E">
      <w:pPr>
        <w:pStyle w:val="Heading1"/>
        <w:rPr>
          <w:cs/>
        </w:rPr>
      </w:pPr>
      <w:r w:rsidRPr="006A4445">
        <w:t>1.</w:t>
      </w:r>
      <w:r>
        <w:t>6</w:t>
      </w:r>
      <w:r w:rsidRPr="006A4445">
        <w:t xml:space="preserve"> </w:t>
      </w:r>
      <w:r>
        <w:rPr>
          <w:rFonts w:hint="cs"/>
          <w:cs/>
          <w:lang w:bidi="bo-CN"/>
        </w:rPr>
        <w:t>མགོ</w:t>
      </w:r>
      <w:r w:rsidRPr="00124163">
        <w:rPr>
          <w:cs/>
        </w:rPr>
        <w:t>་བརྗོད།</w:t>
      </w:r>
      <w:r w:rsidRPr="00124163">
        <w:rPr>
          <w:rStyle w:val="FootnoteReference"/>
        </w:rPr>
        <w:footnoteReference w:id="5"/>
      </w:r>
    </w:p>
    <w:p w:rsidR="00CD03B2" w:rsidRDefault="00061A6E" w:rsidP="00061A6E">
      <w:pPr>
        <w:pStyle w:val="Paragraph"/>
      </w:pPr>
      <w:r w:rsidRPr="00124163">
        <w:rPr>
          <w:cs/>
        </w:rPr>
        <w:t>གང་གི་</w:t>
      </w:r>
      <w:r w:rsidRPr="00E17D8B">
        <w:rPr>
          <w:rStyle w:val="PageNumberPrintEdition"/>
          <w:cs/>
        </w:rPr>
        <w:t>[page Ad-4]</w:t>
      </w:r>
      <w:r w:rsidRPr="00124163">
        <w:rPr>
          <w:cs/>
        </w:rPr>
        <w:t>ཚེ་ཆོས་ཀྱི་སྐུའི་བདུད་རྩི་བརྙེས་ནས།</w:t>
      </w:r>
      <w:r w:rsidRPr="00124163">
        <w:t> </w:t>
      </w:r>
    </w:p>
    <w:p w:rsidR="00CD03B2" w:rsidRDefault="00CD03B2" w:rsidP="00CD03B2">
      <w:pPr>
        <w:pStyle w:val="ListNumber"/>
      </w:pPr>
      <w:r w:rsidRPr="00124163">
        <w:rPr>
          <w:rFonts w:ascii="Microsoft Himalaya" w:hAnsi="Microsoft Himalaya" w:cs="Microsoft Himalaya" w:hint="cs"/>
          <w:cs/>
        </w:rPr>
        <w:t>གསུང་དང༌།</w:t>
      </w:r>
    </w:p>
    <w:p w:rsidR="00CD03B2" w:rsidRDefault="00CD03B2" w:rsidP="00CD03B2">
      <w:pPr>
        <w:pStyle w:val="ListNumber"/>
      </w:pPr>
      <w:r w:rsidRPr="00124163">
        <w:t> </w:t>
      </w:r>
      <w:r w:rsidRPr="00124163">
        <w:rPr>
          <w:rFonts w:ascii="Microsoft Himalaya" w:hAnsi="Microsoft Himalaya" w:cs="Microsoft Himalaya" w:hint="cs"/>
          <w:cs/>
        </w:rPr>
        <w:t>ཐུགས་དང༌།</w:t>
      </w:r>
      <w:r w:rsidRPr="00124163">
        <w:t> </w:t>
      </w:r>
    </w:p>
    <w:p w:rsidR="00CD03B2" w:rsidRDefault="00CD03B2" w:rsidP="00CD03B2">
      <w:pPr>
        <w:pStyle w:val="ListNumber2"/>
      </w:pPr>
      <w:r w:rsidRPr="00124163">
        <w:rPr>
          <w:cs/>
          <w:lang w:bidi="bo-CN"/>
        </w:rPr>
        <w:t>སྟོན་པ་དང༌།</w:t>
      </w:r>
      <w:r w:rsidRPr="00124163">
        <w:rPr>
          <w:lang w:bidi="bo-CN"/>
        </w:rPr>
        <w:t> </w:t>
      </w:r>
    </w:p>
    <w:p w:rsidR="00CD03B2" w:rsidRDefault="00CD03B2" w:rsidP="00CD03B2">
      <w:pPr>
        <w:pStyle w:val="ListNumber2"/>
      </w:pPr>
      <w:r w:rsidRPr="00124163">
        <w:rPr>
          <w:cs/>
          <w:lang w:bidi="bo-CN"/>
        </w:rPr>
        <w:t>གནས་དང༌།</w:t>
      </w:r>
      <w:r w:rsidRPr="00124163">
        <w:rPr>
          <w:lang w:bidi="bo-CN"/>
        </w:rPr>
        <w:t> </w:t>
      </w:r>
    </w:p>
    <w:p w:rsidR="00CD03B2" w:rsidRDefault="00CD03B2" w:rsidP="00CD03B2">
      <w:pPr>
        <w:pStyle w:val="ListNumb3"/>
        <w:rPr>
          <w:lang w:bidi="bo-CN"/>
        </w:rPr>
      </w:pPr>
      <w:r w:rsidRPr="00124163">
        <w:rPr>
          <w:cs/>
          <w:lang w:bidi="bo-CN"/>
        </w:rPr>
        <w:t>ལོངས་སྤྱོད་རྫོགས་པ་དང༌།</w:t>
      </w:r>
      <w:r w:rsidRPr="00124163">
        <w:rPr>
          <w:lang w:bidi="bo-CN"/>
        </w:rPr>
        <w:t> </w:t>
      </w:r>
      <w:r w:rsidRPr="00124163">
        <w:rPr>
          <w:cs/>
          <w:lang w:bidi="bo-CN"/>
        </w:rPr>
        <w:t>སྤྲུ</w:t>
      </w:r>
    </w:p>
    <w:p w:rsidR="00CD03B2" w:rsidRDefault="00CD03B2" w:rsidP="00CD03B2">
      <w:pPr>
        <w:pStyle w:val="ListNumb3"/>
      </w:pPr>
      <w:r w:rsidRPr="00124163">
        <w:rPr>
          <w:cs/>
          <w:lang w:bidi="bo-CN"/>
        </w:rPr>
        <w:t>ལ་པའི་སྐུ་</w:t>
      </w:r>
    </w:p>
    <w:p w:rsidR="00CD03B2" w:rsidRDefault="00CD03B2" w:rsidP="00CD03B2">
      <w:pPr>
        <w:pStyle w:val="ListNumber2"/>
      </w:pPr>
      <w:r w:rsidRPr="00124163">
        <w:rPr>
          <w:cs/>
          <w:lang w:bidi="bo-CN"/>
        </w:rPr>
        <w:t>བསྟན་པའི་དབང་</w:t>
      </w:r>
    </w:p>
    <w:p w:rsidR="00CD03B2" w:rsidRPr="00CD03B2" w:rsidRDefault="00CD03B2" w:rsidP="00CD03B2">
      <w:pPr>
        <w:pStyle w:val="ListNumber"/>
      </w:pPr>
      <w:r w:rsidRPr="00124163">
        <w:rPr>
          <w:rFonts w:ascii="Microsoft Himalaya" w:hAnsi="Microsoft Himalaya" w:cs="Microsoft Himalaya" w:hint="cs"/>
          <w:cs/>
        </w:rPr>
        <w:t>ཡོན་ཏན་དང༌།</w:t>
      </w:r>
      <w:r w:rsidRPr="00124163">
        <w:t> </w:t>
      </w:r>
      <w:r w:rsidRPr="00124163">
        <w:rPr>
          <w:rFonts w:ascii="Microsoft Himalaya" w:hAnsi="Microsoft Himalaya" w:cs="Microsoft Himalaya" w:hint="cs"/>
          <w:cs/>
        </w:rPr>
        <w:t>འ</w:t>
      </w:r>
    </w:p>
    <w:p w:rsidR="00CD03B2" w:rsidRDefault="00CD03B2" w:rsidP="00CD03B2">
      <w:pPr>
        <w:pStyle w:val="ListNumber"/>
      </w:pPr>
      <w:r w:rsidRPr="00124163">
        <w:rPr>
          <w:rFonts w:ascii="Microsoft Himalaya" w:hAnsi="Microsoft Himalaya" w:cs="Microsoft Himalaya" w:hint="cs"/>
          <w:cs/>
        </w:rPr>
        <w:t>ཕྲིན་ལས་དང༌།</w:t>
      </w:r>
      <w:r w:rsidRPr="00124163">
        <w:t> </w:t>
      </w:r>
    </w:p>
    <w:p w:rsidR="00061A6E" w:rsidRDefault="00061A6E" w:rsidP="00061A6E">
      <w:pPr>
        <w:pStyle w:val="Paragraph"/>
      </w:pPr>
      <w:r w:rsidRPr="00124163">
        <w:rPr>
          <w:cs/>
        </w:rPr>
        <w:t>ལོངས་སྤྱོད་རྫོགས་པ་དང༌།</w:t>
      </w:r>
      <w:r w:rsidRPr="00124163">
        <w:t> </w:t>
      </w:r>
      <w:r w:rsidRPr="00124163">
        <w:rPr>
          <w:cs/>
        </w:rPr>
        <w:t>སྤྲུལ་པའི་སྐུ་མངོན་དུ་གྱུར་ཏེ།</w:t>
      </w:r>
      <w:r w:rsidRPr="00124163">
        <w:t> </w:t>
      </w:r>
      <w:r w:rsidRPr="00124163">
        <w:rPr>
          <w:cs/>
        </w:rPr>
        <w:t>ཆོས་ཀྱི་ཚུལ་རྒྱ་མཚོ་གསུངས་པ་དག་ཀྱང་</w:t>
      </w:r>
      <w:r>
        <w:rPr>
          <w:rFonts w:hint="cs"/>
          <w:cs/>
        </w:rPr>
        <w:t>།</w:t>
      </w:r>
      <w:r>
        <w:t xml:space="preserve"> </w:t>
      </w:r>
      <w:r w:rsidRPr="00124163">
        <w:rPr>
          <w:cs/>
        </w:rPr>
        <w:t>སྟོན་པ་དང༌།</w:t>
      </w:r>
      <w:r w:rsidRPr="00124163">
        <w:t> </w:t>
      </w:r>
      <w:r w:rsidRPr="00124163">
        <w:rPr>
          <w:cs/>
        </w:rPr>
        <w:t>གནས་དང༌།</w:t>
      </w:r>
      <w:r w:rsidRPr="00124163">
        <w:t> </w:t>
      </w:r>
      <w:r w:rsidRPr="00124163">
        <w:rPr>
          <w:cs/>
        </w:rPr>
        <w:t>བསྟན་པའི་དབང་གིས་རྣམ་པ་གསུམ་དུ་རིགས་བསྡུ་བས་རྣམ་པར་གཞག་པ་ནི།</w:t>
      </w:r>
      <w:r w:rsidRPr="00124163">
        <w:t> </w:t>
      </w:r>
      <w:r w:rsidRPr="00124163">
        <w:rPr>
          <w:cs/>
        </w:rPr>
        <w:t>གནས་ཕུན་སུམ་ཚོགས་པ་ཆོས་ཉིད་འོད་གསལ་གྱི་གཞི།</w:t>
      </w:r>
      <w:r w:rsidRPr="00124163">
        <w:t> </w:t>
      </w:r>
      <w:r w:rsidRPr="00124163">
        <w:rPr>
          <w:cs/>
        </w:rPr>
        <w:t>སུས་ཀྱང་མངོན་པར་འདུས་མ་བྱས་པའི་ཡོན་ཏན་བཀོད་པ་ལས་རང་སྣང་བ་ལྷུན་གྲུབ་རིན་པོ་ཆེའི་ཞིང་ཁམས་ན།</w:t>
      </w:r>
      <w:r w:rsidRPr="00124163">
        <w:t> </w:t>
      </w:r>
      <w:r w:rsidRPr="00124163">
        <w:rPr>
          <w:cs/>
        </w:rPr>
        <w:t>སྟོན་པ་ཕུན་སུམ་ཚོགས་པ་མངའ་དབང་རྫོགས་པའི་རྒྱལ་བ་ཀུན་ཏུ་བཟང་པོ་འཁོར་ཡེ་ཤེས་རྒྱ་མཚོའི་ཚོགས་དང་ལྷན་ཅིག</w:t>
      </w:r>
      <w:r w:rsidRPr="00124163">
        <w:t> </w:t>
      </w:r>
      <w:r>
        <w:t>{</w:t>
      </w:r>
      <w:r w:rsidRPr="00124163">
        <w:rPr>
          <w:cs/>
        </w:rPr>
        <w:t>།</w:t>
      </w:r>
      <w:r>
        <w:t>}</w:t>
      </w:r>
      <w:r>
        <w:rPr>
          <w:rStyle w:val="FootnoteReference"/>
        </w:rPr>
        <w:footnoteReference w:id="6"/>
      </w:r>
      <w:r w:rsidRPr="00124163">
        <w:rPr>
          <w:cs/>
        </w:rPr>
        <w:t>སྐུ་དང་ཡེ་ཤེས་འདུ་འབྲལ་</w:t>
      </w:r>
      <w:r w:rsidRPr="00CF0F94">
        <w:rPr>
          <w:rStyle w:val="PageNumberPrintEdition"/>
        </w:rPr>
        <w:t>[page Dg-4]</w:t>
      </w:r>
      <w:r w:rsidRPr="00124163">
        <w:rPr>
          <w:cs/>
        </w:rPr>
        <w:t>མེད་པའི་དགོངས་པ་ལ་བཞུགས་ཏེ།</w:t>
      </w:r>
      <w:r w:rsidRPr="00124163">
        <w:t> </w:t>
      </w:r>
      <w:r w:rsidRPr="00124163">
        <w:rPr>
          <w:cs/>
        </w:rPr>
        <w:t>བསྟན་པ་རྒྱུ་</w:t>
      </w:r>
      <w:r w:rsidRPr="00E17D8B">
        <w:rPr>
          <w:rStyle w:val="PageNumberPrintEdition"/>
          <w:cs/>
        </w:rPr>
        <w:t>[page Ad-5]</w:t>
      </w:r>
      <w:r w:rsidRPr="00124163">
        <w:rPr>
          <w:cs/>
        </w:rPr>
        <w:t>འབྲས་བྱ་རྩོལ་</w:t>
      </w:r>
      <w:r w:rsidRPr="00124163">
        <w:rPr>
          <w:cs/>
        </w:rPr>
        <w:lastRenderedPageBreak/>
        <w:t>ལས་འདས་པ་ཆོས་ཀྱི་སྐུའི་རང་བཞིན།</w:t>
      </w:r>
      <w:r w:rsidRPr="00124163">
        <w:t> </w:t>
      </w:r>
      <w:r w:rsidRPr="00124163">
        <w:rPr>
          <w:cs/>
        </w:rPr>
        <w:t>ཆོས་ཉིད་བྱ་རྩོལ་ལས་འདས་པའི་དུས།</w:t>
      </w:r>
      <w:r w:rsidRPr="00124163">
        <w:t> </w:t>
      </w:r>
      <w:r w:rsidRPr="00124163">
        <w:rPr>
          <w:cs/>
        </w:rPr>
        <w:t>ནང་གསལ་ཕྲ་བའི་ཡེ་ཤེས་སུ་གདོད་མའི་དབྱིངས་ན་བཞུགས་པའོ།</w:t>
      </w:r>
      <w:r w:rsidRPr="00124163">
        <w:t> </w:t>
      </w:r>
      <w:r w:rsidRPr="00124163">
        <w:rPr>
          <w:cs/>
        </w:rPr>
        <w:t>།དེ་ཉིད་ཀྱི་ངང་ངམ་བྱིན་རླབས་ལས་རང་སྣང་སྟུག་པོ་བཀོད་པའི་ཞིང་ཁམས།</w:t>
      </w:r>
      <w:r w:rsidRPr="00124163">
        <w:t> </w:t>
      </w:r>
      <w:r w:rsidRPr="00124163">
        <w:rPr>
          <w:cs/>
        </w:rPr>
        <w:t>ཕྱིར་གསལ་འོད་ལྔས་བརྒྱན་པ་ན་རིགས་ལྔ་སོ་སོའི་སྟོན་པ་རང་སྣང་དཀྱིལ་འཁོར་གྱི་རོལ་པར་ཤར་བ་ན།</w:t>
      </w:r>
      <w:r w:rsidRPr="00124163">
        <w:t> </w:t>
      </w:r>
      <w:r w:rsidRPr="00124163">
        <w:rPr>
          <w:cs/>
        </w:rPr>
        <w:t>བསྟན་པ་ཆོས་ཉིད་འོད་གསལ་རྫོགས་པ་ཆེན་པོ་རང་སྣང་ལྷུན་གྱིས་གྲུབ་པའི་དུས་ན།</w:t>
      </w:r>
      <w:r w:rsidRPr="00124163">
        <w:t> </w:t>
      </w:r>
      <w:r w:rsidRPr="00124163">
        <w:rPr>
          <w:cs/>
        </w:rPr>
        <w:t>རང་ཆས་ཡེ་ཤེས་ཆེན་པོར་བཞུགས་ཏེ།</w:t>
      </w:r>
      <w:r w:rsidRPr="00124163">
        <w:t> </w:t>
      </w:r>
      <w:r w:rsidRPr="00124163">
        <w:rPr>
          <w:cs/>
        </w:rPr>
        <w:t>ལས་དག་པའི་གདུལ་བྱ་རྣམས་ཀྱི་ཡང་སྤྱོད་ཡུལ་ལས་འདས་པ་རང་སྣང་བའོ།</w:t>
      </w:r>
      <w:r w:rsidRPr="00124163">
        <w:t> </w:t>
      </w:r>
      <w:r w:rsidRPr="00124163">
        <w:rPr>
          <w:cs/>
        </w:rPr>
        <w:t>།དེ་ཉིད་ཀྱི་རྩལ་ལམ་བྱིན་རླབས་ལས་མཚན་རྫོགས་རྡོ་རྗེ་འཆང་གི་ཞིང་ཁམས་འོག་མིན་སྟུག་པོ་བཀོད་པར་སྟོན་པ་དྲུག་པ་རྡོ་རྗེ་འཆང་</w:t>
      </w:r>
      <w:r>
        <w:rPr>
          <w:rStyle w:val="PageNumberPrintEdition"/>
        </w:rPr>
        <w:t>[page My-3a</w:t>
      </w:r>
      <w:r w:rsidRPr="00DF31F1">
        <w:rPr>
          <w:rStyle w:val="PageNumberPrintEdition"/>
        </w:rPr>
        <w:t>]</w:t>
      </w:r>
      <w:r w:rsidRPr="00124163">
        <w:rPr>
          <w:cs/>
        </w:rPr>
        <w:t>ཡོན་ཏན་རྫོགས་པའི་སྐུའི་རྣམ་པར་བཞེངས་ཏེ།</w:t>
      </w:r>
      <w:r w:rsidRPr="00124163">
        <w:t> </w:t>
      </w:r>
      <w:r w:rsidRPr="00124163">
        <w:rPr>
          <w:cs/>
        </w:rPr>
        <w:t>འཁོར་ཕུན་སུམ་ཚོགས་པ་ས་ལ་གནས་པ་དང༌།</w:t>
      </w:r>
      <w:r w:rsidRPr="00124163">
        <w:t> </w:t>
      </w:r>
      <w:r w:rsidRPr="00124163">
        <w:rPr>
          <w:cs/>
        </w:rPr>
        <w:t>རིག་པ་འཛིན་པ་དང༌།</w:t>
      </w:r>
      <w:r w:rsidRPr="00124163">
        <w:t> </w:t>
      </w:r>
      <w:r w:rsidRPr="00124163">
        <w:rPr>
          <w:cs/>
        </w:rPr>
        <w:t>མཁའ་འགྲོ་མ་དང༌།</w:t>
      </w:r>
      <w:r w:rsidRPr="00124163">
        <w:t> </w:t>
      </w:r>
      <w:r w:rsidRPr="00124163">
        <w:rPr>
          <w:cs/>
        </w:rPr>
        <w:t>གྲུབ་པ་དང༌།</w:t>
      </w:r>
      <w:r w:rsidRPr="00124163">
        <w:t> </w:t>
      </w:r>
      <w:r>
        <w:rPr>
          <w:cs/>
        </w:rPr>
        <w:t>རང་སྣང་ཡོངས་སུ་བཀོད་པའི་ཚོགས་ལ</w:t>
      </w:r>
      <w:r>
        <w:rPr>
          <w:rFonts w:hint="cs"/>
          <w:cs/>
        </w:rPr>
        <w:t>།</w:t>
      </w:r>
      <w:r>
        <w:t xml:space="preserve"> </w:t>
      </w:r>
      <w:r>
        <w:rPr>
          <w:cs/>
        </w:rPr>
        <w:t>བསམ་གྱིས་མི་ཁྱབ་པའི་དུས་ན</w:t>
      </w:r>
      <w:r>
        <w:rPr>
          <w:rFonts w:hint="cs"/>
          <w:cs/>
        </w:rPr>
        <w:t>།</w:t>
      </w:r>
      <w:r>
        <w:t xml:space="preserve"> </w:t>
      </w:r>
      <w:r w:rsidRPr="00124163">
        <w:rPr>
          <w:cs/>
        </w:rPr>
        <w:t>ཆོས་ཕུན་སུམ་ཚོགས་པ་འབྲས་བུ་རྡོ་ར</w:t>
      </w:r>
      <w:r>
        <w:rPr>
          <w:cs/>
        </w:rPr>
        <w:t>ྗེའི་ཐེག་པ་རྒྱུད་སྡེ་རྒྱ་མཚོ</w:t>
      </w:r>
      <w:r>
        <w:rPr>
          <w:rFonts w:hint="cs"/>
          <w:cs/>
        </w:rPr>
        <w:t>་</w:t>
      </w:r>
      <w:r>
        <w:t>{}</w:t>
      </w:r>
      <w:r>
        <w:rPr>
          <w:rStyle w:val="FootnoteReference"/>
        </w:rPr>
        <w:footnoteReference w:id="7"/>
      </w:r>
      <w:r w:rsidRPr="00124163">
        <w:rPr>
          <w:cs/>
        </w:rPr>
        <w:t>སྙེད་གསུང་པར་མཛད་པ་དང༌།</w:t>
      </w:r>
      <w:r w:rsidRPr="00124163">
        <w:t> </w:t>
      </w:r>
      <w:r w:rsidRPr="00124163">
        <w:rPr>
          <w:cs/>
        </w:rPr>
        <w:t>གནས་ཕུན་སུམ་ཚོགས་པ་འགྲོ་དྲུག་རང་སྣང་ལ་སྣང་བ་སོ་སོ་ན།</w:t>
      </w:r>
      <w:r w:rsidRPr="00124163">
        <w:t> </w:t>
      </w:r>
      <w:r w:rsidRPr="00124163">
        <w:rPr>
          <w:cs/>
        </w:rPr>
        <w:t>སྟོན་པ་ཕུན་སུམ་ཚོགས་པ་སྤྲུལ་པའི་སྐུ་གང་ལ་གང་འདུལ་གྱི་རྣམ་པས་དེད་དཔོན་དམ་པའི་རྣམ་པར་ཤར་ཏེ།</w:t>
      </w:r>
      <w:r w:rsidRPr="00124163">
        <w:t> </w:t>
      </w:r>
      <w:r w:rsidRPr="00124163">
        <w:rPr>
          <w:cs/>
        </w:rPr>
        <w:t>ལས་དང་སྨོན་</w:t>
      </w:r>
      <w:r w:rsidRPr="00E17D8B">
        <w:rPr>
          <w:rStyle w:val="PageNumberPrintEdition"/>
          <w:cs/>
        </w:rPr>
        <w:t>[page Ad-6]</w:t>
      </w:r>
      <w:r>
        <w:rPr>
          <w:cs/>
        </w:rPr>
        <w:t>ལམ་དག་པའི་དུས་ན</w:t>
      </w:r>
      <w:r>
        <w:rPr>
          <w:rFonts w:hint="cs"/>
          <w:cs/>
        </w:rPr>
        <w:t>།</w:t>
      </w:r>
      <w:r>
        <w:t xml:space="preserve"> </w:t>
      </w:r>
      <w:r w:rsidRPr="00124163">
        <w:rPr>
          <w:cs/>
        </w:rPr>
        <w:t>ཆོས་ཕུན་སུམ་ཚོགས་པ་མདོ་སྡེ་དང༌།</w:t>
      </w:r>
      <w:r w:rsidRPr="00124163">
        <w:t> </w:t>
      </w:r>
      <w:r w:rsidRPr="00124163">
        <w:rPr>
          <w:cs/>
        </w:rPr>
        <w:t>འདུལ་བ་དང༌།</w:t>
      </w:r>
      <w:r w:rsidRPr="00124163">
        <w:t> </w:t>
      </w:r>
      <w:r w:rsidRPr="00124163">
        <w:rPr>
          <w:cs/>
        </w:rPr>
        <w:t>མངོན་པའི་སྡེ་སྣོད་ཐེག་པ་སྣ་ཚོགས་སུ་སྟོན་པར་སྣང་བའོ།</w:t>
      </w:r>
      <w:r w:rsidRPr="00124163">
        <w:t> </w:t>
      </w:r>
      <w:r w:rsidRPr="00124163">
        <w:rPr>
          <w:cs/>
        </w:rPr>
        <w:t>།</w:t>
      </w:r>
    </w:p>
    <w:p w:rsidR="00061A6E" w:rsidRPr="00124163" w:rsidRDefault="00061A6E" w:rsidP="00061A6E">
      <w:pPr>
        <w:pStyle w:val="Paragraph"/>
        <w:rPr>
          <w:cs/>
        </w:rPr>
      </w:pPr>
      <w:r w:rsidRPr="00124163">
        <w:rPr>
          <w:cs/>
        </w:rPr>
        <w:t>དེ་ལ་</w:t>
      </w:r>
      <w:r>
        <w:rPr>
          <w:cs/>
        </w:rPr>
        <w:t>རྒྱུ་མཚན་ཉིད་ཀྱི་ཐེག་པ་གསུམ་</w:t>
      </w:r>
      <w:r>
        <w:rPr>
          <w:rFonts w:hint="cs"/>
          <w:cs/>
        </w:rPr>
        <w:t>ནི་</w:t>
      </w:r>
      <w:r w:rsidRPr="00124163">
        <w:rPr>
          <w:cs/>
        </w:rPr>
        <w:t>འབྲས་བུ་རྡོ་རྗེའི་ཐེག་པར་འཇུག་པའི་རྒྱུ་དང་ཐབས་སུ་བསྟན་ཞིང༌།</w:t>
      </w:r>
      <w:r w:rsidRPr="00124163">
        <w:t> </w:t>
      </w:r>
      <w:r w:rsidRPr="00124163">
        <w:rPr>
          <w:cs/>
        </w:rPr>
        <w:t>གསང་སྔགས་རྡོ་རྗེའི་ཐེག་པ་ཡོངས་སུ་རྫོ</w:t>
      </w:r>
      <w:r>
        <w:rPr>
          <w:cs/>
        </w:rPr>
        <w:t>གས་པའི་རྩེ་མོའམ་འབྲས་བུ་དམ་པ་ནི</w:t>
      </w:r>
      <w:r>
        <w:rPr>
          <w:rFonts w:hint="cs"/>
          <w:cs/>
        </w:rPr>
        <w:t>།</w:t>
      </w:r>
      <w:r>
        <w:t xml:space="preserve"> </w:t>
      </w:r>
      <w:r w:rsidRPr="00124163">
        <w:rPr>
          <w:cs/>
        </w:rPr>
        <w:t>རང་བཞིན་རྫོགས་པ་ཆེན་པོ་བླ་ན་མེད་པའི་ཐེག་པ་ཡིན་ལ།</w:t>
      </w:r>
      <w:r w:rsidRPr="00124163">
        <w:t> </w:t>
      </w:r>
      <w:r w:rsidRPr="00124163">
        <w:rPr>
          <w:cs/>
        </w:rPr>
        <w:t>དེའི་གནས་ངེས་པ་ནི་འོད་གསལ་རྡོ་རྗེ་སྙིང་པོའི་བསྟན་པ་སྟེ།</w:t>
      </w:r>
      <w:r w:rsidRPr="00124163">
        <w:t> </w:t>
      </w:r>
      <w:r w:rsidRPr="00124163">
        <w:rPr>
          <w:cs/>
        </w:rPr>
        <w:t>དེ་བཞིན་གཤེགས་པ་ཐམས་ཅད་ཀྱི་ཐུགས་ཀྱི་གསང་བ་བླ་ན་མེད་པ་ཡོངས་སུ་རྫོགས་པ་ཆེན་པོ་རྡོ་རྗེའི་གནས་ངོ་མཚར་རྨད་དུ་བྱུང་</w:t>
      </w:r>
      <w:r w:rsidRPr="00FB268E">
        <w:rPr>
          <w:rStyle w:val="PageNumberPrintEdition"/>
        </w:rPr>
        <w:t>[page Dg-5]</w:t>
      </w:r>
      <w:r w:rsidRPr="00124163">
        <w:rPr>
          <w:cs/>
        </w:rPr>
        <w:t>བའི་བདག་ཉིད་དོ།</w:t>
      </w:r>
      <w:r w:rsidRPr="00124163">
        <w:t> </w:t>
      </w:r>
      <w:r w:rsidRPr="00124163">
        <w:rPr>
          <w:cs/>
        </w:rPr>
        <w:t>།</w:t>
      </w:r>
    </w:p>
    <w:p w:rsidR="00061A6E" w:rsidRPr="005E6995" w:rsidRDefault="00061A6E" w:rsidP="00061A6E">
      <w:pPr>
        <w:pStyle w:val="Heading0Body"/>
        <w:rPr>
          <w:cs/>
        </w:rPr>
      </w:pPr>
      <w:r w:rsidRPr="005E6995">
        <w:rPr>
          <w:rtl/>
        </w:rPr>
        <w:t>2</w:t>
      </w:r>
      <w:r w:rsidRPr="005E6995">
        <w:rPr>
          <w:cs/>
          <w:lang w:bidi="bo-CN"/>
        </w:rPr>
        <w:t xml:space="preserve"> གཞུང་།</w:t>
      </w:r>
    </w:p>
    <w:p w:rsidR="00061A6E" w:rsidRPr="00124163" w:rsidRDefault="00061A6E" w:rsidP="00061A6E">
      <w:pPr>
        <w:pStyle w:val="Heading1"/>
        <w:rPr>
          <w:cs/>
        </w:rPr>
      </w:pPr>
      <w:r w:rsidRPr="006A4445">
        <w:t xml:space="preserve">2.1 </w:t>
      </w:r>
      <w:r w:rsidRPr="00AF7E38">
        <w:rPr>
          <w:cs/>
        </w:rPr>
        <w:t>བྱུང་ཚུལ་གཏན་ལ་དབབ་པ་སྟེ་རིམ་ཁང་དང་པོ།</w:t>
      </w:r>
    </w:p>
    <w:p w:rsidR="00061A6E" w:rsidRDefault="00061A6E" w:rsidP="00061A6E">
      <w:pPr>
        <w:pStyle w:val="Paragraph"/>
        <w:rPr>
          <w:rStyle w:val="Sabcad"/>
        </w:rPr>
      </w:pPr>
      <w:r w:rsidRPr="00124163">
        <w:rPr>
          <w:rStyle w:val="FootnoteReference"/>
          <w:cs/>
        </w:rPr>
        <w:footnoteReference w:id="8"/>
      </w:r>
      <w:r w:rsidRPr="00124163">
        <w:rPr>
          <w:rStyle w:val="Sabcad"/>
          <w:cs/>
        </w:rPr>
        <w:t>དེ་ལྟར་གསང་བ་རྒྱལ་པོའི་མཛོད་ལས།</w:t>
      </w:r>
      <w:r w:rsidRPr="00124163">
        <w:rPr>
          <w:rStyle w:val="Sabcad"/>
        </w:rPr>
        <w:t> </w:t>
      </w:r>
      <w:r w:rsidRPr="00124163">
        <w:rPr>
          <w:rStyle w:val="Sabcad"/>
          <w:cs/>
        </w:rPr>
        <w:t>གདོད་མའི་མགོན་པོ་མངོན་པར་བྱང་ཆུབ་ནས་ཞིང་ཁམས་ཇི་ལྟར་བཀོད་པའི་ཚུལ་རྒྱ་མཚོ་དང༌།</w:t>
      </w:r>
      <w:r w:rsidRPr="00124163">
        <w:rPr>
          <w:rStyle w:val="Sabcad"/>
        </w:rPr>
        <w:t> </w:t>
      </w:r>
      <w:r w:rsidRPr="00124163">
        <w:rPr>
          <w:rStyle w:val="Sabcad"/>
          <w:cs/>
        </w:rPr>
        <w:t>ཞིང་འདིར་རྡོ་རྗེ་འཆང་གི་རྣམ་པར་འཕྲུལ་པས་ཞི་བ་བརྙེས་པའི་ཚུལ་དང༌།</w:t>
      </w:r>
      <w:r w:rsidRPr="00124163">
        <w:rPr>
          <w:rStyle w:val="Sabcad"/>
        </w:rPr>
        <w:t> </w:t>
      </w:r>
      <w:r>
        <w:rPr>
          <w:rStyle w:val="PageNumberPrintEdition"/>
        </w:rPr>
        <w:t>[page My-3b</w:t>
      </w:r>
      <w:r w:rsidRPr="00DF31F1">
        <w:rPr>
          <w:rStyle w:val="PageNumberPrintEdition"/>
        </w:rPr>
        <w:t>]</w:t>
      </w:r>
      <w:r w:rsidRPr="00124163">
        <w:rPr>
          <w:rStyle w:val="Sabcad"/>
          <w:cs/>
        </w:rPr>
        <w:t>སྤྲུལ་པའི་སྐུ་སྤྲོས་པས་ཆོས་ཀྱི་འཁོར་ལོ་བསྐོར་བའི་ཚུལ་ལས།</w:t>
      </w:r>
      <w:r>
        <w:rPr>
          <w:rStyle w:val="Sabcad"/>
        </w:rPr>
        <w:t xml:space="preserve"> </w:t>
      </w:r>
    </w:p>
    <w:p w:rsidR="00061A6E" w:rsidRPr="00124163" w:rsidRDefault="00061A6E" w:rsidP="00061A6E">
      <w:pPr>
        <w:pStyle w:val="Heading2"/>
        <w:rPr>
          <w:cs/>
        </w:rPr>
      </w:pPr>
      <w:r w:rsidRPr="003A4D24">
        <w:t xml:space="preserve">2.1.1 </w:t>
      </w:r>
      <w:r w:rsidRPr="005E6995">
        <w:rPr>
          <w:cs/>
          <w:lang w:bidi="bo-CN"/>
        </w:rPr>
        <w:t>གདོད་མའི་མགོན་པོ་མངོན་པར་བྱང་ཆུབ་ནས་ཞིང་ཁམས་ཇི་ལྟར་བཀོད་པའི་ཚུལ་རྒྱ་མཚོ།</w:t>
      </w:r>
    </w:p>
    <w:p w:rsidR="00061A6E" w:rsidRDefault="00061A6E" w:rsidP="00061A6E">
      <w:pPr>
        <w:pStyle w:val="Paragraph"/>
      </w:pPr>
      <w:r w:rsidRPr="00124163">
        <w:rPr>
          <w:rStyle w:val="Sabcad"/>
          <w:cs/>
        </w:rPr>
        <w:t>དང་པོ་ནི་</w:t>
      </w:r>
      <w:r w:rsidRPr="00124163">
        <w:rPr>
          <w:cs/>
        </w:rPr>
        <w:t>འཁོར་བ་དང་མྱ་ངན་ལས་འདས་པ་གང་དུའང་མ་ཕྱེ་མི་འབྱེད་འབྱེད་པ་མེད་པ་ཀུན་གྱི་སྔོན་རོལ་དུ།</w:t>
      </w:r>
      <w:r w:rsidRPr="00124163">
        <w:t> </w:t>
      </w:r>
      <w:r w:rsidRPr="00124163">
        <w:rPr>
          <w:cs/>
        </w:rPr>
        <w:t>མངའ་དབང་རྫོགས་པའི་སྟོན་པ་ཀུན་ཏུ་བཟང་པོ་ཉིད།</w:t>
      </w:r>
      <w:r w:rsidRPr="00124163">
        <w:t> </w:t>
      </w:r>
      <w:r w:rsidRPr="00124163">
        <w:rPr>
          <w:cs/>
        </w:rPr>
        <w:t>དབྱིངས་རང་བྱུང་གི་ཡེ་ཤེས་བདེ་བར་གཤེགས་པའི་སྙིང་པོ་གདོད་མའི་གཞི་ལས་གཞི་སྣང་དུ་ཤར་ཏེ།</w:t>
      </w:r>
      <w:r w:rsidRPr="00124163">
        <w:t> </w:t>
      </w:r>
      <w:r w:rsidRPr="00124163">
        <w:rPr>
          <w:cs/>
        </w:rPr>
        <w:t>གཞི་ལས་འཕགས་པའི་སྐད་ཅིག་ལ་རང་སྣང་དུ་ངོ་ཤེས་པས་རང་བྱུང་གི་ཆོས་གསུམ་གྱིས་ལྷུན་གྲུབ་རིན་པོ་ཆེའི་སྦུབས།</w:t>
      </w:r>
      <w:r w:rsidRPr="00124163">
        <w:t> </w:t>
      </w:r>
      <w:r w:rsidRPr="00124163">
        <w:rPr>
          <w:cs/>
        </w:rPr>
        <w:t>གདོད་མའི་ཟད་ས་ཀ་</w:t>
      </w:r>
      <w:r w:rsidRPr="00E17D8B">
        <w:rPr>
          <w:rStyle w:val="PageNumberPrintEdition"/>
          <w:cs/>
        </w:rPr>
        <w:t>[page Ad-7]</w:t>
      </w:r>
      <w:r w:rsidRPr="00124163">
        <w:rPr>
          <w:cs/>
        </w:rPr>
        <w:t>དག་ཆེན་པོ།</w:t>
      </w:r>
      <w:r w:rsidRPr="00124163">
        <w:t> </w:t>
      </w:r>
      <w:r>
        <w:rPr>
          <w:cs/>
        </w:rPr>
        <w:t>གཞོན་ནུ་བུམ་པ</w:t>
      </w:r>
      <w:r>
        <w:rPr>
          <w:rFonts w:hint="cs"/>
          <w:cs/>
        </w:rPr>
        <w:t>་</w:t>
      </w:r>
      <w:r w:rsidRPr="00124163">
        <w:rPr>
          <w:cs/>
        </w:rPr>
        <w:t>སྐུའི་ཞིང་ལ་བཙན་ས་ཟིན་ཏེ།</w:t>
      </w:r>
      <w:r w:rsidRPr="00124163">
        <w:t> </w:t>
      </w:r>
      <w:r w:rsidRPr="00124163">
        <w:rPr>
          <w:cs/>
        </w:rPr>
        <w:t>སྤངས་རྟོགས་ཀྱི་ཡོན་ཏན་མཐར་ཕྱིན་ནས་ཆོས་ཀྱི་སྐུའི་རང་བཞིན་དུ་སངས་རྒྱས་ཏེ་ནང་གསལ་དུ་བཞུགས་སོ།</w:t>
      </w:r>
      <w:r w:rsidRPr="00124163">
        <w:t> </w:t>
      </w:r>
      <w:r w:rsidRPr="00124163">
        <w:rPr>
          <w:cs/>
        </w:rPr>
        <w:t>།དེའི་རྩལ་ལམ་བྱིན་རླབས་ལས་ཡེ་ཤེས་ལྔས་གདལ་བའི་ཞིང་ཁམས་རང་སྣང་ལྷུན་གྲུབ་སྟུག་པོ་བཀོད་པའི་དཀྱིལ་འཁོར</w:t>
      </w:r>
      <w:r>
        <w:rPr>
          <w:cs/>
        </w:rPr>
        <w:t>་ནམ་མཁའི་མཐ</w:t>
      </w:r>
      <w:r>
        <w:rPr>
          <w:rFonts w:hint="cs"/>
          <w:cs/>
        </w:rPr>
        <w:t>ས་</w:t>
      </w:r>
      <w:r w:rsidRPr="00124163">
        <w:rPr>
          <w:cs/>
        </w:rPr>
        <w:t>ཀླས་པ་རིགས་ལྔ་སོ་སོར་རང་སྣང་དུ་བཀོད་དེ་གདུལ་བྱའི་ཡུལ་ལས་འདས་པར་བཞུགས་སོ།</w:t>
      </w:r>
      <w:r w:rsidRPr="00124163">
        <w:t> </w:t>
      </w:r>
      <w:r w:rsidRPr="00124163">
        <w:rPr>
          <w:cs/>
        </w:rPr>
        <w:t>།</w:t>
      </w:r>
    </w:p>
    <w:p w:rsidR="00F51666" w:rsidRPr="00F51666" w:rsidRDefault="00F51666" w:rsidP="00F51666">
      <w:pPr>
        <w:pStyle w:val="Heading3"/>
      </w:pPr>
      <w:r>
        <w:rPr>
          <w:rFonts w:ascii="Microsoft Himalaya" w:hAnsi="Microsoft Himalaya" w:cs="Microsoft Himalaya"/>
          <w:lang w:bidi="bo-CN"/>
        </w:rPr>
        <w:lastRenderedPageBreak/>
        <w:t xml:space="preserve">2.1.1.1 </w:t>
      </w:r>
      <w:r w:rsidRPr="00124163">
        <w:rPr>
          <w:rFonts w:ascii="Microsoft Himalaya" w:hAnsi="Microsoft Himalaya" w:cs="Microsoft Himalaya" w:hint="cs"/>
          <w:cs/>
          <w:lang w:bidi="bo-CN"/>
        </w:rPr>
        <w:t>གཞི་སྣང་དུ་ཤར་བའི་རྩལ་</w:t>
      </w:r>
    </w:p>
    <w:p w:rsidR="00061A6E" w:rsidRDefault="00061A6E" w:rsidP="00061A6E">
      <w:pPr>
        <w:pStyle w:val="Paragraph"/>
      </w:pPr>
      <w:r w:rsidRPr="00124163">
        <w:rPr>
          <w:cs/>
        </w:rPr>
        <w:t>དེ་ནས་རིང་ཞིག་ན་གདོད་མའི་གཞི་ལས་གཞི་སྣང་དུ་ཤར་བའི་རྩལ་ལས་འགྲོ་བ་རྨི་ལམ་དང་འདྲ་བ་འཁྲུལ་རྒྱུ་མེད་བཞིན་དུ་འཁྲུལ་པ་ལྟར་སྣང་བ་རྣམས་གཡོ་བར་གཟིགས་ནས།</w:t>
      </w:r>
      <w:r w:rsidRPr="00124163">
        <w:t> </w:t>
      </w:r>
      <w:r w:rsidRPr="00124163">
        <w:rPr>
          <w:cs/>
        </w:rPr>
        <w:t>བརྩེ་བའི་ཐུགས་རྗེ་སྐྱེས་ཏེ་འགྲོ་བའི་དོན་དུ་ཞིང་ཁམས་རྣམ་པར་བཀོད་པ་ནི།</w:t>
      </w:r>
      <w:r w:rsidRPr="00124163">
        <w:t> </w:t>
      </w:r>
      <w:r w:rsidRPr="00124163">
        <w:rPr>
          <w:cs/>
        </w:rPr>
        <w:t>རང་སྣང་ལོངས་སྤྱོད་རྫོགས་པ་སྐུའི་སྣང་ཆ་ལས་རིགས་ལྔའི་རྒྱལ་བ་གང་ཆེན་མཚོའི་སྐུ་ནམ་མཁའི་མཐའ་ཀླས་པར་བཀོད་པ་རྣམས་ཀྱི།</w:t>
      </w:r>
      <w:r w:rsidRPr="00124163">
        <w:t> </w:t>
      </w:r>
      <w:r w:rsidRPr="00124163">
        <w:rPr>
          <w:cs/>
        </w:rPr>
        <w:t>ཕྱག་རྒྱ་རིན་པོ་ཆེའི་འཁོར་ལོ་དང༌།</w:t>
      </w:r>
      <w:r w:rsidRPr="00124163">
        <w:t> </w:t>
      </w:r>
      <w:r w:rsidRPr="00124163">
        <w:rPr>
          <w:cs/>
        </w:rPr>
        <w:t>རྡོ་རྗེ་དང༌།</w:t>
      </w:r>
      <w:r w:rsidRPr="00124163">
        <w:t> </w:t>
      </w:r>
      <w:r w:rsidRPr="00124163">
        <w:rPr>
          <w:cs/>
        </w:rPr>
        <w:t>ནོར་བུ་དང༌།</w:t>
      </w:r>
      <w:r w:rsidRPr="00124163">
        <w:t> </w:t>
      </w:r>
      <w:r w:rsidRPr="00124163">
        <w:rPr>
          <w:cs/>
        </w:rPr>
        <w:t>པདྨ་དང༌།</w:t>
      </w:r>
      <w:r w:rsidRPr="00124163">
        <w:t> </w:t>
      </w:r>
      <w:r w:rsidRPr="00124163">
        <w:rPr>
          <w:cs/>
        </w:rPr>
        <w:t>རྒྱ</w:t>
      </w:r>
      <w:r>
        <w:rPr>
          <w:cs/>
        </w:rPr>
        <w:t>་གྲམ་དུ་སྣང་བའི་ཁོང་གསེང་ལས་</w:t>
      </w:r>
      <w:r>
        <w:t>{</w:t>
      </w:r>
      <w:r>
        <w:rPr>
          <w:cs/>
        </w:rPr>
        <w:t>པ</w:t>
      </w:r>
      <w:r>
        <w:rPr>
          <w:rFonts w:hint="cs"/>
          <w:cs/>
        </w:rPr>
        <w:t>ད་མ་</w:t>
      </w:r>
      <w:r>
        <w:t>}</w:t>
      </w:r>
      <w:r>
        <w:rPr>
          <w:rStyle w:val="FootnoteReference"/>
        </w:rPr>
        <w:footnoteReference w:id="9"/>
      </w:r>
      <w:r w:rsidRPr="00124163">
        <w:rPr>
          <w:cs/>
        </w:rPr>
        <w:t>འཁྲུངས་པའི་སྟེང་གི་ཆ་ལ་ཞིང་ཁམས་ཉི་ཤུ་རྩ་ལྔ་དང༌།</w:t>
      </w:r>
      <w:r w:rsidRPr="00124163">
        <w:t> </w:t>
      </w:r>
      <w:r w:rsidRPr="00124163">
        <w:rPr>
          <w:cs/>
        </w:rPr>
        <w:t>བ་སྤུའི་ཁུང་རྣམས་ལས་སྤོས་ཆུའི་རྒྱུན་གང་ཆེན་མཚོ་འབབ་པའི་དབྱིངས་ན།</w:t>
      </w:r>
      <w:r w:rsidRPr="00124163">
        <w:t> </w:t>
      </w:r>
      <w:r w:rsidRPr="00124163">
        <w:rPr>
          <w:cs/>
        </w:rPr>
        <w:t>ས་དང༌།</w:t>
      </w:r>
      <w:r w:rsidRPr="00124163">
        <w:t> </w:t>
      </w:r>
      <w:r w:rsidRPr="00124163">
        <w:rPr>
          <w:cs/>
        </w:rPr>
        <w:t>ཆུ་དང༌།</w:t>
      </w:r>
      <w:r w:rsidRPr="00124163">
        <w:t> </w:t>
      </w:r>
      <w:r w:rsidRPr="00D75246">
        <w:rPr>
          <w:rStyle w:val="PageNumberPrintEdition"/>
        </w:rPr>
        <w:t>[page Dg-6]</w:t>
      </w:r>
      <w:r w:rsidRPr="00124163">
        <w:rPr>
          <w:cs/>
        </w:rPr>
        <w:t>མེ་དང༌།</w:t>
      </w:r>
      <w:r w:rsidRPr="00124163">
        <w:t> </w:t>
      </w:r>
      <w:r w:rsidRPr="00124163">
        <w:rPr>
          <w:cs/>
        </w:rPr>
        <w:t>རླུང་གི་རྡུལ་ཕྲ་བ་སྙེད་ཇི་སྙེད་པའི་གོ་ཐམས་ཅད་ན།</w:t>
      </w:r>
      <w:r w:rsidRPr="00124163">
        <w:t> </w:t>
      </w:r>
      <w:r w:rsidRPr="00124163">
        <w:rPr>
          <w:cs/>
        </w:rPr>
        <w:t>སངས་རྒྱས་ཀྱི་བྱིན་གྱིས་བརླབས་དང༌།</w:t>
      </w:r>
      <w:r w:rsidRPr="00124163">
        <w:t> </w:t>
      </w:r>
      <w:r w:rsidRPr="00124163">
        <w:rPr>
          <w:cs/>
        </w:rPr>
        <w:t>འགྲོ་བའི་</w:t>
      </w:r>
      <w:r>
        <w:rPr>
          <w:rStyle w:val="PageNumberPrintEdition"/>
        </w:rPr>
        <w:t>[page My-4a</w:t>
      </w:r>
      <w:r w:rsidRPr="00DF31F1">
        <w:rPr>
          <w:rStyle w:val="PageNumberPrintEdition"/>
        </w:rPr>
        <w:t>]</w:t>
      </w:r>
      <w:r w:rsidRPr="00124163">
        <w:rPr>
          <w:cs/>
        </w:rPr>
        <w:t>ལས་ཀྱི་ཞིང་ཁམས་ཐ་དད་པ།</w:t>
      </w:r>
      <w:r w:rsidRPr="00124163">
        <w:t> </w:t>
      </w:r>
      <w:r w:rsidRPr="00124163">
        <w:rPr>
          <w:cs/>
        </w:rPr>
        <w:t>ཟླུམ་པོ་དང༌།</w:t>
      </w:r>
      <w:r w:rsidRPr="00124163">
        <w:t> </w:t>
      </w:r>
      <w:r w:rsidRPr="00124163">
        <w:rPr>
          <w:cs/>
        </w:rPr>
        <w:t>གྲུ་བཞི་</w:t>
      </w:r>
      <w:r w:rsidRPr="00E17D8B">
        <w:rPr>
          <w:rStyle w:val="PageNumberPrintEdition"/>
          <w:cs/>
        </w:rPr>
        <w:t>[page Ad-8]</w:t>
      </w:r>
      <w:r w:rsidRPr="00124163">
        <w:rPr>
          <w:cs/>
        </w:rPr>
        <w:t>པ་དང༌།</w:t>
      </w:r>
      <w:r w:rsidRPr="00124163">
        <w:t> </w:t>
      </w:r>
      <w:r w:rsidRPr="00124163">
        <w:rPr>
          <w:cs/>
        </w:rPr>
        <w:t>ནར་མོ་དང༌།</w:t>
      </w:r>
      <w:r w:rsidRPr="00124163">
        <w:t> </w:t>
      </w:r>
      <w:r w:rsidRPr="00124163">
        <w:rPr>
          <w:cs/>
        </w:rPr>
        <w:t>ཟླ་གམ་ལ་སོགས་པ་གཟུགས་དང་བཀོད་པ་ཚད་མེད་བསམ་གྱིས་མི་ཁྱབ་པ་སྣང་བར་མཛད་པ་ནི།</w:t>
      </w:r>
      <w:r w:rsidRPr="00124163">
        <w:t> </w:t>
      </w:r>
      <w:r w:rsidRPr="00124163">
        <w:rPr>
          <w:cs/>
        </w:rPr>
        <w:t>ནམ་མཁས་གང་དུ་ཁྱབ་པ་དེ་ཙམ་དུ་སྐུ་དང༌།</w:t>
      </w:r>
      <w:r w:rsidRPr="00124163">
        <w:t> </w:t>
      </w:r>
      <w:r w:rsidRPr="00124163">
        <w:rPr>
          <w:cs/>
        </w:rPr>
        <w:t>གསུང་དང༌།</w:t>
      </w:r>
      <w:r w:rsidRPr="00124163">
        <w:t> </w:t>
      </w:r>
      <w:r w:rsidRPr="00124163">
        <w:rPr>
          <w:cs/>
        </w:rPr>
        <w:t>ཐུགས་དང༌།</w:t>
      </w:r>
      <w:r w:rsidRPr="00124163">
        <w:t> </w:t>
      </w:r>
      <w:r w:rsidRPr="00124163">
        <w:rPr>
          <w:cs/>
        </w:rPr>
        <w:t>ཡོན་ཏན་དང༌།</w:t>
      </w:r>
      <w:r w:rsidRPr="00124163">
        <w:t> </w:t>
      </w:r>
      <w:r w:rsidRPr="00124163">
        <w:rPr>
          <w:cs/>
        </w:rPr>
        <w:t>འཕྲིན་ལས་དང༌།</w:t>
      </w:r>
      <w:r w:rsidRPr="00124163">
        <w:t> </w:t>
      </w:r>
      <w:r w:rsidRPr="00124163">
        <w:rPr>
          <w:cs/>
        </w:rPr>
        <w:t>དེ་དག་ལས་ཤར་བའི་ཞིང་ཁམས་ཀྱིས་ཁྱབ་པར་མཛད་ནས།</w:t>
      </w:r>
      <w:r w:rsidRPr="00124163">
        <w:t> </w:t>
      </w:r>
      <w:r w:rsidRPr="00124163">
        <w:rPr>
          <w:cs/>
        </w:rPr>
        <w:t>རྟག་པ་རྒྱུན་གྱི་འཁོར་མོར་འགྲོ་བའི་དོན་མཛད་པ་ནི།</w:t>
      </w:r>
      <w:r w:rsidRPr="00124163">
        <w:t> </w:t>
      </w:r>
      <w:r w:rsidRPr="00124163">
        <w:rPr>
          <w:cs/>
        </w:rPr>
        <w:t>ཐོག་མའི་ཀུན་ཏུ་བཟང་པོ་གཅིག་གི་གདུལ་ཞིང་དང་མཛད་པ་ཡིན་ཏེ།</w:t>
      </w:r>
      <w:r w:rsidRPr="00124163">
        <w:t> </w:t>
      </w:r>
      <w:r w:rsidRPr="00124163">
        <w:rPr>
          <w:cs/>
        </w:rPr>
        <w:t>ཆོས་ཀྱི་དབྱིངས་དང་ནམ་མཁའི་ཁམས་ལྟར་རྒྱ་ཆེ་ཞིང༌།</w:t>
      </w:r>
      <w:r w:rsidRPr="00124163">
        <w:t> </w:t>
      </w:r>
      <w:r w:rsidRPr="00124163">
        <w:rPr>
          <w:cs/>
        </w:rPr>
        <w:t>ཐོག་མའི་དུས་འདི་ཙམ་ཞིག་ནས་བྱུང་ངོ་ཞེས་ལོ་དང་བསྐལ་བ་ཞིང་གི་རྡུལ་རྒྱ་མཚོས་དཔག་པར་མི་ནུས་ཤིང༌།</w:t>
      </w:r>
      <w:r w:rsidRPr="00124163">
        <w:t> </w:t>
      </w:r>
      <w:r w:rsidRPr="00124163">
        <w:rPr>
          <w:cs/>
        </w:rPr>
        <w:t>མཐར་གྱིས་མཛད་པ་འདི་ཙམ་ན་རྫོགས་སོ་ཞེས་ཕྱི་མའི་མཐའ་གཞལ་བར་མི་ནུས་པས།</w:t>
      </w:r>
      <w:r w:rsidRPr="00124163">
        <w:t> </w:t>
      </w:r>
      <w:r w:rsidRPr="00124163">
        <w:rPr>
          <w:cs/>
        </w:rPr>
        <w:t>མི་གཡོ་ལྷུན་གྲུབ་ཆེན་པོའི་ཞིང་ཁམས་རྒྱ་མཚོའི་སྙིང</w:t>
      </w:r>
      <w:r w:rsidRPr="00124163">
        <w:rPr>
          <w:sz w:val="40"/>
          <w:cs/>
          <w:lang w:eastAsia="zh-CN"/>
        </w:rPr>
        <w:t>་</w:t>
      </w:r>
      <w:r w:rsidRPr="00124163">
        <w:rPr>
          <w:cs/>
        </w:rPr>
        <w:t>པོ་ཅན་ན།</w:t>
      </w:r>
      <w:r w:rsidRPr="00124163">
        <w:t> </w:t>
      </w:r>
      <w:r w:rsidRPr="00124163">
        <w:rPr>
          <w:cs/>
        </w:rPr>
        <w:t>རང་བཞིན་ལྷུན་གྱིས་གྲུ</w:t>
      </w:r>
      <w:r>
        <w:rPr>
          <w:cs/>
        </w:rPr>
        <w:t>བ་པའི་སངས་རྒྱས་འཁོར་འདས་ཀུན་</w:t>
      </w:r>
      <w:r>
        <w:t>{</w:t>
      </w:r>
      <w:r>
        <w:rPr>
          <w:cs/>
        </w:rPr>
        <w:t>གྱི</w:t>
      </w:r>
      <w:r>
        <w:rPr>
          <w:rFonts w:hint="cs"/>
          <w:cs/>
        </w:rPr>
        <w:t>ས་</w:t>
      </w:r>
      <w:r>
        <w:t>}</w:t>
      </w:r>
      <w:r>
        <w:rPr>
          <w:rStyle w:val="FootnoteReference"/>
        </w:rPr>
        <w:footnoteReference w:id="10"/>
      </w:r>
      <w:r w:rsidRPr="00124163">
        <w:rPr>
          <w:cs/>
        </w:rPr>
        <w:t>བླ་མ་ཐོག་མ་མེད་པའི་དུས་སུ་བྱོན་ནས།</w:t>
      </w:r>
      <w:r w:rsidRPr="00124163">
        <w:t> </w:t>
      </w:r>
      <w:r w:rsidRPr="00124163">
        <w:rPr>
          <w:cs/>
        </w:rPr>
        <w:t>སྐུ་གསུམ་གྱི་སྣང་བ་ལ་ཞིང་ཁམས་མི་འདྲ་བ་གསུམ་དུ་བཀོད་པ་ནི།</w:t>
      </w:r>
      <w:r w:rsidRPr="00124163">
        <w:t> </w:t>
      </w:r>
      <w:r w:rsidRPr="00124163">
        <w:rPr>
          <w:cs/>
        </w:rPr>
        <w:t>ཆོས་ཀྱི་སྐུའི་དུས་ན།</w:t>
      </w:r>
      <w:r w:rsidRPr="00124163">
        <w:t> </w:t>
      </w:r>
      <w:r w:rsidRPr="00124163">
        <w:rPr>
          <w:cs/>
        </w:rPr>
        <w:t>འོད་གསལ་རྡོ་རྗེ་སྙིང་པོའི་ཞིང་ཁམས་ཞེས་བྱ།</w:t>
      </w:r>
      <w:r w:rsidRPr="00124163">
        <w:t> </w:t>
      </w:r>
      <w:r w:rsidRPr="00124163">
        <w:rPr>
          <w:cs/>
        </w:rPr>
        <w:t>རང་སྣང་ལོངས་སྤྱོད་རྫོགས་པ་སྐུའི་དུས་ན་ཚངས་པ་རྔ་སྒྲའི་ཞིང་ཁམས་ཞེས་བྱ།</w:t>
      </w:r>
      <w:r w:rsidRPr="00124163">
        <w:t> </w:t>
      </w:r>
      <w:r w:rsidRPr="00124163">
        <w:rPr>
          <w:cs/>
        </w:rPr>
        <w:t>སྤྲུལ་པ་སྐུའི་དུས་ན་ཚངས་ཆེན་གྱི་བསྐལ་པའམ་ཞིང་ཁམས་ཞེས་བྱའོ།</w:t>
      </w:r>
      <w:r w:rsidRPr="00124163">
        <w:t> </w:t>
      </w:r>
      <w:r w:rsidRPr="00124163">
        <w:rPr>
          <w:cs/>
        </w:rPr>
        <w:t>།</w:t>
      </w:r>
    </w:p>
    <w:p w:rsidR="00F51666" w:rsidRPr="00F51666" w:rsidRDefault="00F51666" w:rsidP="00F51666">
      <w:pPr>
        <w:pStyle w:val="Heading4"/>
      </w:pPr>
      <w:r>
        <w:rPr>
          <w:rFonts w:ascii="Microsoft Himalaya" w:hAnsi="Microsoft Himalaya" w:cs="Microsoft Himalaya"/>
          <w:lang w:bidi="bo-CN"/>
        </w:rPr>
        <w:t xml:space="preserve">2.1.1.1.1 </w:t>
      </w:r>
      <w:r w:rsidRPr="00124163">
        <w:rPr>
          <w:rFonts w:ascii="Microsoft Himalaya" w:hAnsi="Microsoft Himalaya" w:cs="Microsoft Himalaya" w:hint="cs"/>
          <w:cs/>
          <w:lang w:bidi="bo-CN"/>
        </w:rPr>
        <w:t>སྤྲུལ་པའི་སངས་རྒྱས་</w:t>
      </w:r>
    </w:p>
    <w:p w:rsidR="00061A6E" w:rsidRPr="00124163" w:rsidRDefault="00061A6E" w:rsidP="00061A6E">
      <w:pPr>
        <w:pStyle w:val="Paragraph"/>
        <w:rPr>
          <w:cs/>
        </w:rPr>
      </w:pPr>
      <w:r w:rsidRPr="00124163">
        <w:rPr>
          <w:cs/>
        </w:rPr>
        <w:t>འདིའི་གོ་ན་ཀུན་ཏུ་བཟང་པོ་ཉིད་ཀྱིས་སྤྲུལ་པའི་སངས་རྒྱས་དང༌།</w:t>
      </w:r>
      <w:r w:rsidRPr="00124163">
        <w:t> </w:t>
      </w:r>
      <w:r w:rsidRPr="00124163">
        <w:rPr>
          <w:cs/>
        </w:rPr>
        <w:t>དེས་བྱིན་གྱིས་བརླབས་པས་སངས་རྒྱས་པའི་སྟོན་པ་དུས་</w:t>
      </w:r>
      <w:r w:rsidRPr="00E17D8B">
        <w:rPr>
          <w:rStyle w:val="PageNumberPrintEdition"/>
          <w:cs/>
        </w:rPr>
        <w:t>[page Ad-9]</w:t>
      </w:r>
      <w:r w:rsidRPr="00124163">
        <w:rPr>
          <w:cs/>
        </w:rPr>
        <w:t>གསུམ་དུ་གཤེགས་པ་རྣམས་དང༌།</w:t>
      </w:r>
      <w:r w:rsidRPr="00124163">
        <w:t> </w:t>
      </w:r>
      <w:r w:rsidRPr="00124163">
        <w:rPr>
          <w:cs/>
        </w:rPr>
        <w:t>སེམས་ཅན་གྱི་ཁམས་ཐམས་ཅད་ཡོད་དེ།</w:t>
      </w:r>
      <w:r w:rsidRPr="00124163">
        <w:t> </w:t>
      </w:r>
      <w:r w:rsidRPr="00124163">
        <w:rPr>
          <w:cs/>
        </w:rPr>
        <w:t>གདུལ་ཞིང་ཤིན་ཏུ་རྒྱ་ཆེ་བ་ཉིད་དོ།</w:t>
      </w:r>
      <w:r w:rsidRPr="00124163">
        <w:t> </w:t>
      </w:r>
      <w:r w:rsidRPr="00124163">
        <w:rPr>
          <w:cs/>
        </w:rPr>
        <w:t>།དེའང་ས་ཆུ་མེ་རླུང་ནམ་མཁས་གར་ཁྱབ་ཐམས་ཅད་ཚངས་ཆེན་གྱི་བསྐལ་པའི་ཁོངས་སུ་འདུ</w:t>
      </w:r>
      <w:r w:rsidRPr="00124163">
        <w:rPr>
          <w:sz w:val="40"/>
          <w:cs/>
          <w:lang w:eastAsia="zh-CN"/>
        </w:rPr>
        <w:t>་</w:t>
      </w:r>
      <w:r w:rsidRPr="00124163">
        <w:rPr>
          <w:cs/>
        </w:rPr>
        <w:t>ལ།</w:t>
      </w:r>
      <w:r w:rsidRPr="00124163">
        <w:t> </w:t>
      </w:r>
      <w:r w:rsidRPr="00124163">
        <w:rPr>
          <w:cs/>
        </w:rPr>
        <w:t>དེ་ན་སེམས་ཅན་གྱི་འཁྲུལ་སྣང་ལ་རྡུལ་ཕྲན་རེའི་གོ་ནའང་ཞིང་ཁམས་གྲངས་མེད་ཚད་ལས་འདས་པ་སྣང་བ་ན།</w:t>
      </w:r>
      <w:r w:rsidRPr="00124163">
        <w:t> </w:t>
      </w:r>
      <w:r w:rsidRPr="00124163">
        <w:rPr>
          <w:cs/>
        </w:rPr>
        <w:t>ལས་</w:t>
      </w:r>
      <w:r>
        <w:rPr>
          <w:rStyle w:val="PageNumberPrintEdition"/>
        </w:rPr>
        <w:t>[page My-4b</w:t>
      </w:r>
      <w:r w:rsidRPr="00DF31F1">
        <w:rPr>
          <w:rStyle w:val="PageNumberPrintEdition"/>
        </w:rPr>
        <w:t>]</w:t>
      </w:r>
      <w:r w:rsidRPr="00124163">
        <w:rPr>
          <w:cs/>
        </w:rPr>
        <w:t>དག་པའི་སྣང་བ་ལ་སངས་རྒྱས་ཀྱི་མཛད་པ</w:t>
      </w:r>
      <w:r w:rsidR="00A56B23">
        <w:rPr>
          <w:rFonts w:cs="Microsoft Himalaya" w:hint="cs"/>
          <w:cs/>
        </w:rPr>
        <w:t>་</w:t>
      </w:r>
      <w:r w:rsidR="00A56B23" w:rsidRPr="00A56B23">
        <w:rPr>
          <w:rStyle w:val="PageNumberPrintEdition"/>
        </w:rPr>
        <w:t>[page Dg-7]</w:t>
      </w:r>
      <w:r w:rsidRPr="00124163">
        <w:rPr>
          <w:cs/>
        </w:rPr>
        <w:t>ཆེན་པོ་སྣ་ཚོགས་སུ་སྣང་ཞིང༌།</w:t>
      </w:r>
      <w:r w:rsidRPr="00124163">
        <w:t> </w:t>
      </w:r>
      <w:r w:rsidRPr="00124163">
        <w:rPr>
          <w:cs/>
        </w:rPr>
        <w:t>སླར་མྱ་ངན་ལས་འདས་པ་དང༌།</w:t>
      </w:r>
      <w:r w:rsidRPr="00124163">
        <w:t> </w:t>
      </w:r>
      <w:r w:rsidRPr="00124163">
        <w:rPr>
          <w:cs/>
        </w:rPr>
        <w:t>བསྟན་པ་གནས་པ་དང༌།</w:t>
      </w:r>
      <w:r w:rsidRPr="00124163">
        <w:t> </w:t>
      </w:r>
      <w:r w:rsidRPr="00124163">
        <w:rPr>
          <w:cs/>
        </w:rPr>
        <w:t>ལམ་བསྒྲུབ་པ་ལ་སོགས་པ་མཐོ</w:t>
      </w:r>
      <w:r>
        <w:rPr>
          <w:cs/>
        </w:rPr>
        <w:t>་རིས་དང་ཐར་པའི་བདེ་འབྲས་སྤྱོད་ལ</w:t>
      </w:r>
      <w:r>
        <w:rPr>
          <w:rFonts w:hint="cs"/>
          <w:cs/>
        </w:rPr>
        <w:t>།</w:t>
      </w:r>
      <w:r>
        <w:t xml:space="preserve"> </w:t>
      </w:r>
      <w:r w:rsidRPr="00124163">
        <w:rPr>
          <w:cs/>
        </w:rPr>
        <w:t>མ་དག་པ་རྣམས་ལ་བསྟན་པ་ནུབ་པ་དང༌།</w:t>
      </w:r>
      <w:r w:rsidRPr="00124163">
        <w:t> </w:t>
      </w:r>
      <w:r w:rsidRPr="00124163">
        <w:rPr>
          <w:cs/>
        </w:rPr>
        <w:t>ངན་སོང་དུ་སྣང་བ་དང༌།</w:t>
      </w:r>
      <w:r w:rsidRPr="00124163">
        <w:t> </w:t>
      </w:r>
      <w:r w:rsidRPr="00124163">
        <w:rPr>
          <w:cs/>
        </w:rPr>
        <w:t>།སྐལ་པ་འཇིག་པ་ལ་སོགས་པ་བདེ་སྡུག་གི་སྣང་བ་སྣ་ཚོགས་ལ་སྤྱོད་པ་ནི།</w:t>
      </w:r>
      <w:r w:rsidRPr="00124163">
        <w:t> </w:t>
      </w:r>
      <w:r w:rsidRPr="00124163">
        <w:rPr>
          <w:cs/>
        </w:rPr>
        <w:t>རྨི་ལམ་ལྟ་བུའོ།</w:t>
      </w:r>
      <w:r w:rsidRPr="00124163">
        <w:t> </w:t>
      </w:r>
      <w:r w:rsidRPr="00124163">
        <w:rPr>
          <w:cs/>
        </w:rPr>
        <w:t>།དེ་ལྟར་རྡུལ་ཕྲན་རེའི་གོ་ནའང་རི་དང་གླིང་ལ་སོགས་པའི་ཞིང་ཁམས་ཆེན་པོར་སྣང་བ་ནི།</w:t>
      </w:r>
      <w:r w:rsidRPr="00124163">
        <w:t> </w:t>
      </w:r>
      <w:r w:rsidRPr="00124163">
        <w:rPr>
          <w:cs/>
        </w:rPr>
        <w:t>འགྲོ་བའི་འཁྲུལ་སྣང་སྟེ་དོན་ལ་མེད་པ་གསལ་སྣང་ཡིན་པས་འཐད་པ་ཡིན་ནོ།</w:t>
      </w:r>
      <w:r w:rsidRPr="00124163">
        <w:t> </w:t>
      </w:r>
      <w:r w:rsidRPr="00124163">
        <w:rPr>
          <w:cs/>
        </w:rPr>
        <w:t>།ཇི་སྐད་དུ།</w:t>
      </w:r>
      <w:r w:rsidRPr="00124163">
        <w:t> </w:t>
      </w:r>
      <w:r w:rsidRPr="00FB0507">
        <w:rPr>
          <w:rStyle w:val="TitleinCitingOtherTexts"/>
          <w:cs/>
        </w:rPr>
        <w:t>འཕགས་པ་ཏིང་ངེ་འཛིན་རྒྱལ་པོའི་མདོ་</w:t>
      </w:r>
      <w:r w:rsidRPr="00124163">
        <w:rPr>
          <w:cs/>
        </w:rPr>
        <w:t>ལས།</w:t>
      </w:r>
      <w:r w:rsidRPr="00124163">
        <w:t> </w:t>
      </w:r>
    </w:p>
    <w:p w:rsidR="00061A6E" w:rsidRPr="00124163" w:rsidRDefault="00061A6E" w:rsidP="00061A6E">
      <w:pPr>
        <w:pStyle w:val="VerseCitation1"/>
        <w:rPr>
          <w:cs/>
        </w:rPr>
      </w:pPr>
      <w:r w:rsidRPr="00124163">
        <w:rPr>
          <w:cs/>
        </w:rPr>
        <w:t>སྐྲ་རྩེའི་ཁྱོན་ལའང་སངས་རྒྱས་མང་པོ་ནི།</w:t>
      </w:r>
      <w:r w:rsidRPr="00124163">
        <w:t> </w:t>
      </w:r>
      <w:r w:rsidRPr="00124163">
        <w:rPr>
          <w:cs/>
        </w:rPr>
        <w:t>།</w:t>
      </w:r>
    </w:p>
    <w:p w:rsidR="00061A6E" w:rsidRPr="00124163" w:rsidRDefault="00061A6E" w:rsidP="00061A6E">
      <w:pPr>
        <w:pStyle w:val="VerseCitation2"/>
        <w:rPr>
          <w:cs/>
        </w:rPr>
      </w:pPr>
      <w:r>
        <w:rPr>
          <w:lang w:bidi="bo-CN"/>
        </w:rPr>
        <w:t>{</w:t>
      </w:r>
      <w:r>
        <w:rPr>
          <w:rFonts w:hint="cs"/>
          <w:cs/>
          <w:lang w:bidi="bo-CN"/>
        </w:rPr>
        <w:t>གྷ་གྷའི་</w:t>
      </w:r>
      <w:r>
        <w:rPr>
          <w:lang w:bidi="bo-CN"/>
        </w:rPr>
        <w:t>}</w:t>
      </w:r>
      <w:r>
        <w:rPr>
          <w:rStyle w:val="FootnoteReference"/>
          <w:lang w:bidi="bo-CN"/>
        </w:rPr>
        <w:footnoteReference w:id="11"/>
      </w:r>
      <w:r w:rsidRPr="00124163">
        <w:rPr>
          <w:cs/>
          <w:lang w:bidi="bo-CN"/>
        </w:rPr>
        <w:t>ཀླུང་གི་བྱེ་མ་ཅི་ཡོད་</w:t>
      </w:r>
      <w:r w:rsidRPr="00124163">
        <w:rPr>
          <w:cs/>
        </w:rPr>
        <w:t>སྙེད།</w:t>
      </w:r>
      <w:r w:rsidRPr="00124163">
        <w:t> </w:t>
      </w:r>
      <w:r w:rsidRPr="00124163">
        <w:rPr>
          <w:cs/>
        </w:rPr>
        <w:t>།</w:t>
      </w:r>
    </w:p>
    <w:p w:rsidR="00061A6E" w:rsidRPr="00124163" w:rsidRDefault="00061A6E" w:rsidP="00061A6E">
      <w:pPr>
        <w:pStyle w:val="VerseCitation2"/>
        <w:rPr>
          <w:cs/>
        </w:rPr>
      </w:pPr>
      <w:r w:rsidRPr="00124163">
        <w:rPr>
          <w:cs/>
          <w:lang w:bidi="bo-CN"/>
        </w:rPr>
        <w:t>རྒྱལ་བ་དེ་དག་ཞིང་ཡང་དེ་སྙེད་</w:t>
      </w:r>
      <w:r w:rsidRPr="00124163">
        <w:rPr>
          <w:cs/>
        </w:rPr>
        <w:t>དེ།</w:t>
      </w:r>
      <w:r w:rsidRPr="00124163">
        <w:t> </w:t>
      </w:r>
      <w:r w:rsidRPr="00124163">
        <w:rPr>
          <w:cs/>
        </w:rPr>
        <w:t>།</w:t>
      </w:r>
    </w:p>
    <w:p w:rsidR="00061A6E" w:rsidRPr="00124163" w:rsidRDefault="00061A6E" w:rsidP="00061A6E">
      <w:pPr>
        <w:pStyle w:val="VerseCitation2"/>
        <w:rPr>
          <w:cs/>
        </w:rPr>
      </w:pPr>
      <w:r w:rsidRPr="00124163">
        <w:rPr>
          <w:cs/>
          <w:lang w:bidi="bo-CN"/>
        </w:rPr>
        <w:lastRenderedPageBreak/>
        <w:t>དེ་དག་མཚན་ཉིད་མི་འདྲ་</w:t>
      </w:r>
      <w:r w:rsidRPr="00124163">
        <w:rPr>
          <w:cs/>
        </w:rPr>
        <w:t>བསྐལ</w:t>
      </w:r>
      <w:r w:rsidRPr="00124163">
        <w:rPr>
          <w:cs/>
          <w:lang w:bidi="bo-CN"/>
        </w:rPr>
        <w:t>་མི་</w:t>
      </w:r>
      <w:r w:rsidRPr="00124163">
        <w:rPr>
          <w:cs/>
        </w:rPr>
        <w:t>མཉམ།</w:t>
      </w:r>
      <w:r w:rsidRPr="00124163">
        <w:t> </w:t>
      </w:r>
      <w:r w:rsidRPr="00124163">
        <w:rPr>
          <w:cs/>
        </w:rPr>
        <w:t>།</w:t>
      </w:r>
    </w:p>
    <w:p w:rsidR="00061A6E" w:rsidRPr="00124163" w:rsidRDefault="00061A6E" w:rsidP="00061A6E">
      <w:pPr>
        <w:pStyle w:val="VerseCitation1"/>
        <w:rPr>
          <w:cs/>
        </w:rPr>
      </w:pPr>
      <w:r w:rsidRPr="00124163">
        <w:rPr>
          <w:cs/>
        </w:rPr>
        <w:t>སྐྲ་ཡི་ཁྱོན་ལ་འགྲོ་བ་ལྔ་རྣམས་ཏེ།</w:t>
      </w:r>
      <w:r w:rsidRPr="00124163">
        <w:t> </w:t>
      </w:r>
      <w:r w:rsidRPr="00124163">
        <w:rPr>
          <w:cs/>
        </w:rPr>
        <w:t>།</w:t>
      </w:r>
    </w:p>
    <w:p w:rsidR="00061A6E" w:rsidRPr="00124163" w:rsidRDefault="00061A6E" w:rsidP="00061A6E">
      <w:pPr>
        <w:pStyle w:val="VerseCitation2"/>
      </w:pPr>
      <w:r w:rsidRPr="00124163">
        <w:rPr>
          <w:cs/>
          <w:lang w:bidi="bo-CN"/>
        </w:rPr>
        <w:t>སེམས་ཅན་དམྱལ་དང་དུད་འགྲོའི་འགྲོ་བ་</w:t>
      </w:r>
      <w:r w:rsidRPr="00124163">
        <w:rPr>
          <w:cs/>
        </w:rPr>
        <w:t>དང༌།</w:t>
      </w:r>
      <w:r w:rsidRPr="00124163">
        <w:t> </w:t>
      </w:r>
      <w:r w:rsidRPr="00124163">
        <w:rPr>
          <w:cs/>
        </w:rPr>
        <w:t>།</w:t>
      </w:r>
    </w:p>
    <w:p w:rsidR="00061A6E" w:rsidRPr="00124163" w:rsidRDefault="00061A6E" w:rsidP="00061A6E">
      <w:pPr>
        <w:pStyle w:val="VerseCitation2"/>
        <w:rPr>
          <w:cs/>
        </w:rPr>
      </w:pPr>
      <w:r w:rsidRPr="00124163">
        <w:rPr>
          <w:cs/>
          <w:lang w:bidi="bo-CN"/>
        </w:rPr>
        <w:t>གཤིན་རྗེའི་འཇིག་རྟེན་ལྷ་དང་མི་</w:t>
      </w:r>
      <w:r w:rsidRPr="00106743">
        <w:rPr>
          <w:rStyle w:val="PageNumberPrintEdition"/>
          <w:cs/>
        </w:rPr>
        <w:t>[page Ad-10]</w:t>
      </w:r>
      <w:r w:rsidRPr="00124163">
        <w:rPr>
          <w:cs/>
          <w:lang w:bidi="bo-CN"/>
        </w:rPr>
        <w:t>རྣམས་</w:t>
      </w:r>
      <w:r w:rsidRPr="00124163">
        <w:rPr>
          <w:cs/>
        </w:rPr>
        <w:t>བཞུགས།</w:t>
      </w:r>
      <w:r w:rsidRPr="00124163">
        <w:t> </w:t>
      </w:r>
      <w:r w:rsidRPr="00124163">
        <w:rPr>
          <w:cs/>
        </w:rPr>
        <w:t>།</w:t>
      </w:r>
    </w:p>
    <w:p w:rsidR="00061A6E" w:rsidRPr="00124163" w:rsidRDefault="00061A6E" w:rsidP="00061A6E">
      <w:pPr>
        <w:pStyle w:val="VerseCitation2"/>
        <w:rPr>
          <w:cs/>
        </w:rPr>
      </w:pPr>
      <w:r w:rsidRPr="00124163">
        <w:rPr>
          <w:cs/>
          <w:lang w:bidi="bo-CN"/>
        </w:rPr>
        <w:t>འདྲེས་པ་མེད་ཅིང་གནོད་པར་གྱུ</w:t>
      </w:r>
      <w:r w:rsidRPr="00124163">
        <w:rPr>
          <w:cs/>
        </w:rPr>
        <w:t>ར</w:t>
      </w:r>
      <w:r w:rsidRPr="00124163">
        <w:rPr>
          <w:cs/>
          <w:lang w:bidi="bo-CN"/>
        </w:rPr>
        <w:t>་པ་</w:t>
      </w:r>
      <w:r w:rsidRPr="00124163">
        <w:rPr>
          <w:cs/>
        </w:rPr>
        <w:t>མེད།</w:t>
      </w:r>
      <w:r w:rsidRPr="00124163">
        <w:t> </w:t>
      </w:r>
      <w:r w:rsidRPr="00124163">
        <w:rPr>
          <w:cs/>
        </w:rPr>
        <w:t>།</w:t>
      </w:r>
    </w:p>
    <w:p w:rsidR="00061A6E" w:rsidRPr="00124163" w:rsidRDefault="00061A6E" w:rsidP="00061A6E">
      <w:pPr>
        <w:pStyle w:val="VerseCitation1"/>
        <w:rPr>
          <w:cs/>
        </w:rPr>
      </w:pPr>
      <w:r w:rsidRPr="00124163">
        <w:rPr>
          <w:cs/>
        </w:rPr>
        <w:t>དེ་དག་གནས་སུ་མཚོ་དང་རྒྱ་མཚོར་བཅས།</w:t>
      </w:r>
      <w:r w:rsidRPr="00124163">
        <w:t> </w:t>
      </w:r>
      <w:r w:rsidRPr="00124163">
        <w:rPr>
          <w:cs/>
        </w:rPr>
        <w:t>།</w:t>
      </w:r>
    </w:p>
    <w:p w:rsidR="00061A6E" w:rsidRPr="00124163" w:rsidRDefault="00061A6E" w:rsidP="00061A6E">
      <w:pPr>
        <w:pStyle w:val="VerseCitation2"/>
        <w:rPr>
          <w:cs/>
          <w:lang w:bidi="bo-CN"/>
        </w:rPr>
      </w:pPr>
      <w:r>
        <w:rPr>
          <w:cs/>
          <w:lang w:bidi="bo-CN"/>
        </w:rPr>
        <w:t>ཆུ་ཀླུང་དེ་བཞིན་མཚོ་དང་</w:t>
      </w:r>
      <w:r>
        <w:rPr>
          <w:rFonts w:hint="cs"/>
          <w:cs/>
          <w:lang w:bidi="bo-CN"/>
        </w:rPr>
        <w:t>ལྡེ</w:t>
      </w:r>
      <w:r w:rsidRPr="00124163">
        <w:rPr>
          <w:cs/>
          <w:lang w:bidi="bo-CN"/>
        </w:rPr>
        <w:t>ང་ཀ་རྣམས།</w:t>
      </w:r>
      <w:r w:rsidRPr="00124163">
        <w:rPr>
          <w:lang w:bidi="bo-CN"/>
        </w:rPr>
        <w:t> </w:t>
      </w:r>
      <w:r w:rsidRPr="00124163">
        <w:rPr>
          <w:cs/>
          <w:lang w:bidi="bo-CN"/>
        </w:rPr>
        <w:t>།</w:t>
      </w:r>
    </w:p>
    <w:p w:rsidR="00061A6E" w:rsidRPr="00124163" w:rsidRDefault="00061A6E" w:rsidP="00061A6E">
      <w:pPr>
        <w:pStyle w:val="VerseCitation2"/>
        <w:rPr>
          <w:cs/>
        </w:rPr>
      </w:pPr>
      <w:r w:rsidRPr="00124163">
        <w:rPr>
          <w:cs/>
          <w:lang w:bidi="bo-CN"/>
        </w:rPr>
        <w:t>འདྲེས་པ་མེད་ཅིང་གནོད་པར་འགྱུར་མེད་</w:t>
      </w:r>
      <w:r w:rsidRPr="00124163">
        <w:rPr>
          <w:cs/>
        </w:rPr>
        <w:t>དེ།</w:t>
      </w:r>
      <w:r w:rsidRPr="00124163">
        <w:t> </w:t>
      </w:r>
      <w:r w:rsidRPr="00124163">
        <w:rPr>
          <w:cs/>
        </w:rPr>
        <w:t>།</w:t>
      </w:r>
    </w:p>
    <w:p w:rsidR="00061A6E" w:rsidRPr="00124163" w:rsidRDefault="00061A6E" w:rsidP="00061A6E">
      <w:pPr>
        <w:pStyle w:val="VerseCitation2"/>
        <w:rPr>
          <w:cs/>
          <w:lang w:bidi="bo-CN"/>
        </w:rPr>
      </w:pPr>
      <w:r w:rsidRPr="00124163">
        <w:rPr>
          <w:cs/>
          <w:lang w:bidi="bo-CN"/>
        </w:rPr>
        <w:t>དེ་ལྟར་རྒྱལ་བའི་ཆོས་ནི་བསམ་མི་ཁྱབ།</w:t>
      </w:r>
      <w:r w:rsidRPr="00124163">
        <w:rPr>
          <w:lang w:bidi="bo-CN"/>
        </w:rPr>
        <w:t> </w:t>
      </w:r>
      <w:r w:rsidRPr="00124163">
        <w:rPr>
          <w:cs/>
          <w:lang w:bidi="bo-CN"/>
        </w:rPr>
        <w:t>།</w:t>
      </w:r>
    </w:p>
    <w:p w:rsidR="00061A6E" w:rsidRPr="00124163" w:rsidRDefault="00061A6E" w:rsidP="00061A6E">
      <w:pPr>
        <w:pStyle w:val="VerseCitation1"/>
        <w:rPr>
          <w:cs/>
        </w:rPr>
      </w:pPr>
      <w:r w:rsidRPr="00124163">
        <w:rPr>
          <w:cs/>
        </w:rPr>
        <w:t>དེ་ཡི་གནས་སུ་རི་བོ་དུ་མ་སྟེ།</w:t>
      </w:r>
      <w:r w:rsidRPr="00124163">
        <w:t> </w:t>
      </w:r>
      <w:r w:rsidRPr="00124163">
        <w:rPr>
          <w:cs/>
        </w:rPr>
        <w:t>།</w:t>
      </w:r>
    </w:p>
    <w:p w:rsidR="00061A6E" w:rsidRPr="00124163" w:rsidRDefault="00061A6E" w:rsidP="00061A6E">
      <w:pPr>
        <w:pStyle w:val="VerseCitation2"/>
        <w:rPr>
          <w:cs/>
          <w:lang w:bidi="bo-CN"/>
        </w:rPr>
      </w:pPr>
      <w:r w:rsidRPr="00124163">
        <w:rPr>
          <w:cs/>
          <w:lang w:bidi="bo-CN"/>
        </w:rPr>
        <w:t>ཁོ་ར་ཁོར་ཡུག་ལྷུན་པོ་རབ་ལྷུན་དང༌།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བཏང་ཟུང་དང་ནི་བཏང་ཟུང་ཆེན་པོ་དང༌།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འབིགས་བྱེད་བྱ་རྒོད་ཕུང་པོ་གངས་ཀྱི་རི།</w:t>
      </w:r>
      <w:r w:rsidRPr="00124163">
        <w:rPr>
          <w:lang w:bidi="bo-CN"/>
        </w:rPr>
        <w:t> </w:t>
      </w:r>
      <w:r w:rsidRPr="00124163">
        <w:rPr>
          <w:cs/>
          <w:lang w:bidi="bo-CN"/>
        </w:rPr>
        <w:t>།</w:t>
      </w:r>
    </w:p>
    <w:p w:rsidR="00061A6E" w:rsidRPr="00124163" w:rsidRDefault="00061A6E" w:rsidP="00061A6E">
      <w:pPr>
        <w:pStyle w:val="VerseCitation1"/>
        <w:rPr>
          <w:cs/>
        </w:rPr>
      </w:pPr>
      <w:r>
        <w:rPr>
          <w:cs/>
        </w:rPr>
        <w:t>གནས་དེར་སེམས་ཅན་དམྱལ་བ་མི་</w:t>
      </w:r>
      <w:r w:rsidRPr="00124163">
        <w:rPr>
          <w:cs/>
        </w:rPr>
        <w:t>ཟད་པ།</w:t>
      </w:r>
      <w:r w:rsidRPr="00124163">
        <w:t> </w:t>
      </w:r>
      <w:r w:rsidRPr="00124163">
        <w:rPr>
          <w:cs/>
        </w:rPr>
        <w:t>།</w:t>
      </w:r>
    </w:p>
    <w:p w:rsidR="00061A6E" w:rsidRPr="00124163" w:rsidRDefault="00061A6E" w:rsidP="00061A6E">
      <w:pPr>
        <w:pStyle w:val="VerseCitation2"/>
        <w:rPr>
          <w:cs/>
          <w:lang w:bidi="bo-CN"/>
        </w:rPr>
      </w:pPr>
      <w:r w:rsidRPr="00124163">
        <w:rPr>
          <w:cs/>
          <w:lang w:bidi="bo-CN"/>
        </w:rPr>
        <w:t>ཚ་དང་རབ་ཏུ་ཚ་བ་ཉམས་མི་དགའ།</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དེ་ན་སེམས་ཅན་དམྱལ་བའི་ཚོར་བ་ནི།</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སྡུག་བསྔལ་དེ་དག་རྗེས་སུ་མྱོང་བར་བྱེད།</w:t>
      </w:r>
      <w:r w:rsidRPr="00124163">
        <w:rPr>
          <w:lang w:bidi="bo-CN"/>
        </w:rPr>
        <w:t> </w:t>
      </w:r>
      <w:r w:rsidRPr="00124163">
        <w:rPr>
          <w:cs/>
          <w:lang w:bidi="bo-CN"/>
        </w:rPr>
        <w:t>།</w:t>
      </w:r>
    </w:p>
    <w:p w:rsidR="00061A6E" w:rsidRPr="00124163" w:rsidRDefault="00061A6E" w:rsidP="00061A6E">
      <w:pPr>
        <w:pStyle w:val="VerseCitation1"/>
        <w:rPr>
          <w:cs/>
        </w:rPr>
      </w:pPr>
      <w:r w:rsidRPr="00124163">
        <w:rPr>
          <w:cs/>
        </w:rPr>
        <w:t>དེ་ཡི་གནས་ན་ལྷ་ཡི་གཞལ་མེད་ཁང༌།</w:t>
      </w:r>
      <w:r w:rsidRPr="00124163">
        <w:t> </w:t>
      </w:r>
      <w:r w:rsidRPr="00124163">
        <w:rPr>
          <w:cs/>
        </w:rPr>
        <w:t>།</w:t>
      </w:r>
    </w:p>
    <w:p w:rsidR="00061A6E" w:rsidRPr="00124163" w:rsidRDefault="00061A6E" w:rsidP="00061A6E">
      <w:pPr>
        <w:pStyle w:val="VerseCitation2"/>
        <w:rPr>
          <w:cs/>
          <w:lang w:bidi="bo-CN"/>
        </w:rPr>
      </w:pPr>
      <w:r w:rsidRPr="00124163">
        <w:rPr>
          <w:cs/>
          <w:lang w:bidi="bo-CN"/>
        </w:rPr>
        <w:t>དེ་དག་དཔག་ཚད་བཅུ་གཉིས་ཉམས་དགའ་བ།</w:t>
      </w:r>
      <w:r w:rsidRPr="00124163">
        <w:rPr>
          <w:lang w:bidi="bo-CN"/>
        </w:rPr>
        <w:t> </w:t>
      </w:r>
      <w:r w:rsidRPr="00124163">
        <w:rPr>
          <w:cs/>
          <w:lang w:bidi="bo-CN"/>
        </w:rPr>
        <w:t>།</w:t>
      </w:r>
    </w:p>
    <w:p w:rsidR="00061A6E" w:rsidRPr="00124163" w:rsidRDefault="00061A6E" w:rsidP="00061A6E">
      <w:pPr>
        <w:pStyle w:val="VerseCitation2"/>
        <w:rPr>
          <w:cs/>
        </w:rPr>
      </w:pPr>
      <w:r w:rsidRPr="00124163">
        <w:rPr>
          <w:cs/>
          <w:lang w:bidi="bo-CN"/>
        </w:rPr>
        <w:t>ལྷ་རྣམས་སྟོང་ཕྲག་མང་པོ་དག་གིས་</w:t>
      </w:r>
      <w:r w:rsidRPr="00124163">
        <w:rPr>
          <w:cs/>
        </w:rPr>
        <w:t>ཀྱང༌།</w:t>
      </w:r>
      <w:r w:rsidRPr="00124163">
        <w:t> </w:t>
      </w:r>
      <w:r w:rsidRPr="00124163">
        <w:rPr>
          <w:cs/>
        </w:rPr>
        <w:t>།</w:t>
      </w:r>
    </w:p>
    <w:p w:rsidR="00061A6E" w:rsidRPr="00124163" w:rsidRDefault="00061A6E" w:rsidP="00061A6E">
      <w:pPr>
        <w:pStyle w:val="VerseCitation2"/>
        <w:rPr>
          <w:cs/>
        </w:rPr>
      </w:pPr>
      <w:r w:rsidRPr="00124163">
        <w:rPr>
          <w:cs/>
          <w:lang w:bidi="bo-CN"/>
        </w:rPr>
        <w:t>ལྷ་ཡི་དགའ་བས་ཤིན་ཏུ་བདེ་བ་</w:t>
      </w:r>
      <w:r w:rsidRPr="00124163">
        <w:rPr>
          <w:cs/>
        </w:rPr>
        <w:t>མྱོང༌།</w:t>
      </w:r>
      <w:r w:rsidRPr="00124163">
        <w:t> </w:t>
      </w:r>
      <w:r w:rsidRPr="00124163">
        <w:rPr>
          <w:cs/>
        </w:rPr>
        <w:t>།</w:t>
      </w:r>
    </w:p>
    <w:p w:rsidR="00061A6E" w:rsidRPr="00124163" w:rsidRDefault="00061A6E" w:rsidP="00061A6E">
      <w:pPr>
        <w:pStyle w:val="VerseCitation1"/>
        <w:rPr>
          <w:cs/>
        </w:rPr>
      </w:pPr>
      <w:r>
        <w:rPr>
          <w:cs/>
        </w:rPr>
        <w:t>དེ་ཡི་གནས་སུ་སངས་རྒྱས་རྣམས་བ</w:t>
      </w:r>
      <w:r>
        <w:rPr>
          <w:rFonts w:hint="cs"/>
          <w:cs/>
        </w:rPr>
        <w:t>ཀྱེ་</w:t>
      </w:r>
      <w:r w:rsidRPr="00124163">
        <w:rPr>
          <w:cs/>
        </w:rPr>
        <w:t>ཞིང༌།</w:t>
      </w:r>
      <w:r w:rsidRPr="00124163">
        <w:t> </w:t>
      </w:r>
    </w:p>
    <w:p w:rsidR="00061A6E" w:rsidRPr="00124163" w:rsidRDefault="00061A6E" w:rsidP="00061A6E">
      <w:pPr>
        <w:pStyle w:val="VerseCitation2"/>
        <w:rPr>
          <w:cs/>
        </w:rPr>
      </w:pPr>
      <w:r w:rsidRPr="00124163">
        <w:rPr>
          <w:cs/>
          <w:lang w:bidi="bo-CN"/>
        </w:rPr>
        <w:t>འཇིག་རྟེན་རིག་པའི་བསྟན་པ་</w:t>
      </w:r>
      <w:r w:rsidRPr="00124163">
        <w:rPr>
          <w:cs/>
        </w:rPr>
        <w:t>འབར</w:t>
      </w:r>
      <w:r w:rsidRPr="00124163">
        <w:rPr>
          <w:cs/>
          <w:lang w:bidi="bo-CN"/>
        </w:rPr>
        <w:t>་བར་</w:t>
      </w:r>
      <w:r w:rsidRPr="00124163">
        <w:rPr>
          <w:cs/>
        </w:rPr>
        <w:t>སྣང༌།</w:t>
      </w:r>
      <w:r w:rsidRPr="00124163">
        <w:t> </w:t>
      </w:r>
      <w:r w:rsidRPr="00124163">
        <w:rPr>
          <w:cs/>
        </w:rPr>
        <w:t>།</w:t>
      </w:r>
    </w:p>
    <w:p w:rsidR="00061A6E" w:rsidRPr="00124163" w:rsidRDefault="00061A6E" w:rsidP="00061A6E">
      <w:pPr>
        <w:pStyle w:val="VerseCitation2"/>
        <w:rPr>
          <w:cs/>
        </w:rPr>
      </w:pPr>
      <w:r w:rsidRPr="00124163">
        <w:rPr>
          <w:cs/>
          <w:lang w:bidi="bo-CN"/>
        </w:rPr>
        <w:t>དེ་ཡི་གནས་ཉིད་</w:t>
      </w:r>
      <w:r>
        <w:rPr>
          <w:rStyle w:val="PageNumberPrintEdition"/>
        </w:rPr>
        <w:t>[page My-5a</w:t>
      </w:r>
      <w:r w:rsidRPr="00DF31F1">
        <w:rPr>
          <w:rStyle w:val="PageNumberPrintEdition"/>
        </w:rPr>
        <w:t>]</w:t>
      </w:r>
      <w:r w:rsidRPr="00124163">
        <w:rPr>
          <w:cs/>
          <w:lang w:bidi="bo-CN"/>
        </w:rPr>
        <w:t>ན་ཡང་</w:t>
      </w:r>
      <w:r w:rsidR="00CE766D" w:rsidRPr="00CE766D">
        <w:rPr>
          <w:rStyle w:val="PageNumberPrintEdition"/>
        </w:rPr>
        <w:t>[page Dg-8]</w:t>
      </w:r>
      <w:r w:rsidRPr="00124163">
        <w:rPr>
          <w:cs/>
          <w:lang w:bidi="bo-CN"/>
        </w:rPr>
        <w:t>ཆོས་ནུབ་</w:t>
      </w:r>
      <w:r w:rsidRPr="00124163">
        <w:rPr>
          <w:cs/>
        </w:rPr>
        <w:t>ཅིང༌།</w:t>
      </w:r>
      <w:r w:rsidRPr="00124163">
        <w:t> </w:t>
      </w:r>
      <w:r w:rsidRPr="00124163">
        <w:rPr>
          <w:cs/>
        </w:rPr>
        <w:t>།</w:t>
      </w:r>
    </w:p>
    <w:p w:rsidR="00061A6E" w:rsidRPr="00124163" w:rsidRDefault="00061A6E" w:rsidP="00061A6E">
      <w:pPr>
        <w:pStyle w:val="VerseCitation2"/>
        <w:rPr>
          <w:cs/>
        </w:rPr>
      </w:pPr>
      <w:r w:rsidRPr="00124163">
        <w:rPr>
          <w:cs/>
          <w:lang w:bidi="bo-CN"/>
        </w:rPr>
        <w:t>འདྲེན་པ་མྱ་ངན་འདས་པའི་སྒྲ་ཡང་</w:t>
      </w:r>
      <w:r w:rsidRPr="00124163">
        <w:rPr>
          <w:cs/>
        </w:rPr>
        <w:t>ཐོས།</w:t>
      </w:r>
      <w:r w:rsidRPr="00124163">
        <w:t> </w:t>
      </w:r>
      <w:r w:rsidRPr="00124163">
        <w:rPr>
          <w:cs/>
        </w:rPr>
        <w:t>།</w:t>
      </w:r>
    </w:p>
    <w:p w:rsidR="00061A6E" w:rsidRPr="00124163" w:rsidRDefault="00061A6E" w:rsidP="00061A6E">
      <w:pPr>
        <w:pStyle w:val="VerseCitation1"/>
        <w:rPr>
          <w:cs/>
        </w:rPr>
      </w:pPr>
      <w:r w:rsidRPr="00124163">
        <w:rPr>
          <w:cs/>
        </w:rPr>
        <w:t>མི་དག་བདག་གི་ཁྱིམ་ན་རྨི་ལམ་བཞིན།</w:t>
      </w:r>
      <w:r w:rsidRPr="00124163">
        <w:t> </w:t>
      </w:r>
      <w:r w:rsidRPr="00124163">
        <w:rPr>
          <w:cs/>
        </w:rPr>
        <w:t>།</w:t>
      </w:r>
    </w:p>
    <w:p w:rsidR="00061A6E" w:rsidRPr="00124163" w:rsidRDefault="00061A6E" w:rsidP="00061A6E">
      <w:pPr>
        <w:pStyle w:val="VerseCitation2"/>
        <w:rPr>
          <w:cs/>
        </w:rPr>
      </w:pPr>
      <w:r w:rsidRPr="00124163">
        <w:rPr>
          <w:cs/>
          <w:lang w:bidi="bo-CN"/>
        </w:rPr>
        <w:t>འདོད་པའི་ཡོན་ཏན་དག་ལ་དགའ་མྱོས་</w:t>
      </w:r>
      <w:r w:rsidRPr="00124163">
        <w:rPr>
          <w:cs/>
        </w:rPr>
        <w:t>ནས།</w:t>
      </w:r>
      <w:r w:rsidRPr="00124163">
        <w:t> </w:t>
      </w:r>
      <w:r w:rsidRPr="00124163">
        <w:rPr>
          <w:cs/>
        </w:rPr>
        <w:t>།</w:t>
      </w:r>
    </w:p>
    <w:p w:rsidR="00061A6E" w:rsidRPr="00124163" w:rsidRDefault="00061A6E" w:rsidP="00061A6E">
      <w:pPr>
        <w:pStyle w:val="VerseCitation2"/>
        <w:rPr>
          <w:cs/>
        </w:rPr>
      </w:pPr>
      <w:r w:rsidRPr="00124163">
        <w:rPr>
          <w:cs/>
          <w:lang w:bidi="bo-CN"/>
        </w:rPr>
        <w:t>ཕྱིར་སད་ནས་ཀྱང་དེ་ཡི་འདོད་མ་</w:t>
      </w:r>
      <w:r w:rsidRPr="00124163">
        <w:rPr>
          <w:cs/>
        </w:rPr>
        <w:t>མཐོང༌།</w:t>
      </w:r>
      <w:r w:rsidRPr="00124163">
        <w:t> </w:t>
      </w:r>
      <w:r w:rsidRPr="00124163">
        <w:rPr>
          <w:cs/>
        </w:rPr>
        <w:t>།</w:t>
      </w:r>
    </w:p>
    <w:p w:rsidR="00061A6E" w:rsidRPr="00124163" w:rsidRDefault="00061A6E" w:rsidP="00061A6E">
      <w:pPr>
        <w:pStyle w:val="VerseCitation2"/>
        <w:rPr>
          <w:cs/>
        </w:rPr>
      </w:pPr>
      <w:r w:rsidRPr="00124163">
        <w:rPr>
          <w:cs/>
          <w:lang w:bidi="bo-CN"/>
        </w:rPr>
        <w:t>དེ་ནི་རྨི་ལམ་ཡིན་པ་དེ་</w:t>
      </w:r>
      <w:r w:rsidRPr="00124163">
        <w:rPr>
          <w:cs/>
        </w:rPr>
        <w:t>ཡིས</w:t>
      </w:r>
      <w:r w:rsidRPr="00124163">
        <w:rPr>
          <w:cs/>
          <w:lang w:bidi="bo-CN"/>
        </w:rPr>
        <w:t>་</w:t>
      </w:r>
      <w:r w:rsidRPr="00124163">
        <w:rPr>
          <w:cs/>
        </w:rPr>
        <w:t>ཤེས།</w:t>
      </w:r>
      <w:r w:rsidRPr="00124163">
        <w:t> </w:t>
      </w:r>
      <w:r w:rsidRPr="00124163">
        <w:rPr>
          <w:cs/>
        </w:rPr>
        <w:t>།</w:t>
      </w:r>
    </w:p>
    <w:p w:rsidR="00061A6E" w:rsidRPr="00124163" w:rsidRDefault="00061A6E" w:rsidP="00061A6E">
      <w:pPr>
        <w:pStyle w:val="VerseCitation1"/>
        <w:rPr>
          <w:cs/>
        </w:rPr>
      </w:pPr>
      <w:r w:rsidRPr="00124163">
        <w:rPr>
          <w:cs/>
        </w:rPr>
        <w:lastRenderedPageBreak/>
        <w:t>དེ་བཞིན་མཐོང་ཐོས་རིག་དང་བྱེ་བྲག་ཕྱེད།</w:t>
      </w:r>
      <w:r w:rsidRPr="00124163">
        <w:t> </w:t>
      </w:r>
      <w:r w:rsidRPr="00124163">
        <w:rPr>
          <w:cs/>
        </w:rPr>
        <w:t>།</w:t>
      </w:r>
    </w:p>
    <w:p w:rsidR="00061A6E" w:rsidRPr="00124163" w:rsidRDefault="00061A6E" w:rsidP="00061A6E">
      <w:pPr>
        <w:pStyle w:val="VerseCitation2"/>
        <w:rPr>
          <w:cs/>
          <w:lang w:bidi="bo-CN"/>
        </w:rPr>
      </w:pPr>
      <w:r w:rsidRPr="00124163">
        <w:rPr>
          <w:cs/>
          <w:lang w:bidi="bo-CN"/>
        </w:rPr>
        <w:t>འདི་དག་ཐམས་ཅད་མི་བདེན་རྨི་ལམ་བཞིན།</w:t>
      </w:r>
      <w:r w:rsidRPr="00124163">
        <w:rPr>
          <w:lang w:bidi="bo-CN"/>
        </w:rPr>
        <w:t> </w:t>
      </w:r>
      <w:r w:rsidRPr="00124163">
        <w:rPr>
          <w:cs/>
          <w:lang w:bidi="bo-CN"/>
        </w:rPr>
        <w:t>།</w:t>
      </w:r>
    </w:p>
    <w:p w:rsidR="00061A6E" w:rsidRDefault="00061A6E" w:rsidP="00061A6E">
      <w:pPr>
        <w:pStyle w:val="ParagraphContinued"/>
      </w:pPr>
      <w:r w:rsidRPr="00124163">
        <w:rPr>
          <w:cs/>
        </w:rPr>
        <w:t>ཅེས་སོ།</w:t>
      </w:r>
      <w:r w:rsidRPr="00124163">
        <w:t> </w:t>
      </w:r>
      <w:r w:rsidRPr="00124163">
        <w:rPr>
          <w:cs/>
        </w:rPr>
        <w:t>།</w:t>
      </w:r>
    </w:p>
    <w:p w:rsidR="00F51666" w:rsidRPr="00F51666" w:rsidRDefault="00F51666" w:rsidP="00F51666">
      <w:pPr>
        <w:pStyle w:val="Heading5"/>
        <w:rPr>
          <w:cs/>
          <w:lang w:bidi="bo-CN"/>
        </w:rPr>
      </w:pPr>
      <w:r>
        <w:rPr>
          <w:rFonts w:ascii="Microsoft Himalaya" w:hAnsi="Microsoft Himalaya" w:cs="Microsoft Himalaya"/>
          <w:lang w:bidi="bo-CN"/>
        </w:rPr>
        <w:t xml:space="preserve">2.1.1.1.1.1 </w:t>
      </w:r>
      <w:r w:rsidRPr="00124163">
        <w:rPr>
          <w:rFonts w:ascii="Microsoft Himalaya" w:hAnsi="Microsoft Himalaya" w:cs="Microsoft Himalaya" w:hint="cs"/>
          <w:cs/>
        </w:rPr>
        <w:t>དྲང་སྲོང་མངོན་པར་ཤེས་པ་</w:t>
      </w:r>
    </w:p>
    <w:p w:rsidR="00061A6E" w:rsidRPr="00124163" w:rsidRDefault="00061A6E" w:rsidP="00061A6E">
      <w:pPr>
        <w:pStyle w:val="Paragraph"/>
        <w:rPr>
          <w:cs/>
        </w:rPr>
      </w:pPr>
      <w:r w:rsidRPr="00124163">
        <w:rPr>
          <w:cs/>
        </w:rPr>
        <w:t>དེ་ལྟར་རྡུལ་གཅིག་</w:t>
      </w:r>
      <w:r w:rsidRPr="00106743">
        <w:rPr>
          <w:rStyle w:val="PageNumberPrintEdition"/>
          <w:cs/>
        </w:rPr>
        <w:t>[page Ad-11]</w:t>
      </w:r>
      <w:r w:rsidRPr="00124163">
        <w:rPr>
          <w:cs/>
        </w:rPr>
        <w:t>གི་གོ་སའི་འཇིག་རྟེན་དེ་ན་སྣང་བའི་རྡུལ་ཕྲ་བ་ལ་འང་སེམས་ཅན་གྱི་ཞིང་དང་བཀོད་པ་ཚད་མེད་དེ།</w:t>
      </w:r>
      <w:r w:rsidRPr="00124163">
        <w:t> </w:t>
      </w:r>
      <w:r w:rsidRPr="00512D71">
        <w:rPr>
          <w:rStyle w:val="TitleinCitingOtherTexts"/>
          <w:cs/>
        </w:rPr>
        <w:t>སངས་རྒྱས་ཀྱི་ཡུལ་དང་ཡེ་ཤེས་བསམ་གྱིས་མི་ཁྱབ་པ་ལ་འཇུག་པའི་མདོ་</w:t>
      </w:r>
      <w:r w:rsidRPr="00124163">
        <w:rPr>
          <w:cs/>
        </w:rPr>
        <w:t>ལས།</w:t>
      </w:r>
      <w:r w:rsidRPr="00124163">
        <w:t> </w:t>
      </w:r>
    </w:p>
    <w:p w:rsidR="00061A6E" w:rsidRPr="00124163" w:rsidRDefault="00061A6E" w:rsidP="00061A6E">
      <w:pPr>
        <w:pStyle w:val="ParagraphCitation"/>
      </w:pPr>
      <w:r w:rsidRPr="00124163">
        <w:rPr>
          <w:cs/>
        </w:rPr>
        <w:t>སྟོང་གསུམ་གྱི་ལྷ་དང་མི་ནི་ཆེས་ཉུང་གིས།</w:t>
      </w:r>
      <w:r w:rsidRPr="00124163">
        <w:t> </w:t>
      </w:r>
      <w:r w:rsidRPr="00124163">
        <w:rPr>
          <w:cs/>
        </w:rPr>
        <w:t>ཕྱི་རོལ་པའི་དྲང་སྲོང་མངོན་པར་ཤེས་པ་དང་ལྡན་པ་གཅིག་གིས་ཤིང་རྟའི</w:t>
      </w:r>
      <w:r>
        <w:rPr>
          <w:cs/>
        </w:rPr>
        <w:t>་འཕང་ལོ་ཙམ་</w:t>
      </w:r>
      <w:r>
        <w:rPr>
          <w:rFonts w:hint="cs"/>
          <w:cs/>
        </w:rPr>
        <w:t>གྱི་</w:t>
      </w:r>
      <w:r w:rsidRPr="00124163">
        <w:rPr>
          <w:cs/>
        </w:rPr>
        <w:t>སའི་ཁྱོན་ལ་སེམས་ཅན་མཐོང་བ་ནི་དེ་བས་ཆེས་མང་ངོ༌།</w:t>
      </w:r>
      <w:r w:rsidRPr="00124163">
        <w:t> </w:t>
      </w:r>
      <w:r w:rsidRPr="00124163">
        <w:rPr>
          <w:cs/>
        </w:rPr>
        <w:t>།དེ་དག་གིས་སྟོང་གསུམ་དུ་མཐོང་བ་བས་ནི་ཉན་ཐོས་རྣམ་པར་ཐར་པ་བརྒྱད་ལས།</w:t>
      </w:r>
      <w:r w:rsidRPr="00124163">
        <w:t> </w:t>
      </w:r>
      <w:r w:rsidRPr="00124163">
        <w:rPr>
          <w:cs/>
        </w:rPr>
        <w:t>བསམ་གཏན་པའི་གང་ཟག་གཅིག་གིས་ཤིང་རྟའི་འཕང་ལོ་ཙམ་ལ་མཐོང་བ་ཆེས་མང་ངོ༌།</w:t>
      </w:r>
      <w:r w:rsidRPr="00124163">
        <w:t> </w:t>
      </w:r>
      <w:r w:rsidRPr="00124163">
        <w:rPr>
          <w:cs/>
        </w:rPr>
        <w:t>།དེ་དག་གིས་སྟོང་གསུམ་དུ་མཐོང་བ་བས་ནི་བྱང་ཆུབ་སེམས་དཔའ་རྣམ་པར་ཐར་པ་བརྒྱད་ལས་བསམ་གཏན་པ་གཅིག་གིས་ཤིང་རྟའི་འཕང་ལོ་ཙམ་ལ་མཐོང་བ་ཆེས་མང་ངོ་།</w:t>
      </w:r>
      <w:r w:rsidRPr="00124163">
        <w:t> </w:t>
      </w:r>
      <w:r>
        <w:rPr>
          <w:rFonts w:hint="cs"/>
          <w:cs/>
        </w:rPr>
        <w:t>།</w:t>
      </w:r>
      <w:r w:rsidRPr="00124163">
        <w:rPr>
          <w:cs/>
        </w:rPr>
        <w:t>དེ་དག་གིས་སྟོང་གསུམ་དུ་མཐོང་བ་བས་ནི།</w:t>
      </w:r>
      <w:r w:rsidRPr="00124163">
        <w:t> </w:t>
      </w:r>
      <w:r w:rsidRPr="00124163">
        <w:rPr>
          <w:cs/>
        </w:rPr>
        <w:t>དེ་བཞིན་གཤེགས་པའི་སྤྱན་གྱིས་ཤིང་རྟའི་འཕང་ལོ་ཙམ་གྱིས་སའི་ཁྱོན་ལ་གཟིགས་པ་ཆེས་མང་ངོ་</w:t>
      </w:r>
    </w:p>
    <w:p w:rsidR="00061A6E" w:rsidRPr="00124163" w:rsidRDefault="00061A6E" w:rsidP="00061A6E">
      <w:pPr>
        <w:pStyle w:val="ParagraphContinued"/>
        <w:rPr>
          <w:cs/>
        </w:rPr>
      </w:pPr>
      <w:r>
        <w:t>{</w:t>
      </w:r>
      <w:r>
        <w:rPr>
          <w:rFonts w:hint="cs"/>
          <w:cs/>
        </w:rPr>
        <w:t>ཅེས</w:t>
      </w:r>
      <w:r w:rsidRPr="00124163">
        <w:rPr>
          <w:cs/>
        </w:rPr>
        <w:t>་</w:t>
      </w:r>
      <w:r>
        <w:t>}</w:t>
      </w:r>
      <w:r>
        <w:rPr>
          <w:rStyle w:val="FootnoteReference"/>
        </w:rPr>
        <w:footnoteReference w:id="12"/>
      </w:r>
      <w:r w:rsidRPr="00124163">
        <w:rPr>
          <w:cs/>
        </w:rPr>
        <w:t>གསུངས་སོ།</w:t>
      </w:r>
      <w:r w:rsidRPr="00124163">
        <w:t> </w:t>
      </w:r>
      <w:r w:rsidRPr="00124163">
        <w:rPr>
          <w:cs/>
        </w:rPr>
        <w:t>།</w:t>
      </w:r>
    </w:p>
    <w:p w:rsidR="00061A6E" w:rsidRPr="00124163" w:rsidRDefault="00061A6E" w:rsidP="00061A6E">
      <w:pPr>
        <w:pStyle w:val="Paragraph"/>
        <w:rPr>
          <w:cs/>
        </w:rPr>
      </w:pPr>
      <w:r w:rsidRPr="00124163">
        <w:rPr>
          <w:cs/>
        </w:rPr>
        <w:t>དེ་ལྟར་ན་ནམ་མཁས་གར་ཁྱབ་ཀྱི་གནས་ནས་སེམས་ཅན་གྱིས་ཁྱབ་ལ།</w:t>
      </w:r>
      <w:r w:rsidRPr="00124163">
        <w:t> </w:t>
      </w:r>
      <w:r w:rsidRPr="00124163">
        <w:rPr>
          <w:cs/>
        </w:rPr>
        <w:t>དེ་དག་ལ་སངས་རྒྱས་ཀྱི་སྤྲུལ་པས་ཁྱབ་ནས་དོན་མཛད་པ་ཐམས་ཅད་ཀྱང༌།</w:t>
      </w:r>
      <w:r w:rsidRPr="00124163">
        <w:t> </w:t>
      </w:r>
      <w:r w:rsidRPr="00124163">
        <w:rPr>
          <w:cs/>
        </w:rPr>
        <w:t>ལ་ལ་ནི་སྟོན་པ་ཀུན་ཏུ་བཟང་པོའི་སྤྲུལ་པས་དངོས་སུ་དོན་མཛད་ལ།</w:t>
      </w:r>
      <w:r w:rsidRPr="00124163">
        <w:t> </w:t>
      </w:r>
      <w:r w:rsidRPr="00124163">
        <w:rPr>
          <w:cs/>
        </w:rPr>
        <w:t>ལ་ལར་རྒྱུད་</w:t>
      </w:r>
      <w:r>
        <w:rPr>
          <w:cs/>
        </w:rPr>
        <w:t>གཞན་གྱིས་བསྡུས་པའི་སངས་རྒྱས་ཀྱི</w:t>
      </w:r>
      <w:r>
        <w:rPr>
          <w:rFonts w:hint="cs"/>
          <w:cs/>
        </w:rPr>
        <w:t>ས་</w:t>
      </w:r>
      <w:r w:rsidRPr="00124163">
        <w:rPr>
          <w:cs/>
        </w:rPr>
        <w:t>དོན་མཛད་པ་དེ་དག་ཀྱང༌།</w:t>
      </w:r>
      <w:r w:rsidRPr="00124163">
        <w:t> </w:t>
      </w:r>
      <w:r w:rsidRPr="00124163">
        <w:rPr>
          <w:cs/>
        </w:rPr>
        <w:t>དང་པོ་ཀུན་ཏུ་བཟང་པོས་ལམ་བསྟན་ནས་སེམས་བསྐྱེད་དུ་</w:t>
      </w:r>
      <w:r w:rsidRPr="00106743">
        <w:rPr>
          <w:rStyle w:val="PageNumberPrintEdition"/>
          <w:cs/>
        </w:rPr>
        <w:t>[page Ad-12]</w:t>
      </w:r>
      <w:r w:rsidRPr="00124163">
        <w:rPr>
          <w:cs/>
        </w:rPr>
        <w:t>བཅུག་པ་ལས་བྱུང་བས།</w:t>
      </w:r>
      <w:r w:rsidRPr="00124163">
        <w:t> </w:t>
      </w:r>
      <w:r>
        <w:rPr>
          <w:cs/>
        </w:rPr>
        <w:t>ཀུན་ཏུ་བཟང་པོས་</w:t>
      </w:r>
      <w:r>
        <w:t>{</w:t>
      </w:r>
      <w:r w:rsidRPr="00124163">
        <w:rPr>
          <w:cs/>
        </w:rPr>
        <w:t>རྒྱུད་</w:t>
      </w:r>
      <w:r>
        <w:t>}</w:t>
      </w:r>
      <w:r>
        <w:rPr>
          <w:rStyle w:val="FootnoteReference"/>
        </w:rPr>
        <w:footnoteReference w:id="13"/>
      </w:r>
      <w:r w:rsidRPr="00124163">
        <w:rPr>
          <w:cs/>
        </w:rPr>
        <w:t>ནས་དོན་མཛད་</w:t>
      </w:r>
      <w:r>
        <w:rPr>
          <w:rStyle w:val="PageNumberPrintEdition"/>
        </w:rPr>
        <w:t>[page My-5b</w:t>
      </w:r>
      <w:r w:rsidRPr="00DF31F1">
        <w:rPr>
          <w:rStyle w:val="PageNumberPrintEdition"/>
        </w:rPr>
        <w:t>]</w:t>
      </w:r>
      <w:r w:rsidRPr="00124163">
        <w:rPr>
          <w:cs/>
        </w:rPr>
        <w:t>པ་ཞེས་བྱའོ།</w:t>
      </w:r>
      <w:r w:rsidRPr="00124163">
        <w:t> </w:t>
      </w:r>
      <w:r w:rsidRPr="00124163">
        <w:rPr>
          <w:cs/>
        </w:rPr>
        <w:t>།འདི་དག་བསྟན་བཅོས་འགའ་ཞིག་ཏུ།</w:t>
      </w:r>
      <w:r w:rsidRPr="00124163">
        <w:t> </w:t>
      </w:r>
      <w:r w:rsidRPr="00124163">
        <w:rPr>
          <w:cs/>
        </w:rPr>
        <w:t>སངས་རྒྱས་ལས་ཆོས་</w:t>
      </w:r>
      <w:r>
        <w:rPr>
          <w:rFonts w:hint="cs"/>
          <w:cs/>
        </w:rPr>
        <w:t>ཆོས་</w:t>
      </w:r>
      <w:r w:rsidRPr="00124163">
        <w:rPr>
          <w:cs/>
        </w:rPr>
        <w:t>ལས་འཕགས་པའི་ཚོགས།</w:t>
      </w:r>
      <w:r w:rsidRPr="00124163">
        <w:t> </w:t>
      </w:r>
      <w:r w:rsidRPr="00124163">
        <w:rPr>
          <w:cs/>
        </w:rPr>
        <w:t>།</w:t>
      </w:r>
      <w:r w:rsidRPr="001A0A14">
        <w:rPr>
          <w:rStyle w:val="PageNumberPrintEdition"/>
          <w:rtl/>
          <w:cs/>
        </w:rPr>
        <w:t>[9-page Dg]</w:t>
      </w:r>
      <w:r w:rsidRPr="00124163">
        <w:rPr>
          <w:cs/>
        </w:rPr>
        <w:t>ཞེས་འབྱུང་བའི་གོ་རིམས་ཀྱི་དགོངས་པ་ཡིན་ནོ།</w:t>
      </w:r>
      <w:r w:rsidRPr="00124163">
        <w:t> </w:t>
      </w:r>
      <w:r w:rsidRPr="00124163">
        <w:rPr>
          <w:cs/>
        </w:rPr>
        <w:t>།</w:t>
      </w:r>
    </w:p>
    <w:p w:rsidR="00061A6E" w:rsidRPr="00124163" w:rsidRDefault="00061A6E" w:rsidP="00061A6E">
      <w:pPr>
        <w:pStyle w:val="Heading2"/>
        <w:rPr>
          <w:cs/>
        </w:rPr>
      </w:pPr>
      <w:r w:rsidRPr="003A4D24">
        <w:t xml:space="preserve">2.1.2 </w:t>
      </w:r>
      <w:r w:rsidRPr="005E6995">
        <w:rPr>
          <w:cs/>
          <w:lang w:bidi="bo-CN"/>
        </w:rPr>
        <w:t>ཞིང་འདིར་རྡོ་རྗེ་འཆང་གི་རྣམ་པར་འཕྲུལ་པས་ཞི་བ་བརྙེས་པའི་ཚུལ།</w:t>
      </w:r>
    </w:p>
    <w:p w:rsidR="00061A6E" w:rsidRPr="00124163" w:rsidRDefault="00061A6E" w:rsidP="00061A6E">
      <w:pPr>
        <w:pStyle w:val="Paragraph"/>
        <w:rPr>
          <w:cs/>
        </w:rPr>
      </w:pPr>
      <w:r w:rsidRPr="00124163">
        <w:rPr>
          <w:rStyle w:val="Sabcad"/>
          <w:cs/>
        </w:rPr>
        <w:t>གཉིས་པ་ཞིང་འདིར་རྡོ་རྗེ་འཆང་གིས་ཞི་བ་བརྙེས་པའི་ཚུལ་ལ།</w:t>
      </w:r>
      <w:r w:rsidRPr="00124163">
        <w:rPr>
          <w:rStyle w:val="Sabcad"/>
        </w:rPr>
        <w:t> </w:t>
      </w:r>
      <w:r w:rsidRPr="00124163">
        <w:rPr>
          <w:cs/>
        </w:rPr>
        <w:t>ཁ་ཅིག་</w:t>
      </w:r>
      <w:r w:rsidRPr="001C19CA">
        <w:rPr>
          <w:rStyle w:val="TitleinCitingOtherTexts"/>
          <w:cs/>
        </w:rPr>
        <w:t>ཐོག་མའི་མགོན་པོ་</w:t>
      </w:r>
      <w:r w:rsidRPr="00124163">
        <w:rPr>
          <w:rStyle w:val="FootnoteReference"/>
          <w:cs/>
        </w:rPr>
        <w:footnoteReference w:id="14"/>
      </w:r>
      <w:r w:rsidRPr="00124163">
        <w:rPr>
          <w:cs/>
        </w:rPr>
        <w:t>ལས།</w:t>
      </w:r>
      <w:r w:rsidRPr="00124163">
        <w:t> </w:t>
      </w:r>
    </w:p>
    <w:p w:rsidR="00061A6E" w:rsidRDefault="00061A6E" w:rsidP="00061A6E">
      <w:pPr>
        <w:pStyle w:val="ParagraphCitation"/>
      </w:pPr>
      <w:r w:rsidRPr="00124163">
        <w:rPr>
          <w:cs/>
        </w:rPr>
        <w:t>རྒྱུད་ཐ་དད་པའི་སེམས་ཅན་གྱིས་སེམས་བསྐྱེད་པ་ཡིན་ནོ་</w:t>
      </w:r>
    </w:p>
    <w:p w:rsidR="00061A6E" w:rsidRPr="001C19CA" w:rsidRDefault="00061A6E" w:rsidP="00061A6E">
      <w:pPr>
        <w:pStyle w:val="ParagraphContinued"/>
      </w:pPr>
      <w:r w:rsidRPr="001C19CA">
        <w:rPr>
          <w:cs/>
        </w:rPr>
        <w:lastRenderedPageBreak/>
        <w:t>ཞེས་འདོད་པ་ནི་མི་རིགས་ཏེ།</w:t>
      </w:r>
      <w:r w:rsidRPr="001C19CA">
        <w:t> </w:t>
      </w:r>
      <w:r w:rsidRPr="001C19CA">
        <w:rPr>
          <w:rStyle w:val="TitleinCitingOtherTexts"/>
          <w:cs/>
        </w:rPr>
        <w:t>སྒྱུ་འཕྲུལ་རྡོ་རྗེ་</w:t>
      </w:r>
      <w:r w:rsidRPr="001C19CA">
        <w:rPr>
          <w:cs/>
        </w:rPr>
        <w:t>ལས།</w:t>
      </w:r>
      <w:r w:rsidRPr="001C19CA">
        <w:t> </w:t>
      </w:r>
    </w:p>
    <w:p w:rsidR="00061A6E" w:rsidRDefault="00061A6E" w:rsidP="00061A6E">
      <w:pPr>
        <w:pStyle w:val="VerseCitation1"/>
      </w:pPr>
      <w:r w:rsidRPr="00124163">
        <w:rPr>
          <w:cs/>
        </w:rPr>
        <w:t>དང་པོའི་རྒྱལ་བས་རྒྱལ་བ།</w:t>
      </w:r>
      <w:r w:rsidRPr="00124163">
        <w:t> </w:t>
      </w:r>
      <w:r w:rsidRPr="00124163">
        <w:rPr>
          <w:cs/>
        </w:rPr>
        <w:t>།</w:t>
      </w:r>
    </w:p>
    <w:p w:rsidR="00061A6E" w:rsidRPr="00124163" w:rsidRDefault="00061A6E" w:rsidP="00061A6E">
      <w:pPr>
        <w:pStyle w:val="VerseCitation2"/>
        <w:rPr>
          <w:cs/>
        </w:rPr>
      </w:pPr>
      <w:r w:rsidRPr="00124163">
        <w:rPr>
          <w:cs/>
        </w:rPr>
        <w:t>སེམས་དཔའ་ཆེ་དང་འཇོམས་པ་ཆེ།</w:t>
      </w:r>
      <w:r w:rsidRPr="00124163">
        <w:t> </w:t>
      </w:r>
      <w:r w:rsidRPr="00124163">
        <w:rPr>
          <w:cs/>
        </w:rPr>
        <w:t>།</w:t>
      </w:r>
    </w:p>
    <w:p w:rsidR="00061A6E" w:rsidRPr="00124163" w:rsidRDefault="00061A6E" w:rsidP="00061A6E">
      <w:pPr>
        <w:pStyle w:val="ParagraphContinued"/>
        <w:rPr>
          <w:cs/>
        </w:rPr>
      </w:pPr>
      <w:r>
        <w:t>{</w:t>
      </w:r>
      <w:r>
        <w:rPr>
          <w:rFonts w:hint="cs"/>
          <w:cs/>
        </w:rPr>
        <w:t>ཅེ</w:t>
      </w:r>
      <w:r w:rsidRPr="00124163">
        <w:rPr>
          <w:cs/>
        </w:rPr>
        <w:t>ས་</w:t>
      </w:r>
      <w:r>
        <w:t>}</w:t>
      </w:r>
      <w:r>
        <w:rPr>
          <w:rStyle w:val="FootnoteReference"/>
        </w:rPr>
        <w:footnoteReference w:id="15"/>
      </w:r>
      <w:r w:rsidRPr="00124163">
        <w:rPr>
          <w:cs/>
        </w:rPr>
        <w:t>པ་དང༌།</w:t>
      </w:r>
      <w:r w:rsidRPr="00124163">
        <w:t> </w:t>
      </w:r>
    </w:p>
    <w:p w:rsidR="00061A6E" w:rsidRPr="00124163" w:rsidRDefault="00061A6E" w:rsidP="00061A6E">
      <w:pPr>
        <w:pStyle w:val="VerseCitation1"/>
        <w:rPr>
          <w:cs/>
        </w:rPr>
      </w:pPr>
      <w:r w:rsidRPr="00124163">
        <w:rPr>
          <w:cs/>
        </w:rPr>
        <w:t>འདི་ནི་སྟོན་པ་རྡོ་རྗེ་འཆང༌།</w:t>
      </w:r>
      <w:r w:rsidRPr="00124163">
        <w:t> </w:t>
      </w:r>
      <w:r w:rsidRPr="00124163">
        <w:rPr>
          <w:cs/>
        </w:rPr>
        <w:t>།</w:t>
      </w:r>
    </w:p>
    <w:p w:rsidR="00061A6E" w:rsidRPr="00124163" w:rsidRDefault="00061A6E" w:rsidP="00061A6E">
      <w:pPr>
        <w:pStyle w:val="VerseCitation2"/>
        <w:rPr>
          <w:cs/>
          <w:lang w:bidi="bo-CN"/>
        </w:rPr>
      </w:pPr>
      <w:r w:rsidRPr="00124163">
        <w:rPr>
          <w:cs/>
          <w:lang w:bidi="bo-CN"/>
        </w:rPr>
        <w:t>སངས་རྒྱས་ཀུན་བས་སྔར་སངས་རྒྱས།</w:t>
      </w:r>
      <w:r w:rsidRPr="00124163">
        <w:rPr>
          <w:lang w:bidi="bo-CN"/>
        </w:rPr>
        <w:t> </w:t>
      </w:r>
      <w:r w:rsidRPr="00124163">
        <w:rPr>
          <w:cs/>
          <w:lang w:bidi="bo-CN"/>
        </w:rPr>
        <w:t>།</w:t>
      </w:r>
    </w:p>
    <w:p w:rsidR="00061A6E" w:rsidRPr="00124163" w:rsidRDefault="00061A6E" w:rsidP="00061A6E">
      <w:pPr>
        <w:pStyle w:val="ParagraphContinued"/>
        <w:rPr>
          <w:cs/>
        </w:rPr>
      </w:pPr>
      <w:r>
        <w:t>{</w:t>
      </w:r>
      <w:r>
        <w:rPr>
          <w:rFonts w:hint="cs"/>
          <w:cs/>
        </w:rPr>
        <w:t>ཅེ</w:t>
      </w:r>
      <w:r w:rsidRPr="00124163">
        <w:rPr>
          <w:cs/>
        </w:rPr>
        <w:t>ས་</w:t>
      </w:r>
      <w:r>
        <w:t>}</w:t>
      </w:r>
      <w:r>
        <w:rPr>
          <w:rStyle w:val="FootnoteReference"/>
        </w:rPr>
        <w:footnoteReference w:id="16"/>
      </w:r>
      <w:r w:rsidRPr="00124163">
        <w:rPr>
          <w:cs/>
        </w:rPr>
        <w:t>གསུངས་པ་དང་འགལ་བའི་ཕྱིར་རོ།</w:t>
      </w:r>
      <w:r w:rsidRPr="00124163">
        <w:t> </w:t>
      </w:r>
      <w:r w:rsidRPr="00124163">
        <w:rPr>
          <w:cs/>
        </w:rPr>
        <w:t>།</w:t>
      </w:r>
    </w:p>
    <w:p w:rsidR="00061A6E" w:rsidRDefault="00061A6E" w:rsidP="00061A6E">
      <w:pPr>
        <w:pStyle w:val="Paragraph"/>
        <w:rPr>
          <w:rStyle w:val="TitleinCitingOtherTexts"/>
        </w:rPr>
      </w:pPr>
      <w:r w:rsidRPr="00124163">
        <w:rPr>
          <w:cs/>
        </w:rPr>
        <w:t>དེས་ན་ཞིང་འདིའི་འགྲོ་བའི་དོན་དུ་ཐོག་མའི་དུས་སུ་ཀུན་ཏུ་བཟང་པོ་ཉིད་ཀྱི་རྣམ་འཕྲུལ་གྱིས་སོ་སོ་སྐྱེ་བོས་སེམས་བསྐྱེད་པ་ལྟར་བསྟན་ནས་སངས་རྒྱས་པའི་ཚུལ་དང་མཛད་པ་ཆེན་པོའི་རོལ་པ་བཀྱེ་བ་ཡིན་ནོ།</w:t>
      </w:r>
      <w:r w:rsidRPr="00124163">
        <w:t> </w:t>
      </w:r>
      <w:r w:rsidRPr="00124163">
        <w:rPr>
          <w:cs/>
        </w:rPr>
        <w:t>།འདི་ལྟ་བུའི་ཚུལ་ནི་ཐུན་མོང་གི་མདོ་སྡེ་དག་ལས་ཀྱང་གྲགས་ཏེ།</w:t>
      </w:r>
      <w:r w:rsidRPr="00124163">
        <w:t> </w:t>
      </w:r>
      <w:r w:rsidRPr="00512D71">
        <w:rPr>
          <w:rStyle w:val="TitleinCitingOtherTexts"/>
          <w:cs/>
        </w:rPr>
        <w:t>ཡབ་སྲ</w:t>
      </w:r>
    </w:p>
    <w:p w:rsidR="00061A6E" w:rsidRPr="00124163" w:rsidRDefault="00061A6E" w:rsidP="00061A6E">
      <w:pPr>
        <w:pStyle w:val="Paragraph"/>
        <w:rPr>
          <w:cs/>
        </w:rPr>
      </w:pPr>
      <w:r w:rsidRPr="00512D71">
        <w:rPr>
          <w:rStyle w:val="TitleinCitingOtherTexts"/>
          <w:cs/>
        </w:rPr>
        <w:t>ས་མཇལ་བ་</w:t>
      </w:r>
      <w:r w:rsidRPr="00124163">
        <w:rPr>
          <w:cs/>
        </w:rPr>
        <w:t>ལས།</w:t>
      </w:r>
      <w:r w:rsidRPr="00124163">
        <w:t> </w:t>
      </w:r>
    </w:p>
    <w:p w:rsidR="00061A6E" w:rsidRPr="00124163" w:rsidRDefault="00061A6E" w:rsidP="00061A6E">
      <w:pPr>
        <w:pStyle w:val="VerseCitation1"/>
        <w:rPr>
          <w:cs/>
        </w:rPr>
      </w:pPr>
      <w:r w:rsidRPr="00124163">
        <w:rPr>
          <w:cs/>
        </w:rPr>
        <w:t>དཔའ་བོ་ཆེན་པོ་ཐབས་མཁས་ཏེ།</w:t>
      </w:r>
      <w:r w:rsidRPr="00124163">
        <w:t> </w:t>
      </w:r>
      <w:r w:rsidRPr="00124163">
        <w:rPr>
          <w:cs/>
        </w:rPr>
        <w:t>།</w:t>
      </w:r>
    </w:p>
    <w:p w:rsidR="00061A6E" w:rsidRPr="00124163" w:rsidRDefault="00061A6E" w:rsidP="00061A6E">
      <w:pPr>
        <w:pStyle w:val="VerseCitation2"/>
        <w:rPr>
          <w:cs/>
          <w:lang w:bidi="bo-CN"/>
        </w:rPr>
      </w:pPr>
      <w:r w:rsidRPr="00124163">
        <w:rPr>
          <w:cs/>
          <w:lang w:bidi="bo-CN"/>
        </w:rPr>
        <w:t>སེམས་ཅན་ཡོངས་སུ་སྨིན་བྱའི་ཕྱིར།</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བྱེ་བ་ཕྲག་བརྒྱར་རྒྱལ་བ་ཉིད།</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སངས་རྒྱས་ཉིད་དུ་བསྟན་གྱུར་ཀྱང༌།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ད་དུང་དུ་ཡང་འདྲེན་པ་ཁྱོད།</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སངས་རྒྱས་མང་པོ་སྟོན་པར་མཛད།</w:t>
      </w:r>
      <w:r w:rsidRPr="00124163">
        <w:rPr>
          <w:lang w:bidi="bo-CN"/>
        </w:rPr>
        <w:t> </w:t>
      </w:r>
      <w:r w:rsidRPr="00124163">
        <w:rPr>
          <w:cs/>
          <w:lang w:bidi="bo-CN"/>
        </w:rPr>
        <w:t>།</w:t>
      </w:r>
    </w:p>
    <w:p w:rsidR="00061A6E" w:rsidRPr="00124163" w:rsidRDefault="00061A6E" w:rsidP="00061A6E">
      <w:pPr>
        <w:pStyle w:val="ParagraphContinued"/>
        <w:rPr>
          <w:cs/>
        </w:rPr>
      </w:pPr>
      <w:r w:rsidRPr="00124163">
        <w:rPr>
          <w:cs/>
        </w:rPr>
        <w:t>ཅེས་པ་དང༌།</w:t>
      </w:r>
      <w:r w:rsidRPr="00124163">
        <w:t> </w:t>
      </w:r>
      <w:r w:rsidRPr="002B0CAE">
        <w:rPr>
          <w:rStyle w:val="TitleinCitingOtherTexts"/>
          <w:cs/>
        </w:rPr>
        <w:t>ཕལ་པོ་ཆེ</w:t>
      </w:r>
      <w:r w:rsidRPr="00124163">
        <w:rPr>
          <w:rStyle w:val="TextTitle"/>
          <w:cs/>
        </w:rPr>
        <w:t>་</w:t>
      </w:r>
      <w:r w:rsidRPr="00124163">
        <w:rPr>
          <w:cs/>
        </w:rPr>
        <w:t>ལས།</w:t>
      </w:r>
      <w:r w:rsidRPr="00124163">
        <w:t> </w:t>
      </w:r>
    </w:p>
    <w:p w:rsidR="00061A6E" w:rsidRPr="00124163" w:rsidRDefault="00061A6E" w:rsidP="00061A6E">
      <w:pPr>
        <w:pStyle w:val="VerseCitation1"/>
        <w:rPr>
          <w:cs/>
        </w:rPr>
      </w:pPr>
      <w:r w:rsidRPr="00124163">
        <w:rPr>
          <w:cs/>
        </w:rPr>
        <w:t>བྱང་ཆུབ་རྒྱ་མཚོ་རབ་བརྙེས་གྱུར་ནས་ཀྱང༌།</w:t>
      </w:r>
      <w:r w:rsidRPr="00124163">
        <w:t> </w:t>
      </w:r>
      <w:r w:rsidRPr="00124163">
        <w:rPr>
          <w:cs/>
        </w:rPr>
        <w:t>།</w:t>
      </w:r>
      <w:r w:rsidRPr="00106743">
        <w:rPr>
          <w:rStyle w:val="PageNumberPrintEdition"/>
          <w:cs/>
        </w:rPr>
        <w:t>[page Ad-13]</w:t>
      </w:r>
    </w:p>
    <w:p w:rsidR="00061A6E" w:rsidRPr="00124163" w:rsidRDefault="00061A6E" w:rsidP="00061A6E">
      <w:pPr>
        <w:pStyle w:val="VerseCitation2"/>
        <w:rPr>
          <w:cs/>
          <w:lang w:bidi="bo-CN"/>
        </w:rPr>
      </w:pPr>
      <w:r w:rsidRPr="00124163">
        <w:rPr>
          <w:cs/>
          <w:lang w:bidi="bo-CN"/>
        </w:rPr>
        <w:t>སེམས་ཅན་རྒྱ་མཚོ་རབ་ཏུ་སྨིན་བྱའི་ཕྱིར།</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བྱང་ཆུབ་སེམས་བསྐྱེད་རྒྱ་མཚོ་སྟོན་མཛད་ཅིང༌།</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མི་འགྲིབ་སྤྱོད་པ་རྒྱ་མཚོ་དུས་ཀུན་སྟོན།</w:t>
      </w:r>
      <w:r w:rsidRPr="00124163">
        <w:rPr>
          <w:lang w:bidi="bo-CN"/>
        </w:rPr>
        <w:t> </w:t>
      </w:r>
      <w:r w:rsidRPr="00124163">
        <w:rPr>
          <w:cs/>
          <w:lang w:bidi="bo-CN"/>
        </w:rPr>
        <w:t>།</w:t>
      </w:r>
    </w:p>
    <w:p w:rsidR="00061A6E" w:rsidRPr="00124163" w:rsidRDefault="00061A6E" w:rsidP="00061A6E">
      <w:pPr>
        <w:pStyle w:val="VerseCitation2"/>
        <w:rPr>
          <w:cs/>
          <w:lang w:bidi="bo-CN"/>
        </w:rPr>
      </w:pPr>
      <w:r w:rsidRPr="00124163">
        <w:rPr>
          <w:cs/>
          <w:lang w:bidi="bo-CN"/>
        </w:rPr>
        <w:t>བདེ་གཤེགས་རྣམས་ཀྱི་རྣམ་འཕྲུལ་དེ་འདྲའོ།</w:t>
      </w:r>
      <w:r w:rsidRPr="00124163">
        <w:rPr>
          <w:lang w:bidi="bo-CN"/>
        </w:rPr>
        <w:t> </w:t>
      </w:r>
      <w:r w:rsidRPr="00124163">
        <w:rPr>
          <w:cs/>
          <w:lang w:bidi="bo-CN"/>
        </w:rPr>
        <w:t>།</w:t>
      </w:r>
    </w:p>
    <w:p w:rsidR="00061A6E" w:rsidRPr="00124163" w:rsidRDefault="00061A6E" w:rsidP="00061A6E">
      <w:pPr>
        <w:pStyle w:val="ParagraphContinued"/>
        <w:rPr>
          <w:cs/>
        </w:rPr>
      </w:pPr>
      <w:r w:rsidRPr="00124163">
        <w:rPr>
          <w:cs/>
        </w:rPr>
        <w:t>ཞེས་གསུངས་པ་བཞིན་ནོ།</w:t>
      </w:r>
      <w:r w:rsidRPr="00124163">
        <w:t> </w:t>
      </w:r>
      <w:r w:rsidRPr="00124163">
        <w:rPr>
          <w:cs/>
        </w:rPr>
        <w:t>།</w:t>
      </w:r>
    </w:p>
    <w:p w:rsidR="00061A6E" w:rsidRDefault="00061A6E" w:rsidP="00061A6E">
      <w:pPr>
        <w:pStyle w:val="Paragraph"/>
      </w:pPr>
      <w:r w:rsidRPr="00124163">
        <w:rPr>
          <w:cs/>
        </w:rPr>
        <w:lastRenderedPageBreak/>
        <w:t>དེའི་ཕྱིར་ཐོག་མའི་མགོན་པོས་ཞིང་འདི་གདུལ་བར་དགོངས་ནས་རྣམ་པར་འཕྲུལ་པས་སེམས་བསྐྱེད་པའི་ཚུལ་བསྟན་པ་དེ་ཡང་</w:t>
      </w:r>
      <w:r>
        <w:rPr>
          <w:rFonts w:hint="cs"/>
          <w:cs/>
        </w:rPr>
        <w:t>།</w:t>
      </w:r>
      <w:r>
        <w:t xml:space="preserve"> </w:t>
      </w:r>
      <w:r w:rsidRPr="00124163">
        <w:rPr>
          <w:cs/>
        </w:rPr>
        <w:t>བསྐལ་པ་བཟང་པོ་འདི་ལ་ལྟོས་ནས།</w:t>
      </w:r>
      <w:r w:rsidRPr="00124163">
        <w:t> </w:t>
      </w:r>
      <w:r w:rsidRPr="00124163">
        <w:rPr>
          <w:cs/>
        </w:rPr>
        <w:t>བསྐལ་པ་དཔག་ཏུ་མེད་པའི་སྔོན་རོལ་ཞིང་ཁམས་རང་བཞིན་རྣམ་པར་བཀོད་པ་ཞེས་བྱ་བར།</w:t>
      </w:r>
      <w:r w:rsidRPr="00124163">
        <w:t> </w:t>
      </w:r>
      <w:r w:rsidRPr="00124163">
        <w:rPr>
          <w:cs/>
        </w:rPr>
        <w:t>སངས་རྒྱས་མེ་ཏོག་མཛེས་པ་ཆེན་པོ་ལ་གསེར་གྱི་རྡོ་རྗེ་ཅིག་ཕུལ་</w:t>
      </w:r>
      <w:r>
        <w:rPr>
          <w:rStyle w:val="PageNumberPrintEdition"/>
        </w:rPr>
        <w:t>[page My-6a</w:t>
      </w:r>
      <w:r w:rsidRPr="00DF31F1">
        <w:rPr>
          <w:rStyle w:val="PageNumberPrintEdition"/>
        </w:rPr>
        <w:t>]</w:t>
      </w:r>
      <w:r w:rsidRPr="00124163">
        <w:rPr>
          <w:cs/>
        </w:rPr>
        <w:t>ནས་ཐུགས་དང་པོ་བྱང་ཆུབ་མཆོག་ཏུ་སེམས་བསྐྱེད་དོ།</w:t>
      </w:r>
      <w:r w:rsidRPr="00124163">
        <w:t> </w:t>
      </w:r>
      <w:r w:rsidRPr="00124163">
        <w:rPr>
          <w:cs/>
        </w:rPr>
        <w:t>།དེ་ནས་སྐྱེ་བ་གཉིས་ན་བྱང་ཕྱོགས་རླུང་གི་གཡོ་བ་</w:t>
      </w:r>
      <w:r w:rsidRPr="001A0A14">
        <w:rPr>
          <w:rStyle w:val="PageNumberPrintEdition"/>
          <w:rtl/>
          <w:cs/>
        </w:rPr>
        <w:t>[10-page Dg]</w:t>
      </w:r>
      <w:r w:rsidRPr="00124163">
        <w:rPr>
          <w:cs/>
        </w:rPr>
        <w:t>བཀོད་པ་ཞེས་བྱ་བར་ཁྱིམ་བདག་ལེགས་སྦྱིན་གྱི་སྲས་ནོར་བུའི་ཕྲེང་བ་ཞེས་བྱ་བར་གྱུར་ནས།</w:t>
      </w:r>
      <w:r w:rsidRPr="00124163">
        <w:t> </w:t>
      </w:r>
      <w:r w:rsidRPr="00124163">
        <w:rPr>
          <w:cs/>
        </w:rPr>
        <w:t>སངས་རྒྱས་འཁོར་ལོ་ལེགས་པར་སྤྱོད་པའི་</w:t>
      </w:r>
      <w:r w:rsidRPr="00124163">
        <w:rPr>
          <w:sz w:val="40"/>
          <w:lang w:eastAsia="zh-CN"/>
        </w:rPr>
        <w:t>ཉེ</w:t>
      </w:r>
      <w:r w:rsidRPr="00124163">
        <w:rPr>
          <w:cs/>
        </w:rPr>
        <w:t>་དྲུང་དུ་འཁོད་དེ་ཆོས་ཉན་ཏོ།</w:t>
      </w:r>
      <w:r w:rsidRPr="00124163">
        <w:t> </w:t>
      </w:r>
      <w:r w:rsidRPr="00124163">
        <w:rPr>
          <w:cs/>
        </w:rPr>
        <w:t>།</w:t>
      </w:r>
    </w:p>
    <w:p w:rsidR="00061A6E" w:rsidRDefault="00061A6E" w:rsidP="00061A6E">
      <w:pPr>
        <w:pStyle w:val="Paragraph"/>
      </w:pPr>
      <w:r w:rsidRPr="00124163">
        <w:rPr>
          <w:cs/>
        </w:rPr>
        <w:t>དེ་ནས་ཤི་འཕོས་ནས་བདེ་བས་མྱོས་པའི་གླིང་དུ་གློག་གི་འོད་ཅེས་བྱ་བའི་སྲས་སུ་འཁྲུངས་ཏེ་</w:t>
      </w:r>
      <w:r w:rsidRPr="00124163">
        <w:rPr>
          <w:sz w:val="40"/>
          <w:cs/>
        </w:rPr>
        <w:t>བྲ</w:t>
      </w:r>
      <w:r w:rsidRPr="00124163">
        <w:rPr>
          <w:sz w:val="40"/>
          <w:lang w:eastAsia="zh-CN"/>
        </w:rPr>
        <w:t>མ</w:t>
      </w:r>
      <w:r w:rsidRPr="00124163">
        <w:rPr>
          <w:cs/>
        </w:rPr>
        <w:t>་ཟེའི་ཁྱེའུ་ལེགས་བྱིན་ཞེས་བྱའོ།</w:t>
      </w:r>
      <w:r w:rsidRPr="00124163">
        <w:t> </w:t>
      </w:r>
      <w:r w:rsidRPr="00124163">
        <w:rPr>
          <w:cs/>
        </w:rPr>
        <w:t>།དེའི་ཚེ་སངས་རྒྱས་དགེ་བའི་བློ་གྲོས་ལ་ལོ་ལྔའི་བར་དུ་ཆོས་ཉན་ཅིང་ལོ་བདུན་དུ་ཏིང་ངེ་འཛིན་རྩེ་གཅིག་ལ་མཉམ་པར་བཞག་ནས།</w:t>
      </w:r>
      <w:r w:rsidRPr="00124163">
        <w:t> </w:t>
      </w:r>
      <w:r w:rsidRPr="00124163">
        <w:rPr>
          <w:cs/>
        </w:rPr>
        <w:t>ལོ་བདུན་ཅུ་རྩ་ལྔ་ན་ནོར་བུ་རིན་པོ་ཆེའི་ཕུང་པོ་རྣམ་པར་བཀོད་པ་ཞེས་བྱ</w:t>
      </w:r>
      <w:r w:rsidRPr="00124163">
        <w:rPr>
          <w:cs/>
          <w:lang w:eastAsia="zh-CN"/>
        </w:rPr>
        <w:t>་</w:t>
      </w:r>
      <w:r w:rsidRPr="00124163">
        <w:rPr>
          <w:cs/>
        </w:rPr>
        <w:t>བའི་རིའི་རྩེ་མོ་ལ་མངོན་པར་རྫོགས་པར་སངས་རྒྱ་བའི་ཚུལ་བསྟན་ནས།</w:t>
      </w:r>
      <w:r w:rsidRPr="00124163">
        <w:t> </w:t>
      </w:r>
      <w:r w:rsidRPr="00124163">
        <w:rPr>
          <w:cs/>
        </w:rPr>
        <w:t>ཆོས་ཀྱི་སྐུའི་དགོངས་</w:t>
      </w:r>
      <w:r w:rsidRPr="00106743">
        <w:rPr>
          <w:rStyle w:val="PageNumberPrintEdition"/>
          <w:cs/>
        </w:rPr>
        <w:t>[page Ad-14]</w:t>
      </w:r>
      <w:r w:rsidRPr="00124163">
        <w:rPr>
          <w:cs/>
        </w:rPr>
        <w:t>པ་ལ་བསྐལ་པ་ཆེན་པོ་གཅིག་ཏུ་བཞུགས་པ་ལས།</w:t>
      </w:r>
      <w:r w:rsidRPr="00124163">
        <w:t> </w:t>
      </w:r>
      <w:r w:rsidRPr="00124163">
        <w:rPr>
          <w:cs/>
        </w:rPr>
        <w:t>རྒྱལ་བ་ལོངས་སྤྱོད་རྫོགས་པའི་སྐུ་རྒྱན་དང་ཁ་དོག་གི་འཁོར་ལོར་རང་བྱོན་ནོ།</w:t>
      </w:r>
      <w:r w:rsidRPr="00124163">
        <w:t> </w:t>
      </w:r>
      <w:r w:rsidRPr="00124163">
        <w:rPr>
          <w:cs/>
        </w:rPr>
        <w:t>།འོད་ཟེར་གྱི་འཕྲོ་འདུ་ལས་མཛད་པ་སུམ་ཅུ་རྩ་དྲུག་གི་རྒྱུད་རང་བྱུང་ཞིང༌།</w:t>
      </w:r>
      <w:r w:rsidRPr="00124163">
        <w:t> </w:t>
      </w:r>
      <w:r w:rsidRPr="00124163">
        <w:rPr>
          <w:cs/>
        </w:rPr>
        <w:t>གནས་པ་འོད་ཀྱི་ཐིག་ལེ་ལས་གནས་ཕུན་སུམ་ཚོགས་པ་དྲུག་ཅུར་གནས་ཤིང༌།</w:t>
      </w:r>
      <w:r w:rsidRPr="00124163">
        <w:t> </w:t>
      </w:r>
      <w:r w:rsidRPr="00124163">
        <w:rPr>
          <w:cs/>
        </w:rPr>
        <w:t>སངས་རྒྱས་ཀྱི་སྐུ་འབུམ་ཕྲག་ཁྲག་ཁྲིག་དཔག་ཏུ་མེད་ཅིང་བརྗོད་ཀྱིས་མི་ལང་བ་རྣམས་སྣང་ཞིང༌།</w:t>
      </w:r>
      <w:r w:rsidRPr="00124163">
        <w:t> </w:t>
      </w:r>
      <w:r w:rsidRPr="00124163">
        <w:rPr>
          <w:cs/>
        </w:rPr>
        <w:t>རིགས་ལྔའི་སངས་རྒྱས་སུ་སྣང་བ་དག་གི་ལྗགས་ཀྱི་དབང་པོ་ལས་འོད་ཟེར་དཔག་ཏུ་མེད་པ་འཕྲོས་པ་ཐམས་ཅད་ཀྱང་རང</w:t>
      </w:r>
      <w:r>
        <w:rPr>
          <w:cs/>
        </w:rPr>
        <w:t>་བྱུང་གི་ཡི་གེ་དྲུག་གི་སྒྲར་གྲག</w:t>
      </w:r>
      <w:r w:rsidRPr="00124163">
        <w:rPr>
          <w:cs/>
        </w:rPr>
        <w:t>་པས་</w:t>
      </w:r>
      <w:r>
        <w:t>{</w:t>
      </w:r>
      <w:r w:rsidRPr="00124163">
        <w:rPr>
          <w:cs/>
        </w:rPr>
        <w:t>མཛད་</w:t>
      </w:r>
      <w:r>
        <w:t>}</w:t>
      </w:r>
      <w:r>
        <w:rPr>
          <w:rStyle w:val="FootnoteReference"/>
        </w:rPr>
        <w:footnoteReference w:id="17"/>
      </w:r>
      <w:r w:rsidRPr="00124163">
        <w:rPr>
          <w:cs/>
        </w:rPr>
        <w:t>པ་མེད་པའི་ཐུགས་རྗེ་ཕྱོགས་བཅུར་འཕྲོས་སོ།</w:t>
      </w:r>
      <w:r w:rsidRPr="00124163">
        <w:t> </w:t>
      </w:r>
      <w:r w:rsidRPr="00124163">
        <w:rPr>
          <w:cs/>
        </w:rPr>
        <w:t>།དེ་ཉིད་ཀྱི་ངང་ལས་སངས་རྒྱས་རྣམ་པར་སྣང་མཛད་ཆེན་པོའི་སྐུ་གཙོ་འཁོར་དང་བཅས་པ་གྲངས་མེད་པ་ཆོས་ཉིད་ཀུན་ཏུ་བཟང་པོའི་ལོངས་སྤྱོད་དུ་འདུས་པ་དང༌།</w:t>
      </w:r>
      <w:r w:rsidRPr="00124163">
        <w:t> </w:t>
      </w:r>
      <w:r w:rsidRPr="00124163">
        <w:rPr>
          <w:cs/>
        </w:rPr>
        <w:t>རྫོགས་པ་ཆེན་པོའི་སྐུ་འོད་འབར་རོ།</w:t>
      </w:r>
      <w:r w:rsidRPr="00124163">
        <w:t> </w:t>
      </w:r>
      <w:r w:rsidRPr="00124163">
        <w:rPr>
          <w:cs/>
        </w:rPr>
        <w:t>།དེ་བཞིན་དུ་མི་བསྐྱོད་པ་དང༌།</w:t>
      </w:r>
      <w:r w:rsidRPr="00124163">
        <w:t> </w:t>
      </w:r>
      <w:r w:rsidRPr="00124163">
        <w:rPr>
          <w:cs/>
        </w:rPr>
        <w:t>རིན་ཆེན་འབྱུང་ལྡན་དང༌།</w:t>
      </w:r>
      <w:r w:rsidRPr="00124163">
        <w:t> </w:t>
      </w:r>
      <w:r w:rsidRPr="00124163">
        <w:rPr>
          <w:cs/>
        </w:rPr>
        <w:t>སྣང་བ་མཐའ་ཡས་དང༌།</w:t>
      </w:r>
      <w:r w:rsidRPr="00124163">
        <w:t> </w:t>
      </w:r>
      <w:r w:rsidRPr="00124163">
        <w:rPr>
          <w:cs/>
        </w:rPr>
        <w:t>དོན་ཡོད་གྲུབ་པ་ལ་སོགས་པ་སོ་སོའི་དཀྱིལ་འཁོར་དང་བཅས་པ་གྲངས་མེད་བརྗོད་དུ་མེད་པ་དང་</w:t>
      </w:r>
      <w:r>
        <w:rPr>
          <w:rStyle w:val="PageNumberPrintEdition"/>
        </w:rPr>
        <w:t>[page My-6b</w:t>
      </w:r>
      <w:r w:rsidRPr="00DF31F1">
        <w:rPr>
          <w:rStyle w:val="PageNumberPrintEdition"/>
        </w:rPr>
        <w:t>]</w:t>
      </w:r>
      <w:r w:rsidRPr="00124163">
        <w:rPr>
          <w:cs/>
        </w:rPr>
        <w:t>བཅས་པ།</w:t>
      </w:r>
      <w:r w:rsidRPr="00124163">
        <w:t> </w:t>
      </w:r>
      <w:r w:rsidRPr="00124163">
        <w:rPr>
          <w:cs/>
        </w:rPr>
        <w:t>ཉིད་ཀྱི་ལོངས་སྤྱོད་དུ་འདུས་ཤིང་རྫོགས་པ་ཆེན་པོའི་སྐུར་འོད་འབར་རོ།</w:t>
      </w:r>
      <w:r w:rsidRPr="00124163">
        <w:t> </w:t>
      </w:r>
      <w:r w:rsidRPr="00124163">
        <w:rPr>
          <w:cs/>
        </w:rPr>
        <w:t>།དེའི་ཚེ་འོད་ཁྱིམ་རྣམ་པར་དག་པ་ཤིན་ཏུ་བཀོད་ལེགས་པའི་གནས་ཁང་བུ་བརྩེགས་པ་ན།</w:t>
      </w:r>
      <w:r w:rsidRPr="00124163">
        <w:t> </w:t>
      </w:r>
      <w:r w:rsidRPr="00124163">
        <w:rPr>
          <w:cs/>
        </w:rPr>
        <w:t>སྟོན་པ་རྣམ་པར་</w:t>
      </w:r>
      <w:r w:rsidRPr="001A0A14">
        <w:rPr>
          <w:rStyle w:val="PageNumberPrintEdition"/>
          <w:rtl/>
          <w:cs/>
        </w:rPr>
        <w:t>[11-page Dg]</w:t>
      </w:r>
      <w:r w:rsidRPr="00124163">
        <w:rPr>
          <w:cs/>
        </w:rPr>
        <w:t>དག་པ་རང་ཤེས་རིག་གི་རྒྱལ་པོ་རྣམ་པར་སྣང་མཛད་གང་ཆེན་</w:t>
      </w:r>
      <w:r w:rsidRPr="00106743">
        <w:rPr>
          <w:rStyle w:val="PageNumberPrintEdition"/>
          <w:cs/>
        </w:rPr>
        <w:t>[page Ad-15]</w:t>
      </w:r>
      <w:r w:rsidRPr="00124163">
        <w:rPr>
          <w:cs/>
        </w:rPr>
        <w:t>མཚོ་ཞེས་བྱ་བ།</w:t>
      </w:r>
      <w:r w:rsidRPr="00124163">
        <w:t> </w:t>
      </w:r>
      <w:r w:rsidRPr="00124163">
        <w:rPr>
          <w:cs/>
        </w:rPr>
        <w:t>དཀྱིལ་འཁོར་ཐམས་ཅད་ཀྱི་མངའ་བདག་ཏུ་བྱུང་སྟེ།</w:t>
      </w:r>
      <w:r w:rsidRPr="00124163">
        <w:t> </w:t>
      </w:r>
      <w:r w:rsidRPr="00124163">
        <w:rPr>
          <w:cs/>
        </w:rPr>
        <w:t>སྐུ་གསུང་ཐུགས་བྱས་པ་མེད་པའི་བསྟན་པ་རིན་པོ་ཆེའི་ངང་ལས་མི་གཡོ།</w:t>
      </w:r>
      <w:r w:rsidRPr="00124163">
        <w:t> </w:t>
      </w:r>
      <w:r w:rsidRPr="00124163">
        <w:rPr>
          <w:cs/>
        </w:rPr>
        <w:t>མི་འབྱུང༌།</w:t>
      </w:r>
      <w:r w:rsidRPr="00124163">
        <w:t> </w:t>
      </w:r>
      <w:r>
        <w:rPr>
          <w:cs/>
        </w:rPr>
        <w:t>མི་གན</w:t>
      </w:r>
      <w:r>
        <w:rPr>
          <w:rFonts w:hint="cs"/>
          <w:cs/>
        </w:rPr>
        <w:t>ས་</w:t>
      </w:r>
      <w:r w:rsidRPr="00124163">
        <w:rPr>
          <w:cs/>
        </w:rPr>
        <w:t>མི་ལེན།</w:t>
      </w:r>
      <w:r w:rsidRPr="00124163">
        <w:t> </w:t>
      </w:r>
      <w:r w:rsidRPr="00124163">
        <w:rPr>
          <w:cs/>
        </w:rPr>
        <w:t>མི་འདོར།</w:t>
      </w:r>
      <w:r w:rsidRPr="00124163">
        <w:t> </w:t>
      </w:r>
      <w:r w:rsidRPr="00124163">
        <w:rPr>
          <w:cs/>
        </w:rPr>
        <w:t>མི་བསྐྱོད་པ་ཉིད་དུ་རང་བྱུང་ངོ༌།</w:t>
      </w:r>
      <w:r w:rsidRPr="00124163">
        <w:t> </w:t>
      </w:r>
      <w:r w:rsidRPr="00124163">
        <w:rPr>
          <w:cs/>
        </w:rPr>
        <w:t>།</w:t>
      </w:r>
    </w:p>
    <w:p w:rsidR="00061A6E" w:rsidRPr="00124163" w:rsidRDefault="00061A6E" w:rsidP="00061A6E">
      <w:pPr>
        <w:pStyle w:val="Paragraph"/>
        <w:rPr>
          <w:cs/>
        </w:rPr>
      </w:pPr>
      <w:r w:rsidRPr="00124163">
        <w:rPr>
          <w:cs/>
        </w:rPr>
        <w:t>དེའི་ཚེ་གདུལ་བྱ་མ་ཡིན་འདུལ་བྱེད་རིན་པོ་ཆེ་མཛེས་པའི་འཁོར་ཚོམ་བུ་འབུམ་ཕྲག་གྲངས་མེད་པ་ཡང༌།</w:t>
      </w:r>
      <w:r w:rsidRPr="00124163">
        <w:t> </w:t>
      </w:r>
      <w:r w:rsidRPr="00124163">
        <w:rPr>
          <w:cs/>
        </w:rPr>
        <w:t>ཉིད་ཀྱི་སྐུ་དང༌།</w:t>
      </w:r>
      <w:r w:rsidRPr="00124163">
        <w:t> </w:t>
      </w:r>
      <w:r w:rsidRPr="00124163">
        <w:rPr>
          <w:cs/>
        </w:rPr>
        <w:t>གསུང་དང༌།</w:t>
      </w:r>
      <w:r w:rsidRPr="00124163">
        <w:t> </w:t>
      </w:r>
      <w:r w:rsidRPr="00124163">
        <w:rPr>
          <w:cs/>
        </w:rPr>
        <w:t>ཐུགས་དང༌།</w:t>
      </w:r>
      <w:r w:rsidRPr="00124163">
        <w:t> </w:t>
      </w:r>
      <w:r w:rsidRPr="00124163">
        <w:rPr>
          <w:cs/>
        </w:rPr>
        <w:t>ཡོན་ཏན་དང༌།</w:t>
      </w:r>
      <w:r w:rsidRPr="00124163">
        <w:t> </w:t>
      </w:r>
      <w:r w:rsidRPr="00124163">
        <w:rPr>
          <w:cs/>
        </w:rPr>
        <w:t>འཕྲིན་ལས་ཉིད་ལས་འཕྲོ་ཞིང་འདུས་སོ།</w:t>
      </w:r>
      <w:r w:rsidRPr="00124163">
        <w:t> </w:t>
      </w:r>
      <w:r>
        <w:rPr>
          <w:cs/>
        </w:rPr>
        <w:t>།དེ་ལྟར་སྣང་བ་ཀུན་ཀྱང་སྟེང་དང༌</w:t>
      </w:r>
      <w:r w:rsidRPr="00124163">
        <w:rPr>
          <w:cs/>
        </w:rPr>
        <w:t>འོག་དང༌།</w:t>
      </w:r>
      <w:r w:rsidRPr="00124163">
        <w:t> </w:t>
      </w:r>
      <w:r w:rsidRPr="00124163">
        <w:rPr>
          <w:cs/>
        </w:rPr>
        <w:t>ཕྱོགས་བཅུའི་འཇིག་རྟེན་མ་ཡིན་ཞིང༌།</w:t>
      </w:r>
      <w:r w:rsidRPr="00124163">
        <w:t> </w:t>
      </w:r>
      <w:r w:rsidRPr="00124163">
        <w:rPr>
          <w:cs/>
        </w:rPr>
        <w:t>ཐམས་ཅད་ཀྱང་རྣམ་དག་སྟུག་པོ་བཀོད་པ་བདེ་བའི་ཞིང་རང་སྣང་རྣམ་པར་དག་པ་རང་ཤར་བའི་སངས་རྒྱས་ཀྱི་ཞིང་ཁམས་དག་པར་གསལ་བར་གྱུར་ཏོ།</w:t>
      </w:r>
      <w:r w:rsidRPr="00124163">
        <w:t> </w:t>
      </w:r>
      <w:r w:rsidRPr="00124163">
        <w:rPr>
          <w:cs/>
        </w:rPr>
        <w:t>།དེ་ཉིད་ཀྱི་སྣང་ཆ་ལས་མཚན་དང་དཔེ་བྱད་ཕུན་སུམ་ཚོགས་པ་རྡོ་རྗེ་འཆང་ཡོན་ཏན་རྫོགས་པའི་སྐུར་བྱུང་བ་ནི།</w:t>
      </w:r>
      <w:r w:rsidRPr="00124163">
        <w:t> </w:t>
      </w:r>
      <w:r w:rsidRPr="00124163">
        <w:rPr>
          <w:cs/>
        </w:rPr>
        <w:t>སེམས་བསྐྱེད་པའི་རྟེན་དུ་རྡོ་རྗེ་ཕུལ་བ་ལས་ཕྱུང་བའོ།</w:t>
      </w:r>
      <w:r w:rsidRPr="00124163">
        <w:t> </w:t>
      </w:r>
      <w:r w:rsidRPr="00124163">
        <w:rPr>
          <w:cs/>
        </w:rPr>
        <w:t>།དེ་ཡང་བསོད་ནམས་རྣམ་པར་དག་པས་སྐུ་སྣང་ལ་རང་བཞིན་མེད་པ།</w:t>
      </w:r>
      <w:r w:rsidRPr="00124163">
        <w:t> </w:t>
      </w:r>
      <w:r w:rsidRPr="00124163">
        <w:rPr>
          <w:cs/>
        </w:rPr>
        <w:t>བསགས་པ་རྣམ་པར་དག་པས།</w:t>
      </w:r>
      <w:r w:rsidRPr="00124163">
        <w:t> </w:t>
      </w:r>
      <w:r w:rsidRPr="00124163">
        <w:rPr>
          <w:cs/>
        </w:rPr>
        <w:t>ཐུགས་ཀྱི་ཤེས་རབ་ཆེན་པོས་རྣམ་པ་ཐམས་ཅད་མཁྱེན་པ་ལ་སྤྱོད་པའོ།</w:t>
      </w:r>
      <w:r w:rsidRPr="00124163">
        <w:t> </w:t>
      </w:r>
      <w:r w:rsidRPr="00124163">
        <w:rPr>
          <w:cs/>
        </w:rPr>
        <w:t>།དེ་ལྟར་ཆོས་ཀྱི་སྐུའི་དུས་ན་གནས་ཆོས་ཀྱི་དབྱིངས་དམིགས་བསམ་རྣམ་པར་དག་པ་ན།</w:t>
      </w:r>
      <w:r w:rsidRPr="00124163">
        <w:t> </w:t>
      </w:r>
      <w:r w:rsidRPr="00124163">
        <w:rPr>
          <w:cs/>
        </w:rPr>
        <w:t>སྟོན་པ་ཀུན་ཏུ་བཟང་པོ་རང་བཞིན་གྱི་མཛད་པ་མ་ལུས་པ་རྫོགས་པར་མཛད་ཅིང་བཞུགས་པ་ཡང༌།</w:t>
      </w:r>
      <w:r w:rsidRPr="00124163">
        <w:t> </w:t>
      </w:r>
      <w:r w:rsidRPr="00124163">
        <w:rPr>
          <w:cs/>
        </w:rPr>
        <w:t>འཁོར་རྡུལ་གཅིག་</w:t>
      </w:r>
      <w:r w:rsidRPr="00106743">
        <w:rPr>
          <w:rStyle w:val="PageNumberPrintEdition"/>
          <w:cs/>
        </w:rPr>
        <w:t>[page Ad-16]</w:t>
      </w:r>
      <w:r w:rsidRPr="00124163">
        <w:rPr>
          <w:cs/>
        </w:rPr>
        <w:t>གི་སྟེང་ན་རྡུལ་སྙེད་ཀྱི་སངས་རྒྱས་དཔག་ཏུ་མེད་པ་རྣམས་དང་ལྷན་ཅིག་བསྟན་པ་དངོས་རང་བཞིན་རྫོགས་པ་ཆེན་པོ་ཆོས་ཉིད་ཀྱི་རྡོ་རྗེ་སུས་ཀྱང་འདུས་མ་བྱས་པ་ཉིད།</w:t>
      </w:r>
      <w:r w:rsidRPr="00124163">
        <w:t> </w:t>
      </w:r>
      <w:r>
        <w:rPr>
          <w:cs/>
        </w:rPr>
        <w:t>དུས་ཆོས་ཉིད་ལ་</w:t>
      </w:r>
      <w:r>
        <w:t>{</w:t>
      </w:r>
      <w:r>
        <w:rPr>
          <w:rFonts w:hint="cs"/>
          <w:cs/>
        </w:rPr>
        <w:t>འ</w:t>
      </w:r>
      <w:r w:rsidRPr="00124163">
        <w:rPr>
          <w:cs/>
        </w:rPr>
        <w:t>ཐོང་</w:t>
      </w:r>
      <w:r>
        <w:t>}</w:t>
      </w:r>
      <w:r>
        <w:rPr>
          <w:rStyle w:val="FootnoteReference"/>
        </w:rPr>
        <w:footnoteReference w:id="18"/>
      </w:r>
      <w:r w:rsidRPr="00124163">
        <w:rPr>
          <w:cs/>
        </w:rPr>
        <w:t>བ་རྣམ་པར་དག་པའི་སྤྱོད་ཡུལ་ཕུན་སུམ་ཚོགས་པ་ལྔར་བཞུགས་སོ།</w:t>
      </w:r>
      <w:r w:rsidRPr="00124163">
        <w:t> </w:t>
      </w:r>
      <w:r w:rsidRPr="00124163">
        <w:rPr>
          <w:cs/>
        </w:rPr>
        <w:t>།</w:t>
      </w:r>
    </w:p>
    <w:p w:rsidR="00061A6E" w:rsidRPr="00124163" w:rsidRDefault="00061A6E" w:rsidP="00061A6E">
      <w:pPr>
        <w:pStyle w:val="Heading3"/>
        <w:rPr>
          <w:cs/>
        </w:rPr>
      </w:pPr>
      <w:r w:rsidRPr="003A4D24">
        <w:lastRenderedPageBreak/>
        <w:t xml:space="preserve">2.1.2.1 </w:t>
      </w:r>
      <w:r w:rsidRPr="00124163">
        <w:rPr>
          <w:cs/>
        </w:rPr>
        <w:t>སྐུ་གསུང་ཐུགས་མི་ཟད་པ་རྒྱན་གྱི་འཁོར་ལོའི་མཛད་པ་སུམ་ཅུ་རྩ་དྲུག</w:t>
      </w:r>
      <w:r w:rsidRPr="00124163">
        <w:rPr>
          <w:rStyle w:val="FootnoteReference"/>
          <w:cs/>
        </w:rPr>
        <w:footnoteReference w:id="19"/>
      </w:r>
    </w:p>
    <w:p w:rsidR="00061A6E" w:rsidRPr="001C19CA" w:rsidRDefault="00061A6E" w:rsidP="00061A6E">
      <w:pPr>
        <w:pStyle w:val="Paragraph"/>
        <w:rPr>
          <w:cs/>
        </w:rPr>
      </w:pPr>
      <w:r>
        <w:rPr>
          <w:rStyle w:val="PageNumberPrintEdition"/>
        </w:rPr>
        <w:t>[page My-7a</w:t>
      </w:r>
      <w:r w:rsidRPr="00DF31F1">
        <w:rPr>
          <w:rStyle w:val="PageNumberPrintEdition"/>
        </w:rPr>
        <w:t>]</w:t>
      </w:r>
      <w:r w:rsidRPr="00124163">
        <w:rPr>
          <w:rStyle w:val="Sabcad"/>
          <w:cs/>
        </w:rPr>
        <w:t>འདིའི་དུས་ན་སྐུ་གསུང་ཐུགས་མི་</w:t>
      </w:r>
      <w:r>
        <w:rPr>
          <w:rStyle w:val="Sabcad"/>
          <w:rFonts w:hint="cs"/>
          <w:cs/>
        </w:rPr>
        <w:t>བ</w:t>
      </w:r>
      <w:r w:rsidRPr="00124163">
        <w:rPr>
          <w:rStyle w:val="Sabcad"/>
          <w:cs/>
        </w:rPr>
        <w:t>ཟད་པ་རྒྱན་གྱི་འཁོར་ལོའི་མཛད་པ་སུམ་ཅུ་རྩ་དྲུག་ལས།</w:t>
      </w:r>
      <w:r w:rsidRPr="00124163">
        <w:rPr>
          <w:rStyle w:val="Sabcad"/>
        </w:rPr>
        <w:t> </w:t>
      </w:r>
    </w:p>
    <w:p w:rsidR="00061A6E" w:rsidRPr="00124163" w:rsidRDefault="00061A6E" w:rsidP="00061A6E">
      <w:pPr>
        <w:pStyle w:val="Heading4"/>
        <w:rPr>
          <w:cs/>
        </w:rPr>
      </w:pPr>
      <w:r w:rsidRPr="003A4D24">
        <w:t xml:space="preserve">2.1.2.1.1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2.1.2.1.1.1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མི་འགྱུར་བ་དང༌།</w:t>
      </w:r>
      <w:r w:rsidRPr="00124163">
        <w:t> </w:t>
      </w:r>
      <w:r w:rsidRPr="00124163">
        <w:rPr>
          <w:cs/>
        </w:rPr>
        <w:t>མི་འོང་བ་དང༌།</w:t>
      </w:r>
      <w:r w:rsidRPr="00124163">
        <w:t> </w:t>
      </w:r>
      <w:r w:rsidRPr="00124163">
        <w:rPr>
          <w:cs/>
        </w:rPr>
        <w:t>མི་འགྲོ་བ་དང༌།</w:t>
      </w:r>
      <w:r w:rsidRPr="00124163">
        <w:t> </w:t>
      </w:r>
      <w:r w:rsidRPr="00124163">
        <w:rPr>
          <w:cs/>
        </w:rPr>
        <w:t>མི་གནས་</w:t>
      </w:r>
      <w:r w:rsidRPr="00AF03C5">
        <w:rPr>
          <w:rStyle w:val="PageNumberPrintEdition"/>
          <w:rtl/>
          <w:cs/>
        </w:rPr>
        <w:t>[12-page Dg]</w:t>
      </w:r>
      <w:r w:rsidRPr="00124163">
        <w:rPr>
          <w:cs/>
        </w:rPr>
        <w:t>པ་ཉིད་དོ།</w:t>
      </w:r>
      <w:r w:rsidRPr="00124163">
        <w:t> </w:t>
      </w:r>
      <w:r w:rsidRPr="00124163">
        <w:rPr>
          <w:cs/>
        </w:rPr>
        <w:t>།</w:t>
      </w:r>
    </w:p>
    <w:p w:rsidR="00061A6E" w:rsidRPr="00124163" w:rsidRDefault="00061A6E" w:rsidP="00061A6E">
      <w:pPr>
        <w:pStyle w:val="Heading5"/>
        <w:rPr>
          <w:cs/>
        </w:rPr>
      </w:pPr>
      <w:r w:rsidRPr="003A4D24">
        <w:t xml:space="preserve">2.1.2.1.1.2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མི་སྣང་བ་དང༌།</w:t>
      </w:r>
      <w:r w:rsidRPr="00124163">
        <w:t> </w:t>
      </w:r>
      <w:r w:rsidRPr="00124163">
        <w:rPr>
          <w:cs/>
        </w:rPr>
        <w:t>མི་མཛད་པ་དང༌།</w:t>
      </w:r>
      <w:r w:rsidRPr="00124163">
        <w:t> </w:t>
      </w:r>
      <w:r w:rsidRPr="00124163">
        <w:rPr>
          <w:cs/>
        </w:rPr>
        <w:t>མི་འཕྲོ་བ་དང༌།</w:t>
      </w:r>
      <w:r w:rsidRPr="00124163">
        <w:t> </w:t>
      </w:r>
      <w:r w:rsidRPr="00124163">
        <w:rPr>
          <w:cs/>
        </w:rPr>
        <w:t>མི་འདུ་བའོ།</w:t>
      </w:r>
      <w:r w:rsidRPr="00124163">
        <w:t> </w:t>
      </w:r>
      <w:r w:rsidRPr="00124163">
        <w:rPr>
          <w:cs/>
        </w:rPr>
        <w:t>།</w:t>
      </w:r>
    </w:p>
    <w:p w:rsidR="00061A6E" w:rsidRPr="00124163" w:rsidRDefault="00061A6E" w:rsidP="00061A6E">
      <w:pPr>
        <w:pStyle w:val="Heading5"/>
        <w:rPr>
          <w:cs/>
        </w:rPr>
      </w:pPr>
      <w:r w:rsidRPr="003A4D24">
        <w:t xml:space="preserve">2.1.2.1.1.3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ལྷང་ངེ་བ་དང༌།</w:t>
      </w:r>
      <w:r w:rsidRPr="00124163">
        <w:t> </w:t>
      </w:r>
      <w:r w:rsidRPr="00124163">
        <w:rPr>
          <w:cs/>
        </w:rPr>
        <w:t>ལྷན་ནེ་བ་དང༌།</w:t>
      </w:r>
      <w:r w:rsidRPr="00124163">
        <w:t> </w:t>
      </w:r>
      <w:r w:rsidRPr="00124163">
        <w:rPr>
          <w:cs/>
        </w:rPr>
        <w:t>ལྷག་གེ་བ་དང༌།</w:t>
      </w:r>
      <w:r w:rsidRPr="00124163">
        <w:t> </w:t>
      </w:r>
      <w:r w:rsidRPr="00124163">
        <w:rPr>
          <w:cs/>
        </w:rPr>
        <w:t>ཐལ་ལེ་བའོ།</w:t>
      </w:r>
      <w:r w:rsidRPr="00124163">
        <w:t> </w:t>
      </w:r>
      <w:r w:rsidRPr="00124163">
        <w:rPr>
          <w:cs/>
        </w:rPr>
        <w:t>།</w:t>
      </w:r>
    </w:p>
    <w:p w:rsidR="00061A6E" w:rsidRPr="00124163" w:rsidRDefault="00061A6E" w:rsidP="00061A6E">
      <w:pPr>
        <w:pStyle w:val="Heading4"/>
        <w:rPr>
          <w:cs/>
        </w:rPr>
      </w:pPr>
      <w:r w:rsidRPr="003A4D24">
        <w:t xml:space="preserve">2.1.2.1.2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2.1.2.1.2.1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sidRPr="00124163">
        <w:rPr>
          <w:rStyle w:val="Sabcad"/>
        </w:rPr>
        <w:t> </w:t>
      </w:r>
      <w:r w:rsidRPr="00130779">
        <w:t>{</w:t>
      </w:r>
      <w:r w:rsidRPr="00130779">
        <w:rPr>
          <w:rFonts w:ascii="Microsoft Himalaya" w:hAnsi="Microsoft Himalaya" w:cs="Microsoft Himalaya" w:hint="cs"/>
          <w:cs/>
        </w:rPr>
        <w:t>རྗོད་</w:t>
      </w:r>
      <w:r w:rsidRPr="00130779">
        <w:t>}</w:t>
      </w:r>
      <w:r>
        <w:rPr>
          <w:rStyle w:val="FootnoteReference"/>
        </w:rPr>
        <w:footnoteReference w:id="20"/>
      </w:r>
      <w:r w:rsidRPr="00124163">
        <w:rPr>
          <w:cs/>
        </w:rPr>
        <w:t>དུ་མེད་པ་དང༌།</w:t>
      </w:r>
      <w:r w:rsidRPr="00124163">
        <w:t> </w:t>
      </w:r>
      <w:r w:rsidRPr="00124163">
        <w:rPr>
          <w:cs/>
        </w:rPr>
        <w:t>བསྟན་དུ་མེད་པ་དང༌།</w:t>
      </w:r>
      <w:r w:rsidRPr="00124163">
        <w:t> </w:t>
      </w:r>
      <w:r>
        <w:t>{</w:t>
      </w:r>
      <w:r w:rsidRPr="00124163">
        <w:rPr>
          <w:cs/>
        </w:rPr>
        <w:t>ལྟར་</w:t>
      </w:r>
      <w:r>
        <w:t>}</w:t>
      </w:r>
      <w:r>
        <w:rPr>
          <w:rStyle w:val="FootnoteReference"/>
        </w:rPr>
        <w:footnoteReference w:id="21"/>
      </w:r>
      <w:r w:rsidRPr="00124163">
        <w:rPr>
          <w:cs/>
        </w:rPr>
        <w:t>མེད་པ་དང༌།</w:t>
      </w:r>
      <w:r w:rsidRPr="00124163">
        <w:t> </w:t>
      </w:r>
      <w:r w:rsidRPr="00124163">
        <w:rPr>
          <w:cs/>
        </w:rPr>
        <w:t>ཅུང་ཟད་མེད་པའོ།</w:t>
      </w:r>
      <w:r w:rsidRPr="00124163">
        <w:t> </w:t>
      </w:r>
      <w:r w:rsidRPr="00124163">
        <w:rPr>
          <w:cs/>
        </w:rPr>
        <w:t>།</w:t>
      </w:r>
    </w:p>
    <w:p w:rsidR="00061A6E" w:rsidRPr="00124163" w:rsidRDefault="00061A6E" w:rsidP="00061A6E">
      <w:pPr>
        <w:pStyle w:val="Heading5"/>
        <w:rPr>
          <w:cs/>
        </w:rPr>
      </w:pPr>
      <w:r w:rsidRPr="003A4D24">
        <w:t xml:space="preserve">2.1.2.1.2.2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རང་བཞིན་དུ་དང༌།</w:t>
      </w:r>
      <w:r w:rsidRPr="00124163">
        <w:t> </w:t>
      </w:r>
      <w:r>
        <w:rPr>
          <w:cs/>
        </w:rPr>
        <w:t>གྱི</w:t>
      </w:r>
      <w:r w:rsidRPr="00124163">
        <w:rPr>
          <w:cs/>
        </w:rPr>
        <w:t>ན་</w:t>
      </w:r>
      <w:r>
        <w:rPr>
          <w:rFonts w:hint="cs"/>
          <w:cs/>
        </w:rPr>
        <w:t>དྷ་</w:t>
      </w:r>
      <w:r w:rsidRPr="00124163">
        <w:rPr>
          <w:cs/>
        </w:rPr>
        <w:t>དང༌།</w:t>
      </w:r>
      <w:r w:rsidRPr="00124163">
        <w:t> </w:t>
      </w:r>
      <w:r w:rsidRPr="00124163">
        <w:rPr>
          <w:cs/>
        </w:rPr>
        <w:t>ཡུལ་ཅན་མ་ཡིན་པ་དང༌།</w:t>
      </w:r>
      <w:r w:rsidRPr="00124163">
        <w:t> </w:t>
      </w:r>
      <w:r w:rsidRPr="00124163">
        <w:rPr>
          <w:cs/>
        </w:rPr>
        <w:t>དུ་མ་མེད་པའོ།</w:t>
      </w:r>
      <w:r w:rsidRPr="00124163">
        <w:t> </w:t>
      </w:r>
      <w:r w:rsidRPr="00124163">
        <w:rPr>
          <w:cs/>
        </w:rPr>
        <w:t>།</w:t>
      </w:r>
    </w:p>
    <w:p w:rsidR="00061A6E" w:rsidRPr="00124163" w:rsidRDefault="00061A6E" w:rsidP="00061A6E">
      <w:pPr>
        <w:pStyle w:val="Heading5"/>
        <w:rPr>
          <w:cs/>
        </w:rPr>
      </w:pPr>
      <w:r w:rsidRPr="003A4D24">
        <w:lastRenderedPageBreak/>
        <w:t xml:space="preserve">2.1.2.1.2.3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སོ་མ་དང༌།</w:t>
      </w:r>
      <w:r w:rsidRPr="00124163">
        <w:t> </w:t>
      </w:r>
      <w:r w:rsidRPr="00124163">
        <w:rPr>
          <w:cs/>
        </w:rPr>
        <w:t>གཉུག་མ་དང༌།</w:t>
      </w:r>
      <w:r w:rsidRPr="00124163">
        <w:t> </w:t>
      </w:r>
      <w:r w:rsidRPr="00124163">
        <w:rPr>
          <w:cs/>
        </w:rPr>
        <w:t>རྣལ་མ་དང༌།</w:t>
      </w:r>
      <w:r w:rsidRPr="00124163">
        <w:t> </w:t>
      </w:r>
      <w:r w:rsidRPr="00124163">
        <w:rPr>
          <w:cs/>
        </w:rPr>
        <w:t>མ་བཅོས་པའོ།</w:t>
      </w:r>
      <w:r w:rsidRPr="00124163">
        <w:t> </w:t>
      </w:r>
      <w:r w:rsidRPr="00124163">
        <w:rPr>
          <w:cs/>
        </w:rPr>
        <w:t>།</w:t>
      </w:r>
    </w:p>
    <w:p w:rsidR="00061A6E" w:rsidRPr="00124163" w:rsidRDefault="00061A6E" w:rsidP="00061A6E">
      <w:pPr>
        <w:pStyle w:val="Heading4"/>
        <w:rPr>
          <w:cs/>
        </w:rPr>
      </w:pPr>
      <w:r w:rsidRPr="003A4D24">
        <w:t xml:space="preserve">2.1.2.1.3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2.1.2.1.3.1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དྲི་མ་མེད་པའི་ཏིང་ངེ་འཛིན་དང༌།</w:t>
      </w:r>
      <w:r w:rsidRPr="00124163">
        <w:t> </w:t>
      </w:r>
      <w:r w:rsidRPr="00124163">
        <w:rPr>
          <w:cs/>
        </w:rPr>
        <w:t>སེང་གེ་རྣམ་པར་བ</w:t>
      </w:r>
      <w:r>
        <w:rPr>
          <w:rFonts w:hint="cs"/>
          <w:cs/>
        </w:rPr>
        <w:t>སྒྱི</w:t>
      </w:r>
      <w:r w:rsidRPr="00124163">
        <w:rPr>
          <w:cs/>
        </w:rPr>
        <w:t>ངས་པའི་ཏིང་ངེ་འཛིན་དང༌།</w:t>
      </w:r>
      <w:r w:rsidRPr="00124163">
        <w:t> </w:t>
      </w:r>
      <w:r w:rsidRPr="00124163">
        <w:rPr>
          <w:cs/>
        </w:rPr>
        <w:t>དཔའ་བར་འགྲོ་བའི་ཏིང་ངེ་འཛིན་དང༌།</w:t>
      </w:r>
      <w:r w:rsidRPr="00124163">
        <w:t> </w:t>
      </w:r>
      <w:r w:rsidRPr="00124163">
        <w:rPr>
          <w:cs/>
        </w:rPr>
        <w:t>ཡིད་བཞིན་གྱི་ནོར་བུའི་ཏོག་གི་ཏིང་ངེ་འཛིན་ནོ།</w:t>
      </w:r>
      <w:r w:rsidRPr="00124163">
        <w:t> </w:t>
      </w:r>
      <w:r w:rsidRPr="00124163">
        <w:rPr>
          <w:cs/>
        </w:rPr>
        <w:t>།</w:t>
      </w:r>
    </w:p>
    <w:p w:rsidR="00061A6E" w:rsidRPr="00124163" w:rsidRDefault="00061A6E" w:rsidP="00061A6E">
      <w:pPr>
        <w:pStyle w:val="Heading5"/>
        <w:rPr>
          <w:cs/>
        </w:rPr>
      </w:pPr>
      <w:r w:rsidRPr="003A4D24">
        <w:t xml:space="preserve">2.1.2.1.3.2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རྒྱལ་མཚན་གྱི་རྩེ་མོ་རྣམ་པར་རོལ་བ་དང༌།</w:t>
      </w:r>
      <w:r w:rsidRPr="00124163">
        <w:t> </w:t>
      </w:r>
      <w:r w:rsidRPr="00124163">
        <w:rPr>
          <w:cs/>
        </w:rPr>
        <w:t>གློག་གི་ཕྲེང་བ་དང༌།</w:t>
      </w:r>
      <w:r w:rsidRPr="00124163">
        <w:t> </w:t>
      </w:r>
      <w:r w:rsidRPr="00124163">
        <w:rPr>
          <w:cs/>
        </w:rPr>
        <w:t>འཁོར་ལོ་</w:t>
      </w:r>
      <w:r w:rsidRPr="00106743">
        <w:rPr>
          <w:rStyle w:val="PageNumberPrintEdition"/>
          <w:cs/>
        </w:rPr>
        <w:t>[page Ad-17]</w:t>
      </w:r>
      <w:r w:rsidRPr="00124163">
        <w:rPr>
          <w:cs/>
        </w:rPr>
        <w:t>ཆེན་པོ་དང༌།</w:t>
      </w:r>
      <w:r w:rsidRPr="00124163">
        <w:t> </w:t>
      </w:r>
      <w:r w:rsidRPr="00124163">
        <w:rPr>
          <w:cs/>
        </w:rPr>
        <w:t>འོད་འབར་བའི་ཏིང་ངེ་འཛིན་ནོ།</w:t>
      </w:r>
      <w:r w:rsidRPr="00124163">
        <w:t> </w:t>
      </w:r>
      <w:r w:rsidRPr="00124163">
        <w:rPr>
          <w:cs/>
        </w:rPr>
        <w:t>།</w:t>
      </w:r>
    </w:p>
    <w:p w:rsidR="00061A6E" w:rsidRPr="00124163" w:rsidRDefault="00061A6E" w:rsidP="00061A6E">
      <w:pPr>
        <w:pStyle w:val="Heading5"/>
        <w:rPr>
          <w:cs/>
        </w:rPr>
      </w:pPr>
      <w:r w:rsidRPr="003A4D24">
        <w:t xml:space="preserve">2.1.2.1.3.3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ཕྱག་རྒྱ་ཟིལ་གྱིས་གནོན་པ་དང༌།</w:t>
      </w:r>
      <w:r w:rsidRPr="00124163">
        <w:t> </w:t>
      </w:r>
      <w:r w:rsidRPr="00124163">
        <w:rPr>
          <w:cs/>
        </w:rPr>
        <w:t>འབར་ཆེན་མཉམ་པ་དང༌།</w:t>
      </w:r>
      <w:r w:rsidRPr="00124163">
        <w:t> </w:t>
      </w:r>
      <w:r w:rsidRPr="00124163">
        <w:rPr>
          <w:cs/>
        </w:rPr>
        <w:t>ཆོས་ཉིད་སྣ་ཚོགས་པ་དང༌།</w:t>
      </w:r>
      <w:r w:rsidRPr="00124163">
        <w:t> </w:t>
      </w:r>
      <w:r w:rsidRPr="00124163">
        <w:rPr>
          <w:cs/>
        </w:rPr>
        <w:t>རྣམ་པར་བཀོད་པ་རང་སྣང་རོལ་པ་ཞེས་བྱ་བའི་ཏིང་ངེ་འཛིན་ནོ།</w:t>
      </w:r>
      <w:r w:rsidRPr="00124163">
        <w:t> </w:t>
      </w:r>
      <w:r w:rsidRPr="00124163">
        <w:rPr>
          <w:cs/>
        </w:rPr>
        <w:t>།</w:t>
      </w:r>
    </w:p>
    <w:p w:rsidR="00061A6E" w:rsidRPr="00124163" w:rsidRDefault="00061A6E" w:rsidP="00061A6E">
      <w:pPr>
        <w:pStyle w:val="Paragraph"/>
        <w:rPr>
          <w:cs/>
        </w:rPr>
      </w:pPr>
      <w:r w:rsidRPr="00124163">
        <w:rPr>
          <w:rStyle w:val="FootnoteReference"/>
          <w:cs/>
        </w:rPr>
        <w:footnoteReference w:id="22"/>
      </w:r>
      <w:r w:rsidRPr="00124163">
        <w:rPr>
          <w:cs/>
        </w:rPr>
        <w:t>དེ་དག་ཀྱང་དོན་བྱ་བྱེད་ཀྱི་མཛད་པ་ནི་མ་ཡིན་གྱི།</w:t>
      </w:r>
      <w:r w:rsidRPr="00124163">
        <w:t> </w:t>
      </w:r>
      <w:r w:rsidRPr="00124163">
        <w:rPr>
          <w:cs/>
        </w:rPr>
        <w:t>ཡོན་ཏན་གྱི་ངོ་བོ་དང་རྩལ་དུ་ཤར་བའི་ཆར་གྱུར་པས་མཛད་པ་ཞེས་བྱའོ།</w:t>
      </w:r>
      <w:r w:rsidRPr="00124163">
        <w:t> </w:t>
      </w:r>
      <w:r w:rsidRPr="00124163">
        <w:rPr>
          <w:cs/>
        </w:rPr>
        <w:t>།</w:t>
      </w:r>
    </w:p>
    <w:p w:rsidR="00061A6E" w:rsidRPr="00124163" w:rsidRDefault="00061A6E" w:rsidP="00061A6E">
      <w:pPr>
        <w:pStyle w:val="Heading3"/>
        <w:rPr>
          <w:cs/>
        </w:rPr>
      </w:pPr>
      <w:r w:rsidRPr="003A4D24">
        <w:t xml:space="preserve">2.1.2.2 </w:t>
      </w:r>
      <w:r w:rsidRPr="00124163">
        <w:rPr>
          <w:cs/>
        </w:rPr>
        <w:t>ལོངས་སྤྱོད་རྫོགས་པ་སྐུའི་སྐུ་གསུང་ཐུགས་མི་</w:t>
      </w:r>
      <w:r>
        <w:rPr>
          <w:rFonts w:hint="cs"/>
          <w:cs/>
        </w:rPr>
        <w:t>བ</w:t>
      </w:r>
      <w:r w:rsidRPr="00124163">
        <w:rPr>
          <w:cs/>
        </w:rPr>
        <w:t>ཟད་པ་རྒྱན་གྱི་འཁོར་ལོའི་མཛད་པ་སུམ་ཅུ་རྩ་དྲུག་ཏུ་རང་ཤར་བ།</w:t>
      </w:r>
    </w:p>
    <w:p w:rsidR="00061A6E" w:rsidRDefault="00061A6E" w:rsidP="00061A6E">
      <w:pPr>
        <w:pStyle w:val="Paragraph"/>
      </w:pPr>
      <w:r w:rsidRPr="00124163">
        <w:rPr>
          <w:rStyle w:val="Sabcad"/>
          <w:cs/>
        </w:rPr>
        <w:t>དེ་ནས་ལོངས་སྤྱོད་རྫོགས་པའི་སྐུར་རང་བྱོན་ཏེ།</w:t>
      </w:r>
      <w:r w:rsidRPr="00124163">
        <w:rPr>
          <w:rStyle w:val="Sabcad"/>
        </w:rPr>
        <w:t> </w:t>
      </w:r>
      <w:r w:rsidRPr="00124163">
        <w:rPr>
          <w:cs/>
        </w:rPr>
        <w:t>སྔར་གྱི་སྣང་བ་དང་ཐུགས་རྗེའི་འཆར་ཚུལ་མ་འགགས་པའི་རྩལ་གྱི་རོལ་པ་ལས།</w:t>
      </w:r>
      <w:r w:rsidRPr="00124163">
        <w:t> </w:t>
      </w:r>
      <w:r w:rsidRPr="00124163">
        <w:rPr>
          <w:cs/>
        </w:rPr>
        <w:t>གནས་རྣམ་དག་སྟུག་པོ་བཀོད་པར།</w:t>
      </w:r>
      <w:r w:rsidRPr="00124163">
        <w:t> </w:t>
      </w:r>
      <w:r w:rsidRPr="00124163">
        <w:rPr>
          <w:cs/>
        </w:rPr>
        <w:t>སྟོན་པ་རྣམ་པར་སྣང་མཛད་གང་ཆེན་མཚ</w:t>
      </w:r>
      <w:r>
        <w:rPr>
          <w:cs/>
        </w:rPr>
        <w:t>ོའི་མཉམ་གཞག་གི་ཕྱག་མཐིལ་ནས་</w:t>
      </w:r>
      <w:r>
        <w:t>{</w:t>
      </w:r>
      <w:r>
        <w:rPr>
          <w:cs/>
        </w:rPr>
        <w:t>པད</w:t>
      </w:r>
      <w:r>
        <w:rPr>
          <w:rFonts w:hint="cs"/>
          <w:cs/>
        </w:rPr>
        <w:t>་མེའི</w:t>
      </w:r>
      <w:r w:rsidRPr="00124163">
        <w:rPr>
          <w:cs/>
        </w:rPr>
        <w:t>་</w:t>
      </w:r>
      <w:r>
        <w:t>}</w:t>
      </w:r>
      <w:r>
        <w:rPr>
          <w:rStyle w:val="FootnoteReference"/>
        </w:rPr>
        <w:footnoteReference w:id="23"/>
      </w:r>
      <w:r w:rsidRPr="00124163">
        <w:rPr>
          <w:cs/>
        </w:rPr>
        <w:t>སྡོང་པོ་འཁྲུངས་པའི་འདབ་མ་དང་ཕྲུམ་ཕྲུམ་རྣམས་ཀྱི་སྟེང</w:t>
      </w:r>
      <w:r>
        <w:rPr>
          <w:cs/>
        </w:rPr>
        <w:t>་ན་ཞིང་ཁམས་ཉི་ཤུ་རྩ་</w:t>
      </w:r>
      <w:r>
        <w:rPr>
          <w:rFonts w:hint="cs"/>
          <w:cs/>
        </w:rPr>
        <w:t>ལྔ༡་</w:t>
      </w:r>
      <w:r>
        <w:rPr>
          <w:cs/>
        </w:rPr>
        <w:t>རེ་རྩེག</w:t>
      </w:r>
      <w:r w:rsidRPr="00124163">
        <w:rPr>
          <w:cs/>
        </w:rPr>
        <w:t>་མར་གནས་པའི་སྣང་བ་རྣམས་ཁ་དོག་དང་རྣམ་པ་ཐ་དད་</w:t>
      </w:r>
      <w:r>
        <w:rPr>
          <w:rStyle w:val="PageNumberPrintEdition"/>
        </w:rPr>
        <w:t>[page My-7b</w:t>
      </w:r>
      <w:r w:rsidRPr="00DF31F1">
        <w:rPr>
          <w:rStyle w:val="PageNumberPrintEdition"/>
        </w:rPr>
        <w:t>]</w:t>
      </w:r>
      <w:r w:rsidRPr="00124163">
        <w:rPr>
          <w:cs/>
        </w:rPr>
        <w:t>ཆུ་ཟླ་འདྲ་བ་ལ།</w:t>
      </w:r>
      <w:r w:rsidRPr="00124163">
        <w:t> </w:t>
      </w:r>
      <w:r w:rsidRPr="00124163">
        <w:rPr>
          <w:cs/>
        </w:rPr>
        <w:t>བརྩེགས་མ་ཐམས་ཅད་ཀྱང་ཡས་མན་དུ་རྒྱ་ཐེབ་བརྩེགས་པ་ལྟ་བུ་ལ།</w:t>
      </w:r>
      <w:r w:rsidRPr="00124163">
        <w:t> </w:t>
      </w:r>
      <w:r w:rsidRPr="00124163">
        <w:rPr>
          <w:cs/>
        </w:rPr>
        <w:t>ཕན་ཚུན་ཟ་འོག་གི་གུར་ཁྱིམ་བཀྲམ་པ་ལྟ་བུ་རྣམས་</w:t>
      </w:r>
      <w:r w:rsidRPr="00AF03C5">
        <w:rPr>
          <w:rStyle w:val="PageNumberPrintEdition"/>
          <w:rtl/>
          <w:cs/>
        </w:rPr>
        <w:t>[13-page Dg]</w:t>
      </w:r>
      <w:r w:rsidRPr="00124163">
        <w:rPr>
          <w:cs/>
        </w:rPr>
        <w:t>ན།</w:t>
      </w:r>
      <w:r w:rsidRPr="00124163">
        <w:t> </w:t>
      </w:r>
      <w:r w:rsidRPr="00124163">
        <w:rPr>
          <w:cs/>
        </w:rPr>
        <w:t>རིགས་ལྔའི་སངས་རྒྱས་ཀྱི་སྐུ་ཡང་སྣ་ཚོགས་རྣམ་གྲངས་དཔག་ཏུ་མེད་དོ།</w:t>
      </w:r>
      <w:r w:rsidRPr="00124163">
        <w:t> </w:t>
      </w:r>
      <w:r w:rsidRPr="00124163">
        <w:rPr>
          <w:cs/>
        </w:rPr>
        <w:t>།ཞབས་སྐྱིལ་ཀྲུང་མན་ཆད་ལ་སྤོས་ཆུའི་རྒྱུན་དཔག་ཏུ་མེད་པ་ན།</w:t>
      </w:r>
      <w:r w:rsidRPr="00124163">
        <w:t> </w:t>
      </w:r>
      <w:r w:rsidRPr="00124163">
        <w:rPr>
          <w:cs/>
        </w:rPr>
        <w:t>ཞིང་</w:t>
      </w:r>
      <w:r>
        <w:rPr>
          <w:cs/>
        </w:rPr>
        <w:t>ཁམས་བཅུ་དྲུག་བཅུ་དྲུག་གནས་པ་འང་རྩེག</w:t>
      </w:r>
      <w:r w:rsidRPr="00124163">
        <w:rPr>
          <w:cs/>
        </w:rPr>
        <w:t>་མ་སྟེ།</w:t>
      </w:r>
      <w:r w:rsidRPr="00124163">
        <w:t> </w:t>
      </w:r>
      <w:r w:rsidRPr="00124163">
        <w:rPr>
          <w:cs/>
        </w:rPr>
        <w:t>ཡས་མན་དུ་རིན་པོ་ཆེའི་གདུགས་བརྩེགས་པ་ལྟ་བུ་ལ།</w:t>
      </w:r>
      <w:r w:rsidRPr="00124163">
        <w:t> </w:t>
      </w:r>
      <w:r w:rsidRPr="00124163">
        <w:rPr>
          <w:cs/>
        </w:rPr>
        <w:t>ཕན་ཚུན་འབྲུའི་ཕུང་པོ་བཀྲམ་</w:t>
      </w:r>
      <w:r w:rsidRPr="00106743">
        <w:rPr>
          <w:rStyle w:val="PageNumberPrintEdition"/>
          <w:cs/>
        </w:rPr>
        <w:t>[page Ad-18]</w:t>
      </w:r>
      <w:r w:rsidRPr="00124163">
        <w:rPr>
          <w:cs/>
        </w:rPr>
        <w:t>པ་ལྟ་བུ་ནའང་རིགས་ལྔའི་སངས་རྒྱས་ལ་སོགས་པ་དཔག་ཏུ་མེད་དོ།</w:t>
      </w:r>
      <w:r w:rsidRPr="00124163">
        <w:t> </w:t>
      </w:r>
      <w:r w:rsidRPr="00124163">
        <w:rPr>
          <w:cs/>
        </w:rPr>
        <w:t>།</w:t>
      </w:r>
    </w:p>
    <w:p w:rsidR="00061A6E" w:rsidRDefault="00061A6E" w:rsidP="00061A6E">
      <w:pPr>
        <w:pStyle w:val="Paragraph"/>
        <w:rPr>
          <w:rStyle w:val="Sabcad"/>
        </w:rPr>
      </w:pPr>
      <w:r w:rsidRPr="00124163">
        <w:rPr>
          <w:cs/>
        </w:rPr>
        <w:lastRenderedPageBreak/>
        <w:t>གཞན་ཡང་འོད་ཟེར་བ་སྤུའི་ཁུང་བུ་ཐམས་ཅད་ནས་འཕྲོས་པའི་ཀློང་ནའང་ཞིང་དང་སྟོན་པའི་རྣམ་གྲངས་མཐའ་ཡས་ཤིང་ཚད་མེད་པ་དཔག་ཏུ་མེད་དོ།</w:t>
      </w:r>
      <w:r w:rsidRPr="00124163">
        <w:t> </w:t>
      </w:r>
      <w:r w:rsidRPr="00124163">
        <w:rPr>
          <w:cs/>
        </w:rPr>
        <w:t>།དེ་ལྟར་ལོངས་སྐུའི་ཞིང་ན།</w:t>
      </w:r>
      <w:r w:rsidRPr="00124163">
        <w:t> </w:t>
      </w:r>
      <w:r w:rsidRPr="00124163">
        <w:rPr>
          <w:cs/>
        </w:rPr>
        <w:t>བསྟན་པ་དངོས་གསུང་རང་བྱུང་གི་ཡི་གེ་སུས་ཀྱང་བྱས་པ་མེད་པ་བསྟན་པ་ཐམས་ཅད་ཀྱི་བུ་དང་ལྷན་ཅིག་སྣང་བ་དེ་དག་བཞུགས་པ་ཡང༌།</w:t>
      </w:r>
      <w:r w:rsidRPr="00124163">
        <w:t> </w:t>
      </w:r>
      <w:r w:rsidRPr="00124163">
        <w:rPr>
          <w:cs/>
        </w:rPr>
        <w:t>ཆོས་ཉིད་ལ་འགྱུར་བ་མེད་པའི་དུས་ཏེ།</w:t>
      </w:r>
      <w:r w:rsidRPr="00124163">
        <w:t> </w:t>
      </w:r>
      <w:r w:rsidRPr="00124163">
        <w:rPr>
          <w:rStyle w:val="Sabcad"/>
          <w:cs/>
        </w:rPr>
        <w:t>ལོངས་སྤྱོད་རྫོགས་པ་སྐུའི་སྐུ་གསུང་ཐུགས་མི་ཟད་པ་རྒྱན་གྱི་འཁོར་ལོའི་མཛད་པ་སུམ་ཅུ་རྩ་དྲུག་ཏུ་རང་ཤར་བ་ལས།</w:t>
      </w:r>
      <w:r>
        <w:rPr>
          <w:rStyle w:val="Sabcad"/>
        </w:rPr>
        <w:t>{</w:t>
      </w:r>
      <w:r>
        <w:rPr>
          <w:rStyle w:val="Sabcad"/>
          <w:rFonts w:hint="cs"/>
          <w:cs/>
        </w:rPr>
        <w:t>།</w:t>
      </w:r>
      <w:r>
        <w:rPr>
          <w:rStyle w:val="Sabcad"/>
        </w:rPr>
        <w:t>}</w:t>
      </w:r>
      <w:r>
        <w:rPr>
          <w:rStyle w:val="FootnoteReference"/>
          <w:b/>
          <w:color w:val="FF0000"/>
        </w:rPr>
        <w:footnoteReference w:id="24"/>
      </w:r>
      <w:r>
        <w:rPr>
          <w:rStyle w:val="Sabcad"/>
        </w:rPr>
        <w:t xml:space="preserve"> </w:t>
      </w:r>
    </w:p>
    <w:p w:rsidR="00061A6E" w:rsidRPr="00124163" w:rsidRDefault="00061A6E" w:rsidP="00061A6E">
      <w:pPr>
        <w:pStyle w:val="Heading4"/>
        <w:rPr>
          <w:cs/>
        </w:rPr>
      </w:pPr>
      <w:r w:rsidRPr="003A4D24">
        <w:t xml:space="preserve">2.1.2.2.1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2.1.2.2.1.1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སྐུ་སྣང་ལ་རང་བཞིན་མེད་པས་གདོས་བཅས་དག་པར་མཛད།</w:t>
      </w:r>
      <w:r w:rsidRPr="00124163">
        <w:t> </w:t>
      </w:r>
      <w:r w:rsidRPr="00124163">
        <w:rPr>
          <w:cs/>
        </w:rPr>
        <w:t>ཡེ་ཤེས་ཀྱི་ཞལ་ཕྱག་རྫོགས་པས་སྐུ་རང་གི་ངོ་བོར་རྫོགས་པར་མཛད།</w:t>
      </w:r>
      <w:r w:rsidRPr="00124163">
        <w:t> </w:t>
      </w:r>
      <w:r w:rsidRPr="00124163">
        <w:rPr>
          <w:cs/>
        </w:rPr>
        <w:t>འོད་ཀྱི་ཞལ་ཕྱག་གསལ་བས་རང་སྣང་གྲོལ་བར་མཛད།</w:t>
      </w:r>
      <w:r w:rsidRPr="00124163">
        <w:t> </w:t>
      </w:r>
      <w:r w:rsidRPr="00124163">
        <w:rPr>
          <w:cs/>
        </w:rPr>
        <w:t>ཤེས་རབ་ཀྱི་ཞལ་ཕྱག་གསལ་བས་མཁྱེན་པ་རྫོགས་པར་མཛད་དོ།</w:t>
      </w:r>
      <w:r w:rsidRPr="00124163">
        <w:t> </w:t>
      </w:r>
      <w:r w:rsidRPr="00124163">
        <w:rPr>
          <w:cs/>
        </w:rPr>
        <w:t>།</w:t>
      </w:r>
    </w:p>
    <w:p w:rsidR="00061A6E" w:rsidRPr="00124163" w:rsidRDefault="00061A6E" w:rsidP="00061A6E">
      <w:pPr>
        <w:pStyle w:val="Heading5"/>
        <w:rPr>
          <w:cs/>
        </w:rPr>
      </w:pPr>
      <w:r w:rsidRPr="003A4D24">
        <w:t xml:space="preserve">2.1.2.2.1.2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མཚན་སུམ་ཅུ་རྩ་གཉིས་འོད་ཀྱི་རྣམ་པར་སྣང་བས་སྐུའི་ཡོན་ཏན་རྫོགས་པར་མཛད།</w:t>
      </w:r>
      <w:r w:rsidRPr="00124163">
        <w:t> </w:t>
      </w:r>
      <w:r w:rsidRPr="00124163">
        <w:rPr>
          <w:cs/>
        </w:rPr>
        <w:t>དཔེ་བྱད་བརྒྱད་ཅུ་མངའ་བས་ཆོས་ཉིད་རྫོགས་པར་མཛད།</w:t>
      </w:r>
      <w:r w:rsidRPr="00124163">
        <w:t> </w:t>
      </w:r>
      <w:r w:rsidRPr="00124163">
        <w:rPr>
          <w:cs/>
        </w:rPr>
        <w:t>འོད་ཟེར་གྱི་ཚོགས་འཕྲོ་བས་ཁྱད་པར་གྱི་ཡོན་ཏན་རྫོགས་པར་མཛད།</w:t>
      </w:r>
      <w:r w:rsidRPr="00124163">
        <w:t> </w:t>
      </w:r>
      <w:r w:rsidRPr="00124163">
        <w:rPr>
          <w:cs/>
        </w:rPr>
        <w:t>ཞལ་ཀུན་དུ་ཐལ་ལེར་བཞུགས་པས་ལོངས་སྤྱོད་རྫོགས་པའི་མཚན་ཉིད་རྫོགས་པར་མཛད་དོ།</w:t>
      </w:r>
      <w:r w:rsidRPr="00124163">
        <w:t> </w:t>
      </w:r>
      <w:r w:rsidRPr="00124163">
        <w:rPr>
          <w:cs/>
        </w:rPr>
        <w:t>།</w:t>
      </w:r>
    </w:p>
    <w:p w:rsidR="00061A6E" w:rsidRPr="00124163" w:rsidRDefault="00061A6E" w:rsidP="00061A6E">
      <w:pPr>
        <w:pStyle w:val="Heading5"/>
        <w:rPr>
          <w:cs/>
        </w:rPr>
      </w:pPr>
      <w:r w:rsidRPr="003A4D24">
        <w:t xml:space="preserve">2.1.2.2.1.3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མདུན་དང་རྒྱབ་མེད་པར་</w:t>
      </w:r>
      <w:r w:rsidRPr="00106743">
        <w:rPr>
          <w:rStyle w:val="PageNumberPrintEdition"/>
          <w:cs/>
        </w:rPr>
        <w:t>[page Ad-19]</w:t>
      </w:r>
      <w:r w:rsidRPr="00124163">
        <w:rPr>
          <w:cs/>
        </w:rPr>
        <w:t>བཞུགས་པས་སྣང་ཆ་རྫོགས་</w:t>
      </w:r>
      <w:r>
        <w:rPr>
          <w:rStyle w:val="PageNumberPrintEdition"/>
        </w:rPr>
        <w:t>[page My-8a</w:t>
      </w:r>
      <w:r w:rsidRPr="00DF31F1">
        <w:rPr>
          <w:rStyle w:val="PageNumberPrintEdition"/>
        </w:rPr>
        <w:t>]</w:t>
      </w:r>
      <w:r w:rsidRPr="00124163">
        <w:rPr>
          <w:cs/>
        </w:rPr>
        <w:t>པར་མཛད།</w:t>
      </w:r>
      <w:r w:rsidRPr="00124163">
        <w:t> </w:t>
      </w:r>
      <w:r>
        <w:rPr>
          <w:cs/>
        </w:rPr>
        <w:t>ནང་ནས་</w:t>
      </w:r>
      <w:r>
        <w:t>{</w:t>
      </w:r>
      <w:r w:rsidRPr="00124163">
        <w:rPr>
          <w:cs/>
        </w:rPr>
        <w:t>ལྟས་</w:t>
      </w:r>
      <w:r>
        <w:t>}</w:t>
      </w:r>
      <w:r>
        <w:rPr>
          <w:rStyle w:val="FootnoteReference"/>
        </w:rPr>
        <w:footnoteReference w:id="25"/>
      </w:r>
      <w:r w:rsidRPr="00124163">
        <w:rPr>
          <w:cs/>
        </w:rPr>
        <w:t>ན་ཕྱི་གསལ་བས་སྟོང་ཆའི་ཡོན་ཏན་རྫོགས་པར་མཛད།</w:t>
      </w:r>
      <w:r w:rsidRPr="00124163">
        <w:t> </w:t>
      </w:r>
      <w:r>
        <w:rPr>
          <w:cs/>
        </w:rPr>
        <w:t>ཕྱི་ནས་</w:t>
      </w:r>
      <w:r>
        <w:t>{</w:t>
      </w:r>
      <w:r w:rsidRPr="00124163">
        <w:rPr>
          <w:cs/>
        </w:rPr>
        <w:t>ལྟས་</w:t>
      </w:r>
      <w:r>
        <w:t>}</w:t>
      </w:r>
      <w:r>
        <w:rPr>
          <w:rStyle w:val="FootnoteReference"/>
        </w:rPr>
        <w:footnoteReference w:id="26"/>
      </w:r>
      <w:r w:rsidRPr="00124163">
        <w:rPr>
          <w:cs/>
        </w:rPr>
        <w:t>ན་ནང་གསལ་བས་གཉིས་སུ་མེད་</w:t>
      </w:r>
      <w:r w:rsidRPr="00AF03C5">
        <w:rPr>
          <w:rStyle w:val="PageNumberPrintEdition"/>
          <w:rtl/>
          <w:cs/>
        </w:rPr>
        <w:t>[14-page Dg]</w:t>
      </w:r>
      <w:r w:rsidRPr="00124163">
        <w:rPr>
          <w:cs/>
        </w:rPr>
        <w:t>པའི་ཡོན་ཏན་རྫོགས་པར་མཛད།</w:t>
      </w:r>
      <w:r w:rsidRPr="00124163">
        <w:t> </w:t>
      </w:r>
      <w:r w:rsidRPr="00124163">
        <w:rPr>
          <w:cs/>
        </w:rPr>
        <w:t>རྩེ་མོ་ཕྱོགས་ཀུན་ཏུ་ཟང་ཐལ་བར་བཞུགས་པས་མི་གནས་འགག་པ་མེད་པའི་ཡོན་ཏན་རྫོགས་པར་མཛད་དོ།</w:t>
      </w:r>
      <w:r w:rsidRPr="00124163">
        <w:t> </w:t>
      </w:r>
      <w:r w:rsidRPr="00124163">
        <w:rPr>
          <w:cs/>
        </w:rPr>
        <w:t>།</w:t>
      </w:r>
    </w:p>
    <w:p w:rsidR="00061A6E" w:rsidRPr="00124163" w:rsidRDefault="00061A6E" w:rsidP="00061A6E">
      <w:pPr>
        <w:pStyle w:val="Heading4"/>
        <w:rPr>
          <w:cs/>
        </w:rPr>
      </w:pPr>
      <w:r w:rsidRPr="003A4D24">
        <w:t xml:space="preserve">2.1.2.2.2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2.1.2.2.2.1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sidRPr="00124163">
        <w:rPr>
          <w:rStyle w:val="Sabcad"/>
        </w:rPr>
        <w:t> </w:t>
      </w:r>
      <w:r w:rsidRPr="00124163">
        <w:rPr>
          <w:cs/>
        </w:rPr>
        <w:t>རང་བྱུང་གི་ཡི་གེ་དྲུག་ལྗགས་ལས་འཕྲོས་པས་དཔག་ཏུ་མེད་པའི་ཆོས་ཉིད་ཀྱི་མཛད་པ་རྫོགས་པར་མཛད།</w:t>
      </w:r>
      <w:r w:rsidRPr="00124163">
        <w:t> </w:t>
      </w:r>
      <w:r w:rsidRPr="00124163">
        <w:rPr>
          <w:cs/>
        </w:rPr>
        <w:t>དེ་ཡབ་ཀྱི་ཞལ་དུ་</w:t>
      </w:r>
      <w:r w:rsidRPr="00124163">
        <w:rPr>
          <w:cs/>
        </w:rPr>
        <w:lastRenderedPageBreak/>
        <w:t>ཞུགས་པས་མཚན་མ་མེད་པའི་ཆོས་ལ་ལོངས་སྤྱོད་པར་མཛད།</w:t>
      </w:r>
      <w:r w:rsidRPr="00124163">
        <w:t> </w:t>
      </w:r>
      <w:r>
        <w:rPr>
          <w:cs/>
        </w:rPr>
        <w:t>ཡུམ་གྱི་མཁའ་ལ</w:t>
      </w:r>
      <w:r w:rsidRPr="00124163">
        <w:rPr>
          <w:cs/>
        </w:rPr>
        <w:t>་འཐོན་པས་གཉིས་སུ་མེད་པའི་ཆོས་ཉིད་ལ་སྤྱོད་པར་མཛད།</w:t>
      </w:r>
      <w:r w:rsidRPr="00124163">
        <w:t> </w:t>
      </w:r>
      <w:r w:rsidRPr="00124163">
        <w:rPr>
          <w:cs/>
        </w:rPr>
        <w:t>དེ་ཉིད་འཕྲོ་ཞིང་འདུ་བས་རང་བཞིན་མེད་པའི་མཛད་པ་རྫོགས་པར་མཛད་དོ།</w:t>
      </w:r>
      <w:r w:rsidRPr="00124163">
        <w:t> </w:t>
      </w:r>
      <w:r w:rsidRPr="00124163">
        <w:rPr>
          <w:cs/>
        </w:rPr>
        <w:t>།</w:t>
      </w:r>
    </w:p>
    <w:p w:rsidR="00061A6E" w:rsidRPr="00124163" w:rsidRDefault="00061A6E" w:rsidP="00061A6E">
      <w:pPr>
        <w:pStyle w:val="Heading5"/>
        <w:rPr>
          <w:cs/>
        </w:rPr>
      </w:pPr>
      <w:r w:rsidRPr="003A4D24">
        <w:t xml:space="preserve">2.1.2.2.2.2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རང་གི་ངོ་བོས་བཤད་པས་བརྗོད་དུ་མེད་པའི་སྒྲ་ལ་དབང་སྒྱུར་བར་མཛད།</w:t>
      </w:r>
      <w:r w:rsidRPr="00124163">
        <w:t> </w:t>
      </w:r>
      <w:r w:rsidRPr="00124163">
        <w:rPr>
          <w:cs/>
        </w:rPr>
        <w:t>ཚིག་མ་ཡིན་པས་སྨྲ་བསམ་ལས་འདས་པའི་ཆོས་ཉིད་ལ་ལོངས་སྤྱོད་པར་མཛད།</w:t>
      </w:r>
      <w:r w:rsidRPr="00124163">
        <w:t> </w:t>
      </w:r>
      <w:r w:rsidRPr="00124163">
        <w:rPr>
          <w:cs/>
        </w:rPr>
        <w:t>དོན་གོ་བར་སྣང་བས་འདུ་མི་བྱེད་པའི་ཆོས་ཉིད་ལ་ལོངས་སྤྱོད་པར་མཛད།</w:t>
      </w:r>
      <w:r w:rsidRPr="00124163">
        <w:t> </w:t>
      </w:r>
      <w:r w:rsidRPr="00124163">
        <w:rPr>
          <w:cs/>
        </w:rPr>
        <w:t>འོད་ཟེར་དུ་མ་ཞལ་ལས་འཕྲོ་བས་གདུལ་བྱ་དང</w:t>
      </w:r>
      <w:r>
        <w:rPr>
          <w:cs/>
        </w:rPr>
        <w:t>་འདུལ་བྱེད་ཀྱི་ཆོས་ལ་ལོངས་སྤྱོ</w:t>
      </w:r>
      <w:r>
        <w:rPr>
          <w:rFonts w:hint="cs"/>
          <w:cs/>
        </w:rPr>
        <w:t>ད་</w:t>
      </w:r>
      <w:r w:rsidRPr="00124163">
        <w:rPr>
          <w:cs/>
        </w:rPr>
        <w:t>པར་མཛད་དོ།</w:t>
      </w:r>
      <w:r w:rsidRPr="00124163">
        <w:t> </w:t>
      </w:r>
      <w:r w:rsidRPr="00124163">
        <w:rPr>
          <w:cs/>
        </w:rPr>
        <w:t>།</w:t>
      </w:r>
    </w:p>
    <w:p w:rsidR="00061A6E" w:rsidRPr="00124163" w:rsidRDefault="00061A6E" w:rsidP="00061A6E">
      <w:pPr>
        <w:pStyle w:val="Heading5"/>
        <w:rPr>
          <w:cs/>
        </w:rPr>
      </w:pPr>
      <w:r w:rsidRPr="003A4D24">
        <w:t xml:space="preserve">2.1.2.2.2.3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སྐུའི་སྦྱོར་བ་དག་པས་རང་བྱུང་གི་ཆོས་ལ་སྤྱོད་པར་མཛད།</w:t>
      </w:r>
      <w:r w:rsidRPr="00124163">
        <w:t> </w:t>
      </w:r>
      <w:r w:rsidRPr="00124163">
        <w:rPr>
          <w:cs/>
        </w:rPr>
        <w:t>གསུང་གི་སྦྱོར་བ་དག་པས་ཟག་པ་མེད་པའི་</w:t>
      </w:r>
      <w:r w:rsidRPr="00106743">
        <w:rPr>
          <w:rStyle w:val="PageNumberPrintEdition"/>
          <w:cs/>
        </w:rPr>
        <w:t>[page Ad-20]</w:t>
      </w:r>
      <w:r w:rsidRPr="00124163">
        <w:rPr>
          <w:cs/>
        </w:rPr>
        <w:t>ཆོས་ལ་སྤྱོད་པར་མཛད།</w:t>
      </w:r>
      <w:r w:rsidRPr="00124163">
        <w:t> </w:t>
      </w:r>
      <w:r w:rsidRPr="00124163">
        <w:rPr>
          <w:cs/>
        </w:rPr>
        <w:t>ཐུགས་ཀྱི་སྦྱོར་བ་དག་པས་རྣམ་པ་ཐམས་ཅད་མཁྱེན་པའི་ཡེ་ཤེས་ལ་ལོངས་སྤྱོད་པར་མཛད།</w:t>
      </w:r>
      <w:r w:rsidRPr="00124163">
        <w:t> </w:t>
      </w:r>
      <w:r w:rsidRPr="00124163">
        <w:rPr>
          <w:cs/>
        </w:rPr>
        <w:t>ཞལ་གྱི་སྦྱོར་བ་དག་པས་ཐམས་ཅད་མཁྱེན་པའི་ཆོས་ལ་ལོངས་སྤྱོད་པར་མཛད་དོ།</w:t>
      </w:r>
      <w:r w:rsidRPr="00124163">
        <w:t> </w:t>
      </w:r>
      <w:r w:rsidRPr="00124163">
        <w:rPr>
          <w:cs/>
        </w:rPr>
        <w:t>།</w:t>
      </w:r>
    </w:p>
    <w:p w:rsidR="00061A6E" w:rsidRPr="00124163" w:rsidRDefault="00061A6E" w:rsidP="00061A6E">
      <w:pPr>
        <w:pStyle w:val="Heading4"/>
        <w:rPr>
          <w:cs/>
        </w:rPr>
      </w:pPr>
      <w:r w:rsidRPr="003A4D24">
        <w:t xml:space="preserve">2.1.2.2.3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2.1.2.2.3.1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མངོན་པར་འདུ་མི་བྱེད་པའི་ཏིང་ངེ་འཛིན་གྱིས་བྱ་བ་དང་རྟོག་པའི་མཛད་པ་མཁྱེན་པར་མཛད།</w:t>
      </w:r>
      <w:r w:rsidRPr="00124163">
        <w:t> </w:t>
      </w:r>
      <w:r w:rsidRPr="00124163">
        <w:rPr>
          <w:cs/>
        </w:rPr>
        <w:t>ཡེ་ཤེས་ཀྱི་མཐོང་བ་དག་པའི་ཏིང་ངེ་འཛིན་གྱིས་མཉམ་བཞག་གི་མཁྱེན་པ་རྫོགས་པར་མཛད།</w:t>
      </w:r>
      <w:r w:rsidRPr="00124163">
        <w:t> </w:t>
      </w:r>
      <w:r w:rsidRPr="00124163">
        <w:rPr>
          <w:cs/>
        </w:rPr>
        <w:t>ཆོས་ཉིད་རྣམ་པར་དག་པའི་ཏིང་ངེ་</w:t>
      </w:r>
      <w:r>
        <w:rPr>
          <w:rStyle w:val="PageNumberPrintEdition"/>
        </w:rPr>
        <w:t>[page My-8b</w:t>
      </w:r>
      <w:r w:rsidRPr="00DF31F1">
        <w:rPr>
          <w:rStyle w:val="PageNumberPrintEdition"/>
        </w:rPr>
        <w:t>]</w:t>
      </w:r>
      <w:r w:rsidRPr="00124163">
        <w:rPr>
          <w:cs/>
        </w:rPr>
        <w:t>འཛིན་གྱིས་ཆོས་སྤྱི་དང་རང་གི་མཚན་ཉིད་མཁྱེན་པར་མཛད།</w:t>
      </w:r>
      <w:r w:rsidRPr="00124163">
        <w:t> </w:t>
      </w:r>
      <w:r w:rsidRPr="00124163">
        <w:rPr>
          <w:cs/>
        </w:rPr>
        <w:t>ཟག་པ་ཟད་པའི་ཏིང་ངེ་འཛིན་གྱིས་རྣམ་པར་དག་པའི་རོལ་པ་རྫོགས་པར་མཛད་དོ།</w:t>
      </w:r>
      <w:r w:rsidRPr="00124163">
        <w:t> </w:t>
      </w:r>
      <w:r w:rsidRPr="00124163">
        <w:rPr>
          <w:cs/>
        </w:rPr>
        <w:t>།</w:t>
      </w:r>
    </w:p>
    <w:p w:rsidR="00061A6E" w:rsidRPr="00124163" w:rsidRDefault="00061A6E" w:rsidP="00061A6E">
      <w:pPr>
        <w:pStyle w:val="Heading5"/>
        <w:rPr>
          <w:cs/>
        </w:rPr>
      </w:pPr>
      <w:r w:rsidRPr="003A4D24">
        <w:t xml:space="preserve">2.1.2.2.3.2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མེ་ལོང་ལྟ་བུའི་ཡེ་ཤེས་ཀྱིས་དཔེ་ལ་ལོངས་སྤྱོད་པར་མཛད།</w:t>
      </w:r>
      <w:r w:rsidRPr="00124163">
        <w:t> </w:t>
      </w:r>
      <w:r w:rsidRPr="00124163">
        <w:rPr>
          <w:cs/>
        </w:rPr>
        <w:t>མཉམ་པ་ཉིད་ཀྱིས་དོན་ལ་ལོངས་</w:t>
      </w:r>
      <w:r w:rsidRPr="00AF03C5">
        <w:rPr>
          <w:rStyle w:val="PageNumberPrintEdition"/>
          <w:rtl/>
          <w:cs/>
        </w:rPr>
        <w:t>[15-page Dg]</w:t>
      </w:r>
      <w:r w:rsidRPr="00124163">
        <w:rPr>
          <w:cs/>
        </w:rPr>
        <w:t>སྤྱོད་པར་མཛད།</w:t>
      </w:r>
      <w:r w:rsidRPr="00124163">
        <w:t> </w:t>
      </w:r>
      <w:r w:rsidRPr="00124163">
        <w:rPr>
          <w:cs/>
        </w:rPr>
        <w:t>སོ་སོར་རྟོག</w:t>
      </w:r>
      <w:r>
        <w:rPr>
          <w:rFonts w:hint="cs"/>
          <w:cs/>
        </w:rPr>
        <w:t>ས</w:t>
      </w:r>
      <w:r w:rsidRPr="00124163">
        <w:rPr>
          <w:cs/>
        </w:rPr>
        <w:t>་པས་དབང་པོ་ལ་ལོངས་སྤྱོད་པར་མཛད།</w:t>
      </w:r>
      <w:r w:rsidRPr="00124163">
        <w:t> </w:t>
      </w:r>
      <w:r w:rsidRPr="00124163">
        <w:rPr>
          <w:cs/>
        </w:rPr>
        <w:t>བྱ་བ་གྲ</w:t>
      </w:r>
      <w:r>
        <w:rPr>
          <w:cs/>
        </w:rPr>
        <w:t>ུབ་པས་ཆོས་དང་བྲལ་བ་ལ་ལོངས་སྤྱོ</w:t>
      </w:r>
      <w:r>
        <w:rPr>
          <w:rFonts w:hint="cs"/>
          <w:cs/>
        </w:rPr>
        <w:t>ད་</w:t>
      </w:r>
      <w:r w:rsidRPr="00124163">
        <w:rPr>
          <w:cs/>
        </w:rPr>
        <w:t>པར་མཛད་དོ།</w:t>
      </w:r>
      <w:r w:rsidRPr="00124163">
        <w:t> </w:t>
      </w:r>
      <w:r w:rsidRPr="00124163">
        <w:rPr>
          <w:cs/>
        </w:rPr>
        <w:t>།</w:t>
      </w:r>
    </w:p>
    <w:p w:rsidR="00061A6E" w:rsidRPr="00124163" w:rsidRDefault="00061A6E" w:rsidP="00061A6E">
      <w:pPr>
        <w:pStyle w:val="Heading5"/>
        <w:rPr>
          <w:cs/>
        </w:rPr>
      </w:pPr>
      <w:r w:rsidRPr="003A4D24">
        <w:t xml:space="preserve">2.1.2.2.3.3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གསལ་སྟོང་དབྱེར་མེད་དུ་བཞུགས་པས་འཁོར་འདས་གཉིས་མེད་དུ་གསལ་བར་མཛད།</w:t>
      </w:r>
      <w:r w:rsidRPr="00124163">
        <w:t> </w:t>
      </w:r>
      <w:r w:rsidRPr="00124163">
        <w:rPr>
          <w:cs/>
        </w:rPr>
        <w:t>སྣང་སྟོང་དབྱེར་མེད་དུ་བཞུགས་པས་ཡུལ་ཤེས་གཉིས་མེད་དུ་མཛད།</w:t>
      </w:r>
      <w:r w:rsidRPr="00124163">
        <w:t> </w:t>
      </w:r>
      <w:r w:rsidRPr="00124163">
        <w:rPr>
          <w:cs/>
        </w:rPr>
        <w:t>རིག་སྟོང་དབྱེར་མེད་དུ་བཞུགས་པས་གཟུང་འཛིན་གཉིས་མེད་དུ་མཛད།</w:t>
      </w:r>
      <w:r w:rsidRPr="00124163">
        <w:t> </w:t>
      </w:r>
      <w:r w:rsidRPr="00124163">
        <w:rPr>
          <w:cs/>
        </w:rPr>
        <w:t>ཡུལ་སེམས་དབྱེར་མེད་དུ་བཞུགས་པས་གཟུང་འཛིན་གྱི་རྟོག་མཐའ་ཆོད་པར་མཛད་དོ།</w:t>
      </w:r>
      <w:r w:rsidRPr="00124163">
        <w:t> </w:t>
      </w:r>
      <w:r w:rsidRPr="00124163">
        <w:rPr>
          <w:cs/>
        </w:rPr>
        <w:t>།</w:t>
      </w:r>
    </w:p>
    <w:p w:rsidR="00061A6E" w:rsidRPr="00124163" w:rsidRDefault="00061A6E" w:rsidP="00061A6E">
      <w:pPr>
        <w:pStyle w:val="Heading2"/>
        <w:rPr>
          <w:cs/>
        </w:rPr>
      </w:pPr>
      <w:r w:rsidRPr="003A4D24">
        <w:lastRenderedPageBreak/>
        <w:t xml:space="preserve">2.1.3 </w:t>
      </w:r>
      <w:r w:rsidRPr="005E6995">
        <w:rPr>
          <w:cs/>
          <w:lang w:bidi="bo-CN"/>
        </w:rPr>
        <w:t>སྤྲུལ་པའི་སྐུ་སྤྲོས་པས་ཆོས་ཀྱི་འཁོར་ལོ་བསྐོར་བའི་ཚུལ།</w:t>
      </w:r>
    </w:p>
    <w:p w:rsidR="00061A6E" w:rsidRPr="00124163" w:rsidRDefault="00061A6E" w:rsidP="00061A6E">
      <w:pPr>
        <w:pStyle w:val="Paragraph"/>
        <w:rPr>
          <w:cs/>
        </w:rPr>
      </w:pPr>
      <w:r w:rsidRPr="00124163">
        <w:rPr>
          <w:rStyle w:val="Sabcad"/>
          <w:cs/>
        </w:rPr>
        <w:t>གསུམ་པ་སྤྲུལ་པའི་སྐུ་སྤྲོས་པས་</w:t>
      </w:r>
      <w:r w:rsidRPr="00106743">
        <w:rPr>
          <w:rStyle w:val="PageNumberPrintEdition"/>
          <w:cs/>
        </w:rPr>
        <w:t>[page Ad-21]</w:t>
      </w:r>
      <w:r w:rsidRPr="00124163">
        <w:rPr>
          <w:rStyle w:val="Sabcad"/>
          <w:cs/>
        </w:rPr>
        <w:t>འཁོར་ལོ་བསྐོར་བའི་ཚུལ་ནི།</w:t>
      </w:r>
      <w:r w:rsidRPr="00124163">
        <w:rPr>
          <w:rStyle w:val="Sabcad"/>
        </w:rPr>
        <w:t> </w:t>
      </w:r>
      <w:r w:rsidRPr="00124163">
        <w:rPr>
          <w:cs/>
        </w:rPr>
        <w:t>དེ་ནས་ལོངས་སྐུའི་སྣང་ཆ་ལས་སྤྲུལ་པའི་སྐུར་བྱོན་པ་ནི་གནས་རིས་བཅུ་གཉིས་སུ་སྟོན་པ་བཅུ་གཉིས་མངོན་པར་སྤྲུལ་ནས་བྱོན་པ་རྣམས་ཏེ།</w:t>
      </w:r>
      <w:r w:rsidRPr="00124163">
        <w:t> </w:t>
      </w:r>
      <w:r w:rsidRPr="00124163">
        <w:rPr>
          <w:cs/>
        </w:rPr>
        <w:t>ཕུན་སུམ་ཚོགས་པ་ལྔ་ལྔའི་རང་བཞིན་དང་བཅས་པའོ།</w:t>
      </w:r>
      <w:r w:rsidRPr="00124163">
        <w:t> </w:t>
      </w:r>
      <w:r w:rsidRPr="00124163">
        <w:rPr>
          <w:cs/>
        </w:rPr>
        <w:t>།</w:t>
      </w:r>
    </w:p>
    <w:p w:rsidR="00061A6E" w:rsidRPr="00124163" w:rsidRDefault="00061A6E" w:rsidP="00061A6E">
      <w:pPr>
        <w:pStyle w:val="Heading3"/>
        <w:rPr>
          <w:cs/>
        </w:rPr>
      </w:pPr>
      <w:r w:rsidRPr="003A4D24">
        <w:t xml:space="preserve">2.1.3.1 </w:t>
      </w:r>
      <w:r w:rsidRPr="00124163">
        <w:rPr>
          <w:cs/>
        </w:rPr>
        <w:t>སྤྲུལ་པ་ཆེན་པོ་གསུམ་སྣང་བས་འགྲོ་བ་ལ་ཕན་པ་མཛད་པ།</w:t>
      </w:r>
    </w:p>
    <w:p w:rsidR="00061A6E" w:rsidRDefault="00061A6E" w:rsidP="00061A6E">
      <w:pPr>
        <w:pStyle w:val="Paragraph"/>
      </w:pPr>
      <w:r w:rsidRPr="00124163">
        <w:rPr>
          <w:rStyle w:val="Sabcad"/>
          <w:cs/>
        </w:rPr>
        <w:t>འདི་དག་གི་དུས་ན་སྤྲུལ་པ་ཆེན་པོ་གསུམ་སྣང་བས་ཀྱང་འགྲོ་བ་ལ་ཕན་པ་མཛད་པ་ནི།</w:t>
      </w:r>
      <w:r w:rsidRPr="00124163">
        <w:rPr>
          <w:rStyle w:val="Sabcad"/>
        </w:rPr>
        <w:t> </w:t>
      </w:r>
      <w:r w:rsidRPr="00124163">
        <w:rPr>
          <w:cs/>
        </w:rPr>
        <w:t>སྤྲུལ་སྐུས་གདུལ་བའི་གནས་འཛམ་བུའི་གླིང་འདིར།</w:t>
      </w:r>
      <w:r w:rsidRPr="00124163">
        <w:t> </w:t>
      </w:r>
      <w:r w:rsidRPr="00124163">
        <w:rPr>
          <w:cs/>
        </w:rPr>
        <w:t>ཆོས་སྐུའི་བསྟན་པ་</w:t>
      </w:r>
      <w:r w:rsidRPr="00124163">
        <w:rPr>
          <w:lang w:eastAsia="zh-CN"/>
        </w:rPr>
        <w:t>དངོ</w:t>
      </w:r>
      <w:r w:rsidRPr="00124163">
        <w:rPr>
          <w:cs/>
        </w:rPr>
        <w:t>ས་རྫོགས་</w:t>
      </w:r>
      <w:r>
        <w:rPr>
          <w:cs/>
        </w:rPr>
        <w:t>པ་ཆེན་པོའི་བྱིན་རླབས་ལས་རང་ཤར་བ</w:t>
      </w:r>
      <w:r>
        <w:rPr>
          <w:rFonts w:hint="cs"/>
          <w:cs/>
        </w:rPr>
        <w:t>།</w:t>
      </w:r>
      <w:r>
        <w:t xml:space="preserve"> </w:t>
      </w:r>
      <w:r w:rsidRPr="00124163">
        <w:rPr>
          <w:cs/>
        </w:rPr>
        <w:t>རིན་པོ་ཆེ་བརྒྱ་རྩ་གཅིག་གི་རྒྱུ་ལས་རང་འཁྲུངས་པའི་རྡོ་རྗེ་ཚེ་ལོ་དཔག་མེད་ནས་ད་ལྟའི་བར་གྱི་མི་རྣམས་ཀྱི་ཕྱག་གང་བ་དང༌།</w:t>
      </w:r>
      <w:r w:rsidRPr="00124163">
        <w:t> </w:t>
      </w:r>
      <w:r w:rsidRPr="00124163">
        <w:rPr>
          <w:cs/>
        </w:rPr>
        <w:t>ལོངས་སྐུའི་བསྟན་པ་དངོས་རང་བྱུང་བསྟན་པ་བུ་གཅིག་གི་བྱིན་རླབས་ལས་རང་ཤར་བ་རིན་པོ་ཆེ་བརྒྱ་རྩ་གཅིག་གི་རྒྱུ་ལས་རང་འཁྲུངས་པའི་ཡི་གེ་གླེགས་བམ་སོར་བཞི་པ་ཆོས་ཀྱི་རང་སྒྲ་གྲག་པ་དང༌།</w:t>
      </w:r>
      <w:r w:rsidRPr="00124163">
        <w:t> </w:t>
      </w:r>
      <w:r w:rsidRPr="00124163">
        <w:rPr>
          <w:cs/>
        </w:rPr>
        <w:t>སྤྲུལ་སྐུ་བཅུ་གཉིས་པོའི་བྱིན་རླབས་ལས་རང་ཤར་བ་རིན་པོ་བརྒྱ་རྩ་གཅིག་གི་རྒྱུ་ལས་སུས་ཀྱང་མ་བྱས་པར་འཁྲུངས</w:t>
      </w:r>
      <w:r>
        <w:rPr>
          <w:cs/>
        </w:rPr>
        <w:t>་པའི་སྐུ་གཟུགས་འགྲོ་བའི་ལུས་བོང</w:t>
      </w:r>
      <w:r w:rsidRPr="00124163">
        <w:rPr>
          <w:cs/>
        </w:rPr>
        <w:t>་དང་</w:t>
      </w:r>
      <w:r>
        <w:rPr>
          <w:rStyle w:val="PageNumberPrintEdition"/>
        </w:rPr>
        <w:t>[page My-9a</w:t>
      </w:r>
      <w:r w:rsidRPr="00DF31F1">
        <w:rPr>
          <w:rStyle w:val="PageNumberPrintEdition"/>
        </w:rPr>
        <w:t>]</w:t>
      </w:r>
      <w:r w:rsidRPr="00124163">
        <w:rPr>
          <w:cs/>
        </w:rPr>
        <w:t>མཉམ་པ་སྟེ།</w:t>
      </w:r>
      <w:r w:rsidRPr="00124163">
        <w:t> </w:t>
      </w:r>
      <w:r w:rsidRPr="00124163">
        <w:rPr>
          <w:cs/>
        </w:rPr>
        <w:t>སྐུ་གསུང་ཐུགས་ཀྱི་སྤྲུལ་པ་དེ་གསུམ་ནི་སུས་ཀྱང་མ་བྱས་པས་མི་འཇིག་པ།</w:t>
      </w:r>
      <w:r w:rsidRPr="00124163">
        <w:t> </w:t>
      </w:r>
      <w:r w:rsidRPr="00124163">
        <w:rPr>
          <w:cs/>
        </w:rPr>
        <w:t>བྱིན་རླབས་ལས་རང་ཤར་བས་རྫུ་འཕྲུལ་དང་ཡོནཏན་དཔག་ཏུ་མེད་</w:t>
      </w:r>
      <w:r>
        <w:rPr>
          <w:rFonts w:hint="cs"/>
          <w:cs/>
        </w:rPr>
        <w:t>པ</w:t>
      </w:r>
      <w:r w:rsidRPr="00124163">
        <w:rPr>
          <w:cs/>
        </w:rPr>
        <w:t>།</w:t>
      </w:r>
      <w:r w:rsidRPr="00124163">
        <w:t> </w:t>
      </w:r>
      <w:r w:rsidRPr="00124163">
        <w:rPr>
          <w:cs/>
        </w:rPr>
        <w:t>གང་དང་ཕྲད་པ་འབྱུང་བ་རང་དེངས་སུ་གྲོལ་བར་བྱེད་པའི་འཕྲིན་ལས་</w:t>
      </w:r>
      <w:r w:rsidRPr="00AF03C5">
        <w:rPr>
          <w:rStyle w:val="PageNumberPrintEdition"/>
          <w:rtl/>
          <w:cs/>
        </w:rPr>
        <w:t>[16-page Dg]</w:t>
      </w:r>
      <w:r w:rsidRPr="00124163">
        <w:rPr>
          <w:cs/>
        </w:rPr>
        <w:t>མངའ་བའོ།</w:t>
      </w:r>
      <w:r w:rsidRPr="00124163">
        <w:t> </w:t>
      </w:r>
      <w:r w:rsidRPr="00124163">
        <w:rPr>
          <w:cs/>
        </w:rPr>
        <w:t>།</w:t>
      </w:r>
    </w:p>
    <w:p w:rsidR="00061A6E" w:rsidRDefault="00061A6E" w:rsidP="00061A6E">
      <w:pPr>
        <w:pStyle w:val="Paragraph"/>
      </w:pPr>
      <w:r w:rsidRPr="00124163">
        <w:rPr>
          <w:cs/>
        </w:rPr>
        <w:t>དེ་ཡང་ཐུགས་</w:t>
      </w:r>
      <w:r w:rsidRPr="00106743">
        <w:rPr>
          <w:rStyle w:val="PageNumberPrintEdition"/>
          <w:cs/>
        </w:rPr>
        <w:t>[page Ad-22]</w:t>
      </w:r>
      <w:r w:rsidRPr="00124163">
        <w:rPr>
          <w:cs/>
        </w:rPr>
        <w:t>ཀྱི་རྟེན་རྡོ་རྗེ་དེ་ནི་འགྲོ་བ་གང་དག་ནད་ཞི་བར་འདོད་པ་རྣམས་ཀྱི་ནད་མེད་པ་ནས།</w:t>
      </w:r>
      <w:r w:rsidRPr="00124163">
        <w:t> </w:t>
      </w:r>
      <w:r>
        <w:rPr>
          <w:cs/>
        </w:rPr>
        <w:t>འ</w:t>
      </w:r>
      <w:r>
        <w:rPr>
          <w:rFonts w:hint="cs"/>
          <w:cs/>
        </w:rPr>
        <w:t>དོ</w:t>
      </w:r>
      <w:r>
        <w:rPr>
          <w:cs/>
        </w:rPr>
        <w:t>ད་པ་</w:t>
      </w:r>
      <w:r>
        <w:rPr>
          <w:rFonts w:hint="cs"/>
          <w:cs/>
        </w:rPr>
        <w:t>སྐོ</w:t>
      </w:r>
      <w:r w:rsidRPr="00124163">
        <w:rPr>
          <w:cs/>
        </w:rPr>
        <w:t>ང་ཞིང་ཐར་པ་ལ་སྦྱོར་བའོ།</w:t>
      </w:r>
      <w:r w:rsidRPr="00124163">
        <w:t> </w:t>
      </w:r>
      <w:r w:rsidRPr="00124163">
        <w:rPr>
          <w:cs/>
        </w:rPr>
        <w:t>།གསུང་གི་རྟེན་རང་བྱུང་གི་ཡི་གེ་དེ་དང་ཕྲད་པ་དེ་ནི།</w:t>
      </w:r>
      <w:r w:rsidRPr="00124163">
        <w:t> </w:t>
      </w:r>
      <w:r w:rsidRPr="00124163">
        <w:rPr>
          <w:cs/>
        </w:rPr>
        <w:t>ཕྲད་པ་དང་སྒྲ་ཐོས་པ་ཙམ་གྱིས་གྲོལ་བའོ།</w:t>
      </w:r>
      <w:r w:rsidRPr="00124163">
        <w:t> </w:t>
      </w:r>
      <w:r w:rsidRPr="00124163">
        <w:rPr>
          <w:cs/>
        </w:rPr>
        <w:t>།འདིའི་གླེགས་བམ་བྲིས་ནས་འཆང་བ</w:t>
      </w:r>
      <w:r w:rsidRPr="00124163">
        <w:rPr>
          <w:lang w:eastAsia="zh-CN"/>
        </w:rPr>
        <w:t>་</w:t>
      </w:r>
      <w:r w:rsidRPr="00124163">
        <w:rPr>
          <w:cs/>
        </w:rPr>
        <w:t>འང་འབད་པ་མེད་པར་གྲོལ་བའི་འཕྲིན་ལས་ཡོད་དོ།</w:t>
      </w:r>
      <w:r w:rsidRPr="00124163">
        <w:t> </w:t>
      </w:r>
      <w:r w:rsidRPr="00124163">
        <w:rPr>
          <w:cs/>
        </w:rPr>
        <w:t>།སྐུ་དེ་ནི་གང་དང་ཕྲད་པའི་ལུས་འོད་གསལ་དུ་གྲོལ་བའི་འཕྲིན་ལས་བྱེད་པའོ།</w:t>
      </w:r>
      <w:r w:rsidRPr="00124163">
        <w:t> </w:t>
      </w:r>
      <w:r w:rsidRPr="00124163">
        <w:rPr>
          <w:cs/>
        </w:rPr>
        <w:t>།འདི་དག་གང་ན་ཡོད་ཅེ་ན།</w:t>
      </w:r>
      <w:r w:rsidRPr="00124163">
        <w:t> </w:t>
      </w:r>
      <w:r w:rsidRPr="00124163">
        <w:rPr>
          <w:cs/>
        </w:rPr>
        <w:t>སྐུ་གསུང་ཐུགས་ཀྱི་བསྟན་པའི་དུས་ཀྱི</w:t>
      </w:r>
      <w:r w:rsidRPr="00124163">
        <w:rPr>
          <w:cs/>
          <w:lang w:eastAsia="zh-CN"/>
        </w:rPr>
        <w:t>ས</w:t>
      </w:r>
      <w:r w:rsidRPr="00124163">
        <w:rPr>
          <w:cs/>
        </w:rPr>
        <w:t>་གནས་ཐ་དད་པ་ན་གནས་སོ།</w:t>
      </w:r>
      <w:r w:rsidRPr="00124163">
        <w:t> </w:t>
      </w:r>
      <w:r w:rsidRPr="00124163">
        <w:rPr>
          <w:cs/>
        </w:rPr>
        <w:t>།</w:t>
      </w:r>
    </w:p>
    <w:p w:rsidR="00061A6E" w:rsidRDefault="00061A6E" w:rsidP="00061A6E">
      <w:pPr>
        <w:pStyle w:val="Paragraph"/>
      </w:pPr>
      <w:r w:rsidRPr="00124163">
        <w:rPr>
          <w:cs/>
        </w:rPr>
        <w:t>དེའང་ཚེ་ལོ་དཔག་མེད་ནས་སྟོང་ཐུབ་པའི་དུས་ཕན་ཆད་ལ་སྐུས་འདུལ་བའི་བསྟན་པ་སྟེ།</w:t>
      </w:r>
      <w:r w:rsidRPr="00124163">
        <w:t> </w:t>
      </w:r>
      <w:r w:rsidRPr="00124163">
        <w:rPr>
          <w:cs/>
        </w:rPr>
        <w:t>ལོ་ལྔ་བརྒྱ་ལྔ་སྟོང་ཕྲག་གསུམ་ཡོད་དོ།</w:t>
      </w:r>
      <w:r w:rsidRPr="00124163">
        <w:t> </w:t>
      </w:r>
      <w:r w:rsidRPr="00124163">
        <w:rPr>
          <w:cs/>
        </w:rPr>
        <w:t>།དེ་ནས་ཚེ་ལོ་བདུན་ཅུ་པའི་བར་དུ་གསུང་གིས་འདུལ་བའི་བསྟན་པ་སྟེ།</w:t>
      </w:r>
      <w:r w:rsidRPr="00124163">
        <w:t> </w:t>
      </w:r>
      <w:r w:rsidRPr="00124163">
        <w:rPr>
          <w:cs/>
        </w:rPr>
        <w:t>ལོ་ལྔ་བརྒྱ</w:t>
      </w:r>
      <w:r>
        <w:rPr>
          <w:cs/>
        </w:rPr>
        <w:t>་ལྔ་སྟོང་ཕྲག་གཅིག་གོ</w:t>
      </w:r>
      <w:r w:rsidRPr="00124163">
        <w:t> </w:t>
      </w:r>
      <w:r>
        <w:rPr>
          <w:rFonts w:hint="cs"/>
          <w:cs/>
        </w:rPr>
        <w:t>།</w:t>
      </w:r>
      <w:r w:rsidRPr="00124163">
        <w:rPr>
          <w:cs/>
        </w:rPr>
        <w:t>དེ་ནས་ཚེ་ལོ་བཅུ་པའི་བར་དུ་ཐུགས་ཀྱིས་འདུལ་བའི་བསྟན་པ་སྟེ།</w:t>
      </w:r>
      <w:r w:rsidRPr="00124163">
        <w:t> </w:t>
      </w:r>
      <w:r w:rsidRPr="00124163">
        <w:rPr>
          <w:cs/>
        </w:rPr>
        <w:t>ལོ་ལྔ་བརྒྱ་ལྔ་</w:t>
      </w:r>
      <w:r>
        <w:rPr>
          <w:cs/>
        </w:rPr>
        <w:t>སྟོང་ཕྲག་གཅིག་གོ</w:t>
      </w:r>
      <w:r w:rsidRPr="00124163">
        <w:t> </w:t>
      </w:r>
      <w:r w:rsidRPr="00124163">
        <w:rPr>
          <w:cs/>
        </w:rPr>
        <w:t>།ཚེ་ལོ་དེ་དག་གི་བར་དུ་ལོ་དེ་ཙམ་ཡོད་ཀྱི་དུས་མ་ཡིན་གྱི།</w:t>
      </w:r>
      <w:r w:rsidRPr="00124163">
        <w:t> </w:t>
      </w:r>
      <w:r w:rsidRPr="00124163">
        <w:rPr>
          <w:cs/>
        </w:rPr>
        <w:t>བསྟན་པ་དེ་དག</w:t>
      </w:r>
      <w:r w:rsidRPr="00124163">
        <w:rPr>
          <w:cs/>
          <w:lang w:eastAsia="zh-CN"/>
        </w:rPr>
        <w:t>་གི</w:t>
      </w:r>
      <w:r w:rsidRPr="00124163">
        <w:rPr>
          <w:cs/>
        </w:rPr>
        <w:t>ས་འདུལ་བའི་ལོ་གྲངས་བཤད་པ་ཡིན་ནོ།</w:t>
      </w:r>
      <w:r w:rsidRPr="00124163">
        <w:t> </w:t>
      </w:r>
      <w:r w:rsidRPr="00124163">
        <w:rPr>
          <w:cs/>
        </w:rPr>
        <w:t>།</w:t>
      </w:r>
    </w:p>
    <w:p w:rsidR="00061A6E" w:rsidRDefault="00061A6E" w:rsidP="00061A6E">
      <w:pPr>
        <w:pStyle w:val="Paragraph"/>
      </w:pPr>
      <w:r w:rsidRPr="00124163">
        <w:rPr>
          <w:cs/>
        </w:rPr>
        <w:t>དེའང་སྐུའི་བསྟན་པའི་དུས་ན་རྡོ་རྗེ་དེ་ནི་ཨུ་རྒྱན་</w:t>
      </w:r>
      <w:r w:rsidRPr="00124163">
        <w:rPr>
          <w:lang w:eastAsia="zh-CN"/>
        </w:rPr>
        <w:t>གྱི</w:t>
      </w:r>
      <w:r w:rsidRPr="00124163">
        <w:rPr>
          <w:cs/>
          <w:lang w:eastAsia="zh-CN"/>
        </w:rPr>
        <w:t>་</w:t>
      </w:r>
      <w:r w:rsidRPr="00124163">
        <w:rPr>
          <w:lang w:eastAsia="zh-CN"/>
        </w:rPr>
        <w:t>ཡུལ</w:t>
      </w:r>
      <w:r w:rsidRPr="00124163">
        <w:rPr>
          <w:cs/>
          <w:lang w:eastAsia="zh-CN"/>
        </w:rPr>
        <w:t>་</w:t>
      </w:r>
      <w:r w:rsidRPr="00124163">
        <w:rPr>
          <w:lang w:eastAsia="zh-CN"/>
        </w:rPr>
        <w:t>རྒྱ</w:t>
      </w:r>
      <w:r w:rsidRPr="00124163">
        <w:rPr>
          <w:cs/>
          <w:lang w:eastAsia="zh-CN"/>
        </w:rPr>
        <w:t>་</w:t>
      </w:r>
      <w:r w:rsidRPr="00124163">
        <w:rPr>
          <w:cs/>
        </w:rPr>
        <w:t>མཚོ་ལན་ཚྭའི་རོ་དང་ལྡན་པའི་གླིང་ན་ཡོད་དེ།</w:t>
      </w:r>
      <w:r w:rsidRPr="00124163">
        <w:t> </w:t>
      </w:r>
      <w:r w:rsidRPr="00124163">
        <w:rPr>
          <w:cs/>
        </w:rPr>
        <w:t>སྐབས་སུ་འོད་དང་སྒྲ་དང་དགེ་སློང་རྫུ་འཕྲུལ་དང་ལྡན་པའི་སྤྲུལ་པ་གྲངས་མེད་པ་འབྱུང་བར་བྱེད་དོ།</w:t>
      </w:r>
      <w:r w:rsidRPr="00124163">
        <w:t> </w:t>
      </w:r>
      <w:r w:rsidRPr="00124163">
        <w:rPr>
          <w:cs/>
        </w:rPr>
        <w:t>།ཡི་གེ་ནི་རྡོ་རྗེ་གདན་གྱི་དཔག་ཚད་ལྔ་བརྒྱའི་སྟེང་གི་ནམ་མཁའ་ལ་མཁའ་འགྲོ་མ་རྣམས་ཀྱིས་བཟུང་</w:t>
      </w:r>
      <w:r w:rsidRPr="00106743">
        <w:rPr>
          <w:rStyle w:val="PageNumberPrintEdition"/>
          <w:cs/>
        </w:rPr>
        <w:t>[page Ad-23]</w:t>
      </w:r>
      <w:r w:rsidRPr="00124163">
        <w:rPr>
          <w:cs/>
        </w:rPr>
        <w:t>ནས་གནས་སོ།</w:t>
      </w:r>
      <w:r w:rsidRPr="00124163">
        <w:t> </w:t>
      </w:r>
      <w:r>
        <w:rPr>
          <w:cs/>
        </w:rPr>
        <w:t>།སྐུ་ནི་དེ་དང་ལྷ</w:t>
      </w:r>
      <w:r>
        <w:rPr>
          <w:rFonts w:hint="cs"/>
          <w:cs/>
        </w:rPr>
        <w:t>ན་</w:t>
      </w:r>
      <w:r w:rsidRPr="00124163">
        <w:rPr>
          <w:cs/>
        </w:rPr>
        <w:t>ཅིག་བཞུགས་སོ།</w:t>
      </w:r>
      <w:r w:rsidRPr="00124163">
        <w:t> </w:t>
      </w:r>
      <w:r w:rsidRPr="00124163">
        <w:rPr>
          <w:cs/>
        </w:rPr>
        <w:t>།</w:t>
      </w:r>
    </w:p>
    <w:p w:rsidR="00061A6E" w:rsidRDefault="00061A6E" w:rsidP="00061A6E">
      <w:pPr>
        <w:pStyle w:val="Paragraph"/>
      </w:pPr>
      <w:r w:rsidRPr="00124163">
        <w:rPr>
          <w:cs/>
        </w:rPr>
        <w:t>གསུང་གི་བསྟན་པའི་དུས་ན།</w:t>
      </w:r>
      <w:r w:rsidRPr="00124163">
        <w:t> </w:t>
      </w:r>
      <w:r w:rsidRPr="00124163">
        <w:rPr>
          <w:cs/>
        </w:rPr>
        <w:t>རྡོ་རྗེ་ནི་རི</w:t>
      </w:r>
      <w:r>
        <w:rPr>
          <w:rFonts w:hint="cs"/>
          <w:cs/>
        </w:rPr>
        <w:t>་</w:t>
      </w:r>
      <w:r w:rsidRPr="00124163">
        <w:rPr>
          <w:cs/>
        </w:rPr>
        <w:t>མ་ལ་ཡ་ལག་ན་རྡོ་རྗེའི་གནས་ན་གནོད་སྦྱིན་གྱི་རྒྱལ་པོ་རྣམས་ཀྱིས་ཕྱག་</w:t>
      </w:r>
      <w:r>
        <w:rPr>
          <w:rStyle w:val="PageNumberPrintEdition"/>
        </w:rPr>
        <w:t>[page My-9b</w:t>
      </w:r>
      <w:r w:rsidRPr="00DF31F1">
        <w:rPr>
          <w:rStyle w:val="PageNumberPrintEdition"/>
        </w:rPr>
        <w:t>]</w:t>
      </w:r>
      <w:r w:rsidRPr="00124163">
        <w:rPr>
          <w:cs/>
        </w:rPr>
        <w:t>བྱེད་དོ།</w:t>
      </w:r>
      <w:r w:rsidRPr="00124163">
        <w:t> </w:t>
      </w:r>
      <w:r w:rsidRPr="00124163">
        <w:rPr>
          <w:cs/>
        </w:rPr>
        <w:t>།ཡི་གེ་ནི་རྡོ་རྗེ་གདན་གྱི་སྟེང་གི་ནམ་མཁའ་ན་མཁའ་འགྲོ་མས་བཟུང་ནས་གནས་སོ།</w:t>
      </w:r>
      <w:r w:rsidRPr="00124163">
        <w:t> </w:t>
      </w:r>
      <w:r w:rsidRPr="00124163">
        <w:rPr>
          <w:cs/>
        </w:rPr>
        <w:t>།སྐུ་ནི་ས་གཅིག་ཏུ་མ་ངེས་ཏེ</w:t>
      </w:r>
      <w:r>
        <w:rPr>
          <w:cs/>
        </w:rPr>
        <w:t>་འཛམ་བུའི་གླིང་འཁོར་བར་འཕར་ཞིང༌</w:t>
      </w:r>
      <w:r w:rsidRPr="00124163">
        <w:rPr>
          <w:cs/>
        </w:rPr>
        <w:t>ལྷ་དང་མིའི་འདུ་བ་ཁྱད་པར་ཅན་གྱི་མཆོད་པའི་ཞིང་བྱེད་ཅིང༌།</w:t>
      </w:r>
      <w:r w:rsidRPr="00124163">
        <w:t> </w:t>
      </w:r>
      <w:r w:rsidRPr="00AF03C5">
        <w:rPr>
          <w:rStyle w:val="PageNumberPrintEdition"/>
          <w:rtl/>
          <w:cs/>
        </w:rPr>
        <w:t>[17-page Dg]</w:t>
      </w:r>
      <w:r w:rsidRPr="00124163">
        <w:rPr>
          <w:cs/>
        </w:rPr>
        <w:t>སྐབས</w:t>
      </w:r>
      <w:r>
        <w:rPr>
          <w:cs/>
        </w:rPr>
        <w:t>་སུ་བསྟན་པ་ལ་གནོད་པ་བྱུང་བའི་</w:t>
      </w:r>
      <w:r>
        <w:rPr>
          <w:rFonts w:hint="cs"/>
          <w:cs/>
        </w:rPr>
        <w:t>ཚེ་</w:t>
      </w:r>
      <w:r w:rsidRPr="00124163">
        <w:rPr>
          <w:cs/>
        </w:rPr>
        <w:t>སྐུ་ལས་འོད་དང་ཞལ་ནས་ཧཱུྃ་</w:t>
      </w:r>
      <w:r>
        <w:rPr>
          <w:cs/>
        </w:rPr>
        <w:t>དང༌</w:t>
      </w:r>
      <w:r w:rsidRPr="00124163">
        <w:rPr>
          <w:cs/>
        </w:rPr>
        <w:t>སྤྱན་ལས་མེ་བྱུང་བས་ཟློག་པར་བྱེད་དོ།</w:t>
      </w:r>
      <w:r w:rsidRPr="00124163">
        <w:t> </w:t>
      </w:r>
      <w:r w:rsidRPr="00124163">
        <w:rPr>
          <w:cs/>
        </w:rPr>
        <w:t>།</w:t>
      </w:r>
    </w:p>
    <w:p w:rsidR="00061A6E" w:rsidRPr="00124163" w:rsidRDefault="00061A6E" w:rsidP="00061A6E">
      <w:pPr>
        <w:pStyle w:val="Paragraph"/>
        <w:rPr>
          <w:cs/>
        </w:rPr>
      </w:pPr>
      <w:r w:rsidRPr="00124163">
        <w:rPr>
          <w:cs/>
        </w:rPr>
        <w:t>ཐུགས་ཀྱི་བསྟན་པའི་དུས་ན་རྡོ་རྗེ་ནི་རྡོ་རྗེ་གདན་གྱི་ནམ་མཁའ་ལ་གནས་སོ།</w:t>
      </w:r>
      <w:r w:rsidRPr="00124163">
        <w:t> </w:t>
      </w:r>
      <w:r w:rsidRPr="00124163">
        <w:rPr>
          <w:cs/>
        </w:rPr>
        <w:t>།ཡི་གེ་ནི་རབ་ཏུ་ཁྲོས་པ་དྲང་སྲོང་གི་ཕུག་ན་གནས་སོ།</w:t>
      </w:r>
      <w:r w:rsidRPr="00124163">
        <w:t> </w:t>
      </w:r>
      <w:r w:rsidRPr="00124163">
        <w:rPr>
          <w:cs/>
        </w:rPr>
        <w:t>།སྐུ་ནི་སུམ་</w:t>
      </w:r>
      <w:r>
        <w:rPr>
          <w:rFonts w:hint="cs"/>
          <w:cs/>
        </w:rPr>
        <w:t>བ</w:t>
      </w:r>
      <w:r w:rsidRPr="00124163">
        <w:rPr>
          <w:cs/>
        </w:rPr>
        <w:t>ཅུ་རྩ་གསུམ་པའི་ལྷ་རྣམས་ཀྱི་གཞལ་མེད་ཁང༌།</w:t>
      </w:r>
      <w:r w:rsidRPr="00124163">
        <w:t> </w:t>
      </w:r>
      <w:r w:rsidRPr="00124163">
        <w:rPr>
          <w:cs/>
        </w:rPr>
        <w:t>ལག་ན་རྡོ་རྗེའི་ཁང་</w:t>
      </w:r>
      <w:r>
        <w:rPr>
          <w:rFonts w:hint="cs"/>
          <w:cs/>
        </w:rPr>
        <w:t>པ་</w:t>
      </w:r>
      <w:r w:rsidRPr="00124163">
        <w:rPr>
          <w:cs/>
        </w:rPr>
        <w:t>བརྩེགས་པ་ཞེས་བྱ་བའི་ཡང་ཐོག་ན་གནས་སོ།</w:t>
      </w:r>
      <w:r w:rsidRPr="00124163">
        <w:t> </w:t>
      </w:r>
      <w:r w:rsidRPr="00124163">
        <w:rPr>
          <w:cs/>
        </w:rPr>
        <w:t>།དེ་ལྟ་བུའི་སྤྲུལ་པ་གསུམ་གནས་པས་འཛམ་བུའི་གླིང་གཞན་ལས་ཆེས་འཕགས་སོ།</w:t>
      </w:r>
      <w:r w:rsidRPr="00124163">
        <w:t> </w:t>
      </w:r>
      <w:r w:rsidRPr="00124163">
        <w:rPr>
          <w:cs/>
        </w:rPr>
        <w:t>།</w:t>
      </w:r>
    </w:p>
    <w:p w:rsidR="00061A6E" w:rsidRPr="00124163" w:rsidRDefault="00061A6E" w:rsidP="00061A6E">
      <w:pPr>
        <w:pStyle w:val="Heading3"/>
        <w:rPr>
          <w:cs/>
        </w:rPr>
      </w:pPr>
      <w:r w:rsidRPr="003A4D24">
        <w:lastRenderedPageBreak/>
        <w:t xml:space="preserve">2.1.3.2 </w:t>
      </w:r>
      <w:r w:rsidRPr="00124163">
        <w:rPr>
          <w:cs/>
        </w:rPr>
        <w:t>གནས་རིས་བཅུ་གཉིས་སུ་སྤྲུལ་སྐུ་བཅུ་གཉིས་བྱོན་པའི་ཚུལ།</w:t>
      </w:r>
    </w:p>
    <w:p w:rsidR="00061A6E" w:rsidRDefault="00061A6E" w:rsidP="00061A6E">
      <w:pPr>
        <w:pStyle w:val="Paragraph"/>
        <w:rPr>
          <w:rStyle w:val="Sabcad"/>
        </w:rPr>
      </w:pPr>
      <w:r w:rsidRPr="00124163">
        <w:rPr>
          <w:rStyle w:val="Sabcad"/>
          <w:cs/>
        </w:rPr>
        <w:t>གནས་རིས་བཅུ་གཉིས་སུ་སྤྲུལ་སྐུ་བཅུ་གཉིས་བྱོན་པའི་ཚུལ་ནི།</w:t>
      </w:r>
      <w:r w:rsidRPr="00124163">
        <w:rPr>
          <w:rStyle w:val="Sabcad"/>
        </w:rPr>
        <w:t> </w:t>
      </w:r>
      <w:r w:rsidRPr="00124163">
        <w:rPr>
          <w:rStyle w:val="Sabcad"/>
          <w:cs/>
        </w:rPr>
        <w:t>རྡོ་རྗེ་འཆང་ཉིད་ལོངས་སྐུ་ལས་སྤྲུལ་པའི་སྐུར་འགྲོ་བ་རྣམས་ཀྱི་</w:t>
      </w:r>
      <w:r>
        <w:rPr>
          <w:rStyle w:val="Sabcad"/>
          <w:cs/>
        </w:rPr>
        <w:t>ཕུང་པོ་ལྔ་དག་པར་བྱ་བའི་ཕྱིར</w:t>
      </w:r>
      <w:r>
        <w:rPr>
          <w:rStyle w:val="Sabcad"/>
          <w:rFonts w:hint="cs"/>
          <w:cs/>
        </w:rPr>
        <w:t>་</w:t>
      </w:r>
      <w:r w:rsidRPr="00124163">
        <w:rPr>
          <w:rStyle w:val="Sabcad"/>
          <w:cs/>
        </w:rPr>
        <w:t>ཕུན་སུམ་ཚོགས་པ་ལྔའི་རང་བཞིན་ལན་བཅུ་གཉིས་སུ་སྣང་བར་མཛད་པའི།</w:t>
      </w:r>
      <w:r>
        <w:rPr>
          <w:rStyle w:val="Sabcad"/>
        </w:rPr>
        <w:t xml:space="preserve"> </w:t>
      </w:r>
    </w:p>
    <w:p w:rsidR="00061A6E" w:rsidRPr="00124163" w:rsidRDefault="00061A6E" w:rsidP="00061A6E">
      <w:pPr>
        <w:pStyle w:val="Heading4"/>
        <w:rPr>
          <w:cs/>
        </w:rPr>
      </w:pPr>
      <w:r w:rsidRPr="003A4D24">
        <w:rPr>
          <w:cs/>
        </w:rPr>
        <w:t>2.1.</w:t>
      </w:r>
      <w:r w:rsidRPr="003A4D24">
        <w:t>3.2.1</w:t>
      </w:r>
      <w:r w:rsidRPr="003A4D24">
        <w:rPr>
          <w:cs/>
        </w:rPr>
        <w:t xml:space="preserve"> </w:t>
      </w:r>
      <w:r w:rsidRPr="005E6995">
        <w:rPr>
          <w:rFonts w:ascii="Microsoft Himalaya" w:hAnsi="Microsoft Himalaya" w:cs="Microsoft Himalaya" w:hint="cs"/>
          <w:cs/>
          <w:lang w:bidi="bo-CN"/>
        </w:rPr>
        <w:t>སྒྲ་ཐལ་འགྱུར་གྱི་རྒྱུད།</w:t>
      </w:r>
    </w:p>
    <w:p w:rsidR="00061A6E" w:rsidRPr="00124163" w:rsidRDefault="00061A6E" w:rsidP="00061A6E">
      <w:pPr>
        <w:pStyle w:val="Paragraph"/>
        <w:rPr>
          <w:cs/>
        </w:rPr>
      </w:pPr>
      <w:r w:rsidRPr="00124163">
        <w:rPr>
          <w:rStyle w:val="Sabcad"/>
          <w:cs/>
        </w:rPr>
        <w:t>དང་པོ།</w:t>
      </w:r>
      <w:r w:rsidRPr="00124163">
        <w:rPr>
          <w:rStyle w:val="Sabcad"/>
        </w:rPr>
        <w:t> </w:t>
      </w:r>
      <w:r>
        <w:rPr>
          <w:cs/>
        </w:rPr>
        <w:t>ཡུལ་དགའ་ལྡན་</w:t>
      </w:r>
      <w:r w:rsidRPr="00124163">
        <w:rPr>
          <w:cs/>
        </w:rPr>
        <w:t>རྩེགས་པར།</w:t>
      </w:r>
      <w:r w:rsidRPr="00124163">
        <w:t> </w:t>
      </w:r>
      <w:r>
        <w:rPr>
          <w:cs/>
        </w:rPr>
        <w:t>གནས་ཕུན་སུམ་ཚོགས་པ་མེ་ཏོག་</w:t>
      </w:r>
      <w:r>
        <w:t>{</w:t>
      </w:r>
      <w:r>
        <w:rPr>
          <w:cs/>
        </w:rPr>
        <w:t>པ</w:t>
      </w:r>
      <w:r>
        <w:rPr>
          <w:rFonts w:hint="cs"/>
          <w:cs/>
        </w:rPr>
        <w:t>ད་</w:t>
      </w:r>
      <w:r w:rsidRPr="00124163">
        <w:rPr>
          <w:cs/>
        </w:rPr>
        <w:t>མའི་</w:t>
      </w:r>
      <w:r>
        <w:t>}</w:t>
      </w:r>
      <w:r>
        <w:rPr>
          <w:rStyle w:val="FootnoteReference"/>
        </w:rPr>
        <w:footnoteReference w:id="27"/>
      </w:r>
      <w:r w:rsidRPr="00124163">
        <w:rPr>
          <w:cs/>
        </w:rPr>
        <w:t>ལྟེ་བ་ལ།</w:t>
      </w:r>
      <w:r w:rsidRPr="00124163">
        <w:t> </w:t>
      </w:r>
      <w:r w:rsidRPr="00124163">
        <w:rPr>
          <w:cs/>
        </w:rPr>
        <w:t>སྟོན་པ་ཕུན་</w:t>
      </w:r>
      <w:r>
        <w:rPr>
          <w:rFonts w:hint="cs"/>
          <w:cs/>
        </w:rPr>
        <w:t>ག</w:t>
      </w:r>
      <w:r w:rsidRPr="00124163">
        <w:rPr>
          <w:cs/>
        </w:rPr>
        <w:t>སུམ་ཚོགས་པ་ཁྱེའུ་སྣང་བ་དམ་པ་</w:t>
      </w:r>
      <w:r w:rsidRPr="00106743">
        <w:rPr>
          <w:rStyle w:val="PageNumberPrintEdition"/>
          <w:cs/>
        </w:rPr>
        <w:t>[page Ad-24]</w:t>
      </w:r>
      <w:r w:rsidRPr="00124163">
        <w:rPr>
          <w:cs/>
        </w:rPr>
        <w:t>བསམ་གྱིས་མི་ཁྱབ་པ་ཉིད་བྱོན་ཏེ།</w:t>
      </w:r>
      <w:r w:rsidRPr="00124163">
        <w:t> </w:t>
      </w:r>
      <w:r w:rsidRPr="00124163">
        <w:rPr>
          <w:cs/>
        </w:rPr>
        <w:t>བསྐལ་པ་བཟང་པོ་འདི་སངས་རྒྱས་སྟོང་དང་སེམས་དཔའ་གཉིས་ཀྱི</w:t>
      </w:r>
      <w:r w:rsidRPr="00124163">
        <w:rPr>
          <w:cs/>
          <w:lang w:eastAsia="zh-CN"/>
        </w:rPr>
        <w:t>ས</w:t>
      </w:r>
      <w:r w:rsidRPr="00124163">
        <w:rPr>
          <w:cs/>
        </w:rPr>
        <w:t>་འདུལ་བའི་མཚོན་བྱེད་དུ་འོད་ཀྱི་སྣང་བའི་སངས་རྒྱས་སྟོང་དང་རྩ་གཉིས་ཀྱིས་བསྐོར་བའི་འཁོར་ཕུན་</w:t>
      </w:r>
      <w:r>
        <w:rPr>
          <w:rFonts w:hint="cs"/>
          <w:cs/>
        </w:rPr>
        <w:t>ག</w:t>
      </w:r>
      <w:r w:rsidRPr="00124163">
        <w:rPr>
          <w:cs/>
        </w:rPr>
        <w:t>སུམ་ཚོགས་པ་ལ།</w:t>
      </w:r>
      <w:r w:rsidRPr="00124163">
        <w:t> </w:t>
      </w:r>
      <w:r w:rsidRPr="00124163">
        <w:rPr>
          <w:cs/>
        </w:rPr>
        <w:t>བསྟན་པ་ཀུན་གྱི་རྩ་བ་</w:t>
      </w:r>
      <w:r w:rsidRPr="00124163">
        <w:rPr>
          <w:rStyle w:val="TextTitle"/>
          <w:cs/>
        </w:rPr>
        <w:t>སྒྲ་ཐལ་འགྱུར་གྱི་རྒྱུད</w:t>
      </w:r>
      <w:r w:rsidRPr="00124163">
        <w:rPr>
          <w:cs/>
        </w:rPr>
        <w:t>།</w:t>
      </w:r>
      <w:r w:rsidRPr="00124163">
        <w:t> </w:t>
      </w:r>
      <w:r w:rsidRPr="00124163">
        <w:rPr>
          <w:cs/>
        </w:rPr>
        <w:t>ཚེ་ལོ་དཔག་མེད་ཀྱི་དུས་སུ་གསུངས་ཏེ།</w:t>
      </w:r>
      <w:r w:rsidRPr="00124163">
        <w:t> </w:t>
      </w:r>
      <w:r w:rsidRPr="00124163">
        <w:rPr>
          <w:cs/>
        </w:rPr>
        <w:t>ལྷའི་བུ་དགའ་བྱེད་དབང་ཕྱུག་དང༌།</w:t>
      </w:r>
      <w:r w:rsidRPr="00124163">
        <w:t> </w:t>
      </w:r>
      <w:r w:rsidRPr="00124163">
        <w:rPr>
          <w:cs/>
        </w:rPr>
        <w:t>ཉི་མ་རབ་ཏུ་སྣང་བྱེད་གཉིས་ཀྱིས་སྡུད་པ་པོ་མཛད་དོ།</w:t>
      </w:r>
      <w:r w:rsidRPr="00124163">
        <w:t> </w:t>
      </w:r>
      <w:r w:rsidRPr="00124163">
        <w:rPr>
          <w:cs/>
        </w:rPr>
        <w:t>།</w:t>
      </w:r>
    </w:p>
    <w:p w:rsidR="00061A6E" w:rsidRPr="00124163" w:rsidRDefault="00061A6E" w:rsidP="00061A6E">
      <w:pPr>
        <w:pStyle w:val="Heading4"/>
        <w:rPr>
          <w:cs/>
        </w:rPr>
      </w:pPr>
      <w:r w:rsidRPr="003A4D24">
        <w:rPr>
          <w:cs/>
        </w:rPr>
        <w:t>2.1.</w:t>
      </w:r>
      <w:r w:rsidRPr="003A4D24">
        <w:t>3.2.2</w:t>
      </w:r>
      <w:r w:rsidRPr="003A4D24">
        <w:rPr>
          <w:cs/>
        </w:rPr>
        <w:t xml:space="preserve"> </w:t>
      </w:r>
      <w:r w:rsidRPr="005E6995">
        <w:rPr>
          <w:rFonts w:ascii="Microsoft Himalaya" w:hAnsi="Microsoft Himalaya" w:cs="Microsoft Himalaya" w:hint="cs"/>
          <w:cs/>
          <w:lang w:bidi="bo-CN"/>
        </w:rPr>
        <w:t>སྐུ་གསུང་ཐུགས་ཡོན་ཏན་འཕྲིན་ལས་ཀྱི་རྒྱུད་ལྔ།</w:t>
      </w:r>
    </w:p>
    <w:p w:rsidR="00061A6E" w:rsidRPr="00124163" w:rsidRDefault="00061A6E" w:rsidP="00061A6E">
      <w:pPr>
        <w:pStyle w:val="Paragraph"/>
        <w:rPr>
          <w:cs/>
        </w:rPr>
      </w:pPr>
      <w:r w:rsidRPr="00124163">
        <w:rPr>
          <w:rStyle w:val="Sabcad"/>
          <w:cs/>
        </w:rPr>
        <w:t>གཉིས་པ།</w:t>
      </w:r>
      <w:r w:rsidRPr="00124163">
        <w:rPr>
          <w:rStyle w:val="Sabcad"/>
        </w:rPr>
        <w:t> </w:t>
      </w:r>
      <w:r w:rsidRPr="00124163">
        <w:rPr>
          <w:cs/>
        </w:rPr>
        <w:t>གནས་ཕུན་</w:t>
      </w:r>
      <w:r>
        <w:rPr>
          <w:rFonts w:hint="cs"/>
          <w:cs/>
        </w:rPr>
        <w:t>ག</w:t>
      </w:r>
      <w:r w:rsidRPr="00124163">
        <w:rPr>
          <w:cs/>
        </w:rPr>
        <w:t>སུམ་ཚོགས་པ་འཇིག་རྟེན་མི་མཇེད་དུ།</w:t>
      </w:r>
      <w:r w:rsidRPr="00124163">
        <w:t> </w:t>
      </w:r>
      <w:r w:rsidRPr="00124163">
        <w:rPr>
          <w:cs/>
        </w:rPr>
        <w:t>སྟོན་པ་ཁྱེའུ་འོད་མི་འཁྲུགས་པ་ཉིད་འོད་ལྔའི་སྒོ་ང་ལས་འཁྲུངས་ཏེ།</w:t>
      </w:r>
      <w:r w:rsidRPr="00124163">
        <w:t> </w:t>
      </w:r>
      <w:r w:rsidRPr="00124163">
        <w:rPr>
          <w:cs/>
        </w:rPr>
        <w:t>འཁོར་མཁའ་འགྲོ་མ་འབུམ་ཕྲག་གཉིས་ལ།</w:t>
      </w:r>
      <w:r w:rsidRPr="00124163">
        <w:t> </w:t>
      </w:r>
      <w:r w:rsidRPr="00124163">
        <w:rPr>
          <w:lang w:eastAsia="zh-CN"/>
        </w:rPr>
        <w:t>ཆོ</w:t>
      </w:r>
      <w:r w:rsidRPr="00124163">
        <w:rPr>
          <w:cs/>
        </w:rPr>
        <w:t>ས་ཕུན་</w:t>
      </w:r>
      <w:r>
        <w:rPr>
          <w:rFonts w:hint="cs"/>
          <w:cs/>
        </w:rPr>
        <w:t>ག</w:t>
      </w:r>
      <w:r w:rsidRPr="00124163">
        <w:rPr>
          <w:cs/>
        </w:rPr>
        <w:t>སུམ་ཚོགས་</w:t>
      </w:r>
      <w:r>
        <w:rPr>
          <w:rStyle w:val="PageNumberPrintEdition"/>
        </w:rPr>
        <w:t>[page My-10a</w:t>
      </w:r>
      <w:r w:rsidRPr="00DF31F1">
        <w:rPr>
          <w:rStyle w:val="PageNumberPrintEdition"/>
        </w:rPr>
        <w:t>]</w:t>
      </w:r>
      <w:r w:rsidRPr="00124163">
        <w:rPr>
          <w:cs/>
        </w:rPr>
        <w:t>པ་</w:t>
      </w:r>
      <w:r w:rsidRPr="00124163">
        <w:rPr>
          <w:rStyle w:val="TextTitle"/>
          <w:cs/>
        </w:rPr>
        <w:t>སྐུ་གསུང་ཐུགས་ཡོན་ཏན་འཕྲིན་ལས་ཀྱི་རྒྱུད་ལྔ</w:t>
      </w:r>
      <w:r w:rsidRPr="00124163">
        <w:rPr>
          <w:cs/>
        </w:rPr>
        <w:t>།</w:t>
      </w:r>
      <w:r w:rsidRPr="00124163">
        <w:t> </w:t>
      </w:r>
      <w:r w:rsidRPr="00124163">
        <w:rPr>
          <w:cs/>
        </w:rPr>
        <w:t>ཚེ་ལོ་བྱེ་བ་གཅིག་ཐུབ་པའི་དུས་སུ་གསུངས་སོ།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3.2.3</w:t>
      </w:r>
      <w:r w:rsidRPr="003A4D24">
        <w:rPr>
          <w:cs/>
        </w:rPr>
        <w:t xml:space="preserve"> </w:t>
      </w:r>
      <w:r w:rsidRPr="005E6995">
        <w:rPr>
          <w:rFonts w:ascii="Microsoft Himalaya" w:hAnsi="Microsoft Himalaya" w:cs="Microsoft Himalaya" w:hint="cs"/>
          <w:cs/>
          <w:lang w:bidi="bo-CN"/>
        </w:rPr>
        <w:t>རྨ་བྱ་མཇིང་བསྣོལ།</w:t>
      </w:r>
    </w:p>
    <w:p w:rsidR="00061A6E" w:rsidRPr="00124163" w:rsidRDefault="00061A6E" w:rsidP="00061A6E">
      <w:pPr>
        <w:pStyle w:val="Paragraph"/>
        <w:rPr>
          <w:cs/>
        </w:rPr>
      </w:pPr>
      <w:r w:rsidRPr="00124163">
        <w:rPr>
          <w:rStyle w:val="Sabcad"/>
          <w:cs/>
        </w:rPr>
        <w:t>གསུམ་པ་ནི།</w:t>
      </w:r>
      <w:r w:rsidRPr="00124163">
        <w:rPr>
          <w:rStyle w:val="Sabcad"/>
        </w:rPr>
        <w:t> </w:t>
      </w:r>
      <w:r w:rsidRPr="00124163">
        <w:rPr>
          <w:cs/>
        </w:rPr>
        <w:t>གནས་ཕུན་</w:t>
      </w:r>
      <w:r>
        <w:rPr>
          <w:rFonts w:hint="cs"/>
          <w:cs/>
        </w:rPr>
        <w:t>ག</w:t>
      </w:r>
      <w:r w:rsidRPr="00124163">
        <w:rPr>
          <w:cs/>
        </w:rPr>
        <w:t>སུམ་ཚོགས་པ་དྲོད་གཤེར་འདུས་པ་འོད་ཀྱི</w:t>
      </w:r>
      <w:r w:rsidRPr="00124163">
        <w:rPr>
          <w:cs/>
          <w:lang w:eastAsia="zh-CN"/>
        </w:rPr>
        <w:t>ས</w:t>
      </w:r>
      <w:r w:rsidRPr="00124163">
        <w:rPr>
          <w:cs/>
        </w:rPr>
        <w:t>་སྤུངས་པར།</w:t>
      </w:r>
      <w:r w:rsidRPr="00124163">
        <w:t> </w:t>
      </w:r>
      <w:r w:rsidRPr="00124163">
        <w:rPr>
          <w:cs/>
        </w:rPr>
        <w:t>སྟོན་པ་ཕུན་</w:t>
      </w:r>
      <w:r>
        <w:rPr>
          <w:rFonts w:hint="cs"/>
          <w:cs/>
        </w:rPr>
        <w:t>ག</w:t>
      </w:r>
      <w:r w:rsidRPr="00124163">
        <w:rPr>
          <w:cs/>
        </w:rPr>
        <w:t>སུམ་</w:t>
      </w:r>
      <w:r w:rsidRPr="00AF03C5">
        <w:rPr>
          <w:rStyle w:val="PageNumberPrintEdition"/>
          <w:rtl/>
          <w:cs/>
        </w:rPr>
        <w:t>[18-page Dg]</w:t>
      </w:r>
      <w:r w:rsidRPr="00124163">
        <w:rPr>
          <w:cs/>
        </w:rPr>
        <w:t>ཚོགས་པ་འཇིགས་པ་སྐྱོབ་པའི་ཡིད་ཅེས་བྱ་བ།</w:t>
      </w:r>
      <w:r w:rsidRPr="00124163">
        <w:t> </w:t>
      </w:r>
      <w:r w:rsidRPr="00124163">
        <w:rPr>
          <w:cs/>
        </w:rPr>
        <w:t>འཁོར་བྱང་ཆུབ་སེམས་དཔའ་འབུམ་ཕྲག་དྲུག་ལ།</w:t>
      </w:r>
      <w:r w:rsidRPr="00124163">
        <w:t> </w:t>
      </w:r>
      <w:r w:rsidRPr="00124163">
        <w:rPr>
          <w:lang w:eastAsia="zh-CN"/>
        </w:rPr>
        <w:t>ཆོ</w:t>
      </w:r>
      <w:r w:rsidRPr="00124163">
        <w:rPr>
          <w:cs/>
        </w:rPr>
        <w:t>ས་ཕུན་</w:t>
      </w:r>
      <w:r>
        <w:rPr>
          <w:rFonts w:hint="cs"/>
          <w:cs/>
        </w:rPr>
        <w:t>ག</w:t>
      </w:r>
      <w:r w:rsidRPr="00124163">
        <w:rPr>
          <w:cs/>
        </w:rPr>
        <w:t>སུམ་ཚོགས་པ་འཁོར་བ་དོང་སྤྲུགས།</w:t>
      </w:r>
      <w:r w:rsidRPr="00124163">
        <w:t> </w:t>
      </w:r>
      <w:r>
        <w:rPr>
          <w:rStyle w:val="TextTitle"/>
          <w:cs/>
        </w:rPr>
        <w:t>རྨ་བྱ་</w:t>
      </w:r>
      <w:r>
        <w:rPr>
          <w:rStyle w:val="TextTitle"/>
        </w:rPr>
        <w:t>{</w:t>
      </w:r>
      <w:r>
        <w:rPr>
          <w:rStyle w:val="TextTitle"/>
          <w:rFonts w:hint="cs"/>
          <w:cs/>
        </w:rPr>
        <w:t>འ</w:t>
      </w:r>
      <w:r w:rsidRPr="00124163">
        <w:rPr>
          <w:rStyle w:val="TextTitle"/>
          <w:cs/>
        </w:rPr>
        <w:t>ཇིང་</w:t>
      </w:r>
      <w:r>
        <w:rPr>
          <w:rStyle w:val="TextTitle"/>
        </w:rPr>
        <w:t>}</w:t>
      </w:r>
      <w:r>
        <w:rPr>
          <w:rStyle w:val="FootnoteReference"/>
          <w:color w:val="9B2D1F"/>
        </w:rPr>
        <w:footnoteReference w:id="28"/>
      </w:r>
      <w:r w:rsidRPr="00124163">
        <w:rPr>
          <w:rStyle w:val="TextTitle"/>
          <w:cs/>
        </w:rPr>
        <w:t>བསྣོལ</w:t>
      </w:r>
      <w:r w:rsidRPr="00124163">
        <w:rPr>
          <w:cs/>
        </w:rPr>
        <w:t>།</w:t>
      </w:r>
      <w:r w:rsidRPr="00124163">
        <w:t> </w:t>
      </w:r>
      <w:r>
        <w:rPr>
          <w:cs/>
        </w:rPr>
        <w:t>འབྱུང་བཞི་ཟད་པའི་རྒྱུད་རྣམས</w:t>
      </w:r>
      <w:r>
        <w:rPr>
          <w:rFonts w:hint="cs"/>
          <w:cs/>
        </w:rPr>
        <w:t>།</w:t>
      </w:r>
      <w:r>
        <w:t xml:space="preserve"> </w:t>
      </w:r>
      <w:r w:rsidRPr="00124163">
        <w:rPr>
          <w:cs/>
        </w:rPr>
        <w:t>ཚེ་ལོ་འབུམ་པའི་དུས་སུ་གསུངས་སོ།</w:t>
      </w:r>
      <w:r w:rsidRPr="00124163">
        <w:t> </w:t>
      </w:r>
      <w:r w:rsidRPr="00124163">
        <w:rPr>
          <w:cs/>
        </w:rPr>
        <w:t>།</w:t>
      </w:r>
    </w:p>
    <w:p w:rsidR="00061A6E" w:rsidRPr="00124163" w:rsidRDefault="00061A6E" w:rsidP="00061A6E">
      <w:pPr>
        <w:pStyle w:val="Heading4"/>
        <w:rPr>
          <w:cs/>
        </w:rPr>
      </w:pPr>
      <w:r w:rsidRPr="003A4D24">
        <w:t xml:space="preserve">2.1.3.2.4 </w:t>
      </w:r>
      <w:r w:rsidRPr="005E6995">
        <w:rPr>
          <w:rFonts w:ascii="Microsoft Himalaya" w:hAnsi="Microsoft Himalaya" w:cs="Microsoft Himalaya" w:hint="cs"/>
          <w:cs/>
          <w:lang w:bidi="bo-CN"/>
        </w:rPr>
        <w:t>སེམས་སྡེ་རྩ་བའི་རྒྱུད་ལྔ།</w:t>
      </w:r>
      <w:r w:rsidRPr="00124163">
        <w:t> </w:t>
      </w:r>
      <w:r w:rsidRPr="005E6995">
        <w:rPr>
          <w:rFonts w:ascii="Microsoft Himalaya" w:hAnsi="Microsoft Himalaya" w:cs="Microsoft Himalaya" w:hint="cs"/>
          <w:cs/>
          <w:lang w:bidi="bo-CN"/>
        </w:rPr>
        <w:t>ཡན་ལག་གི་རྒྱུད་དྲུག་སྟེ་བཅུ་གཅིག</w:t>
      </w:r>
    </w:p>
    <w:p w:rsidR="00061A6E" w:rsidRPr="00124163" w:rsidRDefault="00061A6E" w:rsidP="00061A6E">
      <w:pPr>
        <w:pStyle w:val="Paragraph"/>
        <w:rPr>
          <w:cs/>
        </w:rPr>
      </w:pPr>
      <w:r w:rsidRPr="00124163">
        <w:rPr>
          <w:rStyle w:val="Sabcad"/>
          <w:cs/>
        </w:rPr>
        <w:t>བཞི་པ་ནི།</w:t>
      </w:r>
      <w:r w:rsidRPr="00124163">
        <w:rPr>
          <w:rStyle w:val="Sabcad"/>
        </w:rPr>
        <w:t> </w:t>
      </w:r>
      <w:r w:rsidRPr="00124163">
        <w:rPr>
          <w:cs/>
        </w:rPr>
        <w:t>གནས་ཕུན་</w:t>
      </w:r>
      <w:r>
        <w:rPr>
          <w:rFonts w:hint="cs"/>
          <w:cs/>
        </w:rPr>
        <w:t>ག</w:t>
      </w:r>
      <w:r w:rsidRPr="00124163">
        <w:rPr>
          <w:cs/>
        </w:rPr>
        <w:t>སུམ་ཚོགས་པ་ཆགས་འབྱུང་མངལ་དུ་སྣང་བར།</w:t>
      </w:r>
      <w:r w:rsidRPr="00124163">
        <w:t> </w:t>
      </w:r>
      <w:r w:rsidRPr="00124163">
        <w:rPr>
          <w:cs/>
        </w:rPr>
        <w:t>སྟོན་པ་གཞོན་ནུ་རོལ་པ་རྣམ་པར་བརྩེ་བས།</w:t>
      </w:r>
      <w:r w:rsidRPr="00124163">
        <w:t> </w:t>
      </w:r>
      <w:r w:rsidRPr="00124163">
        <w:rPr>
          <w:cs/>
        </w:rPr>
        <w:t>འཁོར་གནོད་སྦྱིན་དང་བྲག་སྲིན་སྟོང་ཕྲག་</w:t>
      </w:r>
      <w:r w:rsidRPr="00124163">
        <w:rPr>
          <w:cs/>
        </w:rPr>
        <w:lastRenderedPageBreak/>
        <w:t>གཅིག་ལ།</w:t>
      </w:r>
      <w:r w:rsidRPr="00124163">
        <w:t> </w:t>
      </w:r>
      <w:r w:rsidRPr="00124163">
        <w:rPr>
          <w:cs/>
        </w:rPr>
        <w:t>ཆོས་</w:t>
      </w:r>
      <w:r w:rsidRPr="00124163">
        <w:rPr>
          <w:rStyle w:val="TextTitle"/>
          <w:cs/>
        </w:rPr>
        <w:t>སེམས་སྡེ་</w:t>
      </w:r>
      <w:r w:rsidRPr="00106743">
        <w:rPr>
          <w:rStyle w:val="PageNumberPrintEdition"/>
          <w:cs/>
        </w:rPr>
        <w:t>[page Ad-25]</w:t>
      </w:r>
      <w:r w:rsidRPr="00124163">
        <w:rPr>
          <w:rStyle w:val="TextTitle"/>
          <w:cs/>
        </w:rPr>
        <w:t>རྩ་བའི་རྒྱུད་ལྔ</w:t>
      </w:r>
      <w:r w:rsidRPr="00124163">
        <w:rPr>
          <w:cs/>
        </w:rPr>
        <w:t>།</w:t>
      </w:r>
      <w:r w:rsidRPr="00124163">
        <w:t> </w:t>
      </w:r>
      <w:r w:rsidRPr="00124163">
        <w:rPr>
          <w:rStyle w:val="TextTitle"/>
          <w:cs/>
        </w:rPr>
        <w:t>ཡན་ལག་གི་རྒྱུད་དྲུག་</w:t>
      </w:r>
      <w:r>
        <w:rPr>
          <w:cs/>
        </w:rPr>
        <w:t>སྟེ་བཅུ་གཅིག</w:t>
      </w:r>
      <w:r>
        <w:t>{</w:t>
      </w:r>
      <w:r>
        <w:rPr>
          <w:rFonts w:hint="cs"/>
          <w:cs/>
        </w:rPr>
        <w:t>།</w:t>
      </w:r>
      <w:r>
        <w:t>}</w:t>
      </w:r>
      <w:r>
        <w:rPr>
          <w:rStyle w:val="FootnoteReference"/>
        </w:rPr>
        <w:footnoteReference w:id="29"/>
      </w:r>
      <w:r>
        <w:t xml:space="preserve"> </w:t>
      </w:r>
      <w:r w:rsidRPr="00124163">
        <w:rPr>
          <w:cs/>
        </w:rPr>
        <w:t>ཚེ་ལོ་བརྒྱད་ཁྲི་པའི་དུས་སུ་གསུངས་སོ།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3.2.5</w:t>
      </w:r>
      <w:r w:rsidRPr="003A4D24">
        <w:rPr>
          <w:cs/>
        </w:rPr>
        <w:t xml:space="preserve"> </w:t>
      </w:r>
      <w:r w:rsidRPr="005E6995">
        <w:rPr>
          <w:rFonts w:ascii="Microsoft Himalaya" w:hAnsi="Microsoft Himalaya" w:cs="Microsoft Himalaya" w:hint="cs"/>
          <w:cs/>
          <w:lang w:bidi="bo-CN"/>
        </w:rPr>
        <w:t>ཕ་རོལ་ཏུ་ཕྱིན་པ་དྲུག</w:t>
      </w:r>
    </w:p>
    <w:p w:rsidR="00061A6E" w:rsidRPr="00124163" w:rsidRDefault="00061A6E" w:rsidP="00061A6E">
      <w:pPr>
        <w:pStyle w:val="Paragraph"/>
        <w:rPr>
          <w:cs/>
        </w:rPr>
      </w:pPr>
      <w:r w:rsidRPr="00124163">
        <w:rPr>
          <w:rStyle w:val="Sabcad"/>
          <w:cs/>
        </w:rPr>
        <w:t>ལྔ་པ་ནི།</w:t>
      </w:r>
      <w:r w:rsidRPr="00124163">
        <w:rPr>
          <w:rStyle w:val="Sabcad"/>
        </w:rPr>
        <w:t> </w:t>
      </w:r>
      <w:r w:rsidRPr="00124163">
        <w:rPr>
          <w:cs/>
        </w:rPr>
        <w:t>གནས་ཕུན་</w:t>
      </w:r>
      <w:r>
        <w:rPr>
          <w:rFonts w:hint="cs"/>
          <w:cs/>
        </w:rPr>
        <w:t>ག</w:t>
      </w:r>
      <w:r w:rsidRPr="00124163">
        <w:rPr>
          <w:cs/>
        </w:rPr>
        <w:t>སུམ་ཚོགས་པ་འཚོ་བྱེད་གཞོན་ནུའི་ལྡུམ་རར།</w:t>
      </w:r>
      <w:r w:rsidRPr="00124163">
        <w:t> </w:t>
      </w:r>
      <w:r w:rsidRPr="00124163">
        <w:rPr>
          <w:cs/>
        </w:rPr>
        <w:t>སྟོན་པ་དྲུག་པ་རྡོ་རྗེ་འཆང་གིས།</w:t>
      </w:r>
      <w:r w:rsidRPr="00124163">
        <w:t> </w:t>
      </w:r>
      <w:r w:rsidRPr="00124163">
        <w:rPr>
          <w:cs/>
        </w:rPr>
        <w:t>འཁོར་སངས་རྒྱས་རབས་བདུན་དུ་སྣང་བ་རང་བཀོད་ནས།</w:t>
      </w:r>
      <w:r w:rsidRPr="00124163">
        <w:t> </w:t>
      </w:r>
      <w:r w:rsidRPr="00124163">
        <w:rPr>
          <w:cs/>
        </w:rPr>
        <w:t>ཆོས་ཕ་རོལ་ཏུ་ཕྱིན་པ་དྲུག</w:t>
      </w:r>
      <w:r w:rsidRPr="00124163">
        <w:t> </w:t>
      </w:r>
      <w:r>
        <w:t>{</w:t>
      </w:r>
      <w:r w:rsidRPr="00124163">
        <w:rPr>
          <w:cs/>
        </w:rPr>
        <w:t>།</w:t>
      </w:r>
      <w:r>
        <w:t>}</w:t>
      </w:r>
      <w:r>
        <w:rPr>
          <w:rStyle w:val="FootnoteReference"/>
        </w:rPr>
        <w:footnoteReference w:id="30"/>
      </w:r>
      <w:r w:rsidRPr="00124163">
        <w:rPr>
          <w:cs/>
        </w:rPr>
        <w:t>ཚེ་ལོ་བདུན་ཁྲི་པའི་དུས་སུ་གསུངས་སོ།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3.2.6</w:t>
      </w:r>
      <w:r w:rsidRPr="003A4D24">
        <w:rPr>
          <w:cs/>
        </w:rPr>
        <w:t xml:space="preserve"> </w:t>
      </w:r>
      <w:r w:rsidRPr="005E6995">
        <w:rPr>
          <w:rFonts w:ascii="Microsoft Himalaya" w:hAnsi="Microsoft Himalaya" w:cs="Microsoft Himalaya" w:hint="cs"/>
          <w:cs/>
          <w:lang w:bidi="bo-CN"/>
        </w:rPr>
        <w:t>རིག་པ་རང་ཤར་ཆེན་པོའི་རྒྱུད་ལ་སོགས་པ་མངོན་སུམ་འོད་གསལ་གྱི་རྒྱུད་རྣམས།</w:t>
      </w:r>
    </w:p>
    <w:p w:rsidR="00061A6E" w:rsidRPr="00124163" w:rsidRDefault="00061A6E" w:rsidP="00061A6E">
      <w:pPr>
        <w:pStyle w:val="Paragraph"/>
        <w:rPr>
          <w:cs/>
        </w:rPr>
      </w:pPr>
      <w:r w:rsidRPr="00124163">
        <w:rPr>
          <w:rStyle w:val="Sabcad"/>
          <w:cs/>
        </w:rPr>
        <w:t>དྲུག་པ་ནི།</w:t>
      </w:r>
      <w:r w:rsidRPr="00124163">
        <w:rPr>
          <w:rStyle w:val="Sabcad"/>
        </w:rPr>
        <w:t> </w:t>
      </w:r>
      <w:r w:rsidRPr="00124163">
        <w:rPr>
          <w:cs/>
        </w:rPr>
        <w:t>གནས་ཕུན་</w:t>
      </w:r>
      <w:r>
        <w:rPr>
          <w:rFonts w:hint="cs"/>
          <w:cs/>
        </w:rPr>
        <w:t>ག</w:t>
      </w:r>
      <w:r w:rsidRPr="00124163">
        <w:rPr>
          <w:cs/>
        </w:rPr>
        <w:t>སུམ་ཚོགས་པ་རི་རབ་ཀྱི་བྱང་ཕྱོགས་དུར་ཁྲོད་མེ་</w:t>
      </w:r>
      <w:r w:rsidRPr="00124163">
        <w:rPr>
          <w:cs/>
          <w:lang w:eastAsia="zh-CN"/>
        </w:rPr>
        <w:t>རི་</w:t>
      </w:r>
      <w:r w:rsidRPr="00124163">
        <w:rPr>
          <w:cs/>
        </w:rPr>
        <w:t>འབར་བ</w:t>
      </w:r>
      <w:r w:rsidRPr="00124163">
        <w:rPr>
          <w:cs/>
          <w:lang w:eastAsia="zh-CN"/>
        </w:rPr>
        <w:t>ར</w:t>
      </w:r>
      <w:r w:rsidRPr="00124163">
        <w:rPr>
          <w:cs/>
        </w:rPr>
        <w:t>།</w:t>
      </w:r>
      <w:r w:rsidRPr="00124163">
        <w:t> </w:t>
      </w:r>
      <w:r w:rsidRPr="00124163">
        <w:rPr>
          <w:cs/>
        </w:rPr>
        <w:t>སྟོན་པ་ཕུན་</w:t>
      </w:r>
      <w:r>
        <w:rPr>
          <w:rFonts w:hint="cs"/>
          <w:cs/>
        </w:rPr>
        <w:t>ག</w:t>
      </w:r>
      <w:r w:rsidRPr="00124163">
        <w:rPr>
          <w:cs/>
        </w:rPr>
        <w:t>སུམ་ཚོགས་པ་གཞོན་ནུ་དཔའ་བོ་སྟོབས་ལྡན་ཆེན་པོས།</w:t>
      </w:r>
      <w:r w:rsidRPr="00124163">
        <w:t> </w:t>
      </w:r>
      <w:r w:rsidRPr="00124163">
        <w:rPr>
          <w:cs/>
        </w:rPr>
        <w:t>འཁོར་ཕུན་</w:t>
      </w:r>
      <w:r>
        <w:rPr>
          <w:rFonts w:hint="cs"/>
          <w:cs/>
        </w:rPr>
        <w:t>ག</w:t>
      </w:r>
      <w:r w:rsidRPr="00124163">
        <w:rPr>
          <w:cs/>
        </w:rPr>
        <w:t>སུམ་ཚོགས་པ་བྱང་ཆུབ་སེམས་དཔའ་སྤྲིན་གྱི་ཤུགས་ཅན་བདུན་དང༌།</w:t>
      </w:r>
      <w:r w:rsidRPr="00124163">
        <w:t> </w:t>
      </w:r>
      <w:r w:rsidRPr="00124163">
        <w:rPr>
          <w:cs/>
        </w:rPr>
        <w:t>མཁའ་འགྲོ་མ་དང༌།</w:t>
      </w:r>
      <w:r w:rsidRPr="00124163">
        <w:t> </w:t>
      </w:r>
      <w:r w:rsidRPr="00124163">
        <w:rPr>
          <w:cs/>
        </w:rPr>
        <w:t>ལྷ་དང་ཀླུ་ལ་སོགས་པ་དཔག་ཏུ་མེད་པ་ལ།</w:t>
      </w:r>
      <w:r w:rsidRPr="00124163">
        <w:t> </w:t>
      </w:r>
      <w:r w:rsidRPr="00124163">
        <w:rPr>
          <w:cs/>
        </w:rPr>
        <w:t>ཆོས་ཕུན་</w:t>
      </w:r>
      <w:r>
        <w:rPr>
          <w:rFonts w:hint="cs"/>
          <w:cs/>
        </w:rPr>
        <w:t>ག</w:t>
      </w:r>
      <w:r w:rsidRPr="00124163">
        <w:rPr>
          <w:cs/>
        </w:rPr>
        <w:t>སུམ་ཚོགས་པ་</w:t>
      </w:r>
      <w:r w:rsidRPr="002B0CAE">
        <w:rPr>
          <w:rStyle w:val="TitleinCitingOtherTexts"/>
          <w:cs/>
        </w:rPr>
        <w:t>རིག་པ་རང་ཤར་ཆེན་པོའི་རྒྱུད་</w:t>
      </w:r>
      <w:r w:rsidRPr="00124163">
        <w:rPr>
          <w:cs/>
        </w:rPr>
        <w:t>ལ་སོགས་པ་</w:t>
      </w:r>
      <w:r w:rsidRPr="002B0CAE">
        <w:rPr>
          <w:rStyle w:val="TitleinCitingOtherTexts"/>
          <w:cs/>
        </w:rPr>
        <w:t>མངོན་སུམ་འོད་གསལ་གྱི་རྒྱུད་</w:t>
      </w:r>
      <w:r w:rsidRPr="002B0CAE">
        <w:rPr>
          <w:cs/>
        </w:rPr>
        <w:t>རྣམས་</w:t>
      </w:r>
      <w:r w:rsidRPr="00124163">
        <w:rPr>
          <w:cs/>
        </w:rPr>
        <w:t>དང༌།</w:t>
      </w:r>
      <w:r w:rsidRPr="00124163">
        <w:t> </w:t>
      </w:r>
      <w:r>
        <w:rPr>
          <w:cs/>
        </w:rPr>
        <w:t>གཞན་ཡང་དཔག་ཏུ་མེད་པ་རྣམས</w:t>
      </w:r>
      <w:r>
        <w:rPr>
          <w:rFonts w:hint="cs"/>
          <w:cs/>
        </w:rPr>
        <w:t>།</w:t>
      </w:r>
      <w:r>
        <w:t xml:space="preserve"> </w:t>
      </w:r>
      <w:r w:rsidRPr="00124163">
        <w:rPr>
          <w:cs/>
        </w:rPr>
        <w:t>ཚེ་ལོ་དྲུག་ཁྲི་པའི་དུས་ན་གསུངས་སོ།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3.2.7</w:t>
      </w:r>
      <w:r w:rsidRPr="003A4D24">
        <w:rPr>
          <w:cs/>
        </w:rPr>
        <w:t xml:space="preserve"> </w:t>
      </w:r>
      <w:r w:rsidRPr="005E6995">
        <w:rPr>
          <w:rFonts w:ascii="Microsoft Himalaya" w:hAnsi="Microsoft Himalaya" w:cs="Microsoft Himalaya" w:hint="cs"/>
          <w:cs/>
          <w:lang w:bidi="bo-CN"/>
        </w:rPr>
        <w:t>ཆོས་རགས་པ་འདུལ་བའི་རྒྱུད་བཅུ་ལ་སོགས་པ།</w:t>
      </w:r>
    </w:p>
    <w:p w:rsidR="00061A6E" w:rsidRPr="00124163" w:rsidRDefault="00061A6E" w:rsidP="00061A6E">
      <w:pPr>
        <w:pStyle w:val="Paragraph"/>
        <w:rPr>
          <w:cs/>
        </w:rPr>
      </w:pPr>
      <w:r w:rsidRPr="00124163">
        <w:rPr>
          <w:rStyle w:val="Sabcad"/>
          <w:cs/>
        </w:rPr>
        <w:t>བདུན་པ་ནི།</w:t>
      </w:r>
      <w:r w:rsidRPr="00124163">
        <w:rPr>
          <w:rStyle w:val="Sabcad"/>
        </w:rPr>
        <w:t> </w:t>
      </w:r>
      <w:r w:rsidRPr="00124163">
        <w:rPr>
          <w:cs/>
        </w:rPr>
        <w:t>གནས་ཕུན་</w:t>
      </w:r>
      <w:r>
        <w:rPr>
          <w:rFonts w:hint="cs"/>
          <w:cs/>
        </w:rPr>
        <w:t>ག</w:t>
      </w:r>
      <w:r w:rsidRPr="00124163">
        <w:rPr>
          <w:cs/>
        </w:rPr>
        <w:t>སུམ་ཚོགས་པ་སྲིན་པོའི་ཡུལ་རུ་ལུའི་སྒྲ་དང་ལྡན་པའི་ཕུག་ཏུ།</w:t>
      </w:r>
      <w:r w:rsidRPr="00124163">
        <w:t> </w:t>
      </w:r>
      <w:r w:rsidRPr="00124163">
        <w:rPr>
          <w:cs/>
        </w:rPr>
        <w:t>སྟོན་པ་དྲང་སྲོང་ཁྲོས་པའི་རྒྱལ་པོས།</w:t>
      </w:r>
      <w:r w:rsidRPr="00124163">
        <w:t> </w:t>
      </w:r>
      <w:r w:rsidRPr="00124163">
        <w:rPr>
          <w:cs/>
        </w:rPr>
        <w:t>འཁོར་སྲིན་པོ་བྱེ་བ་གཅིག་ལ།</w:t>
      </w:r>
      <w:r w:rsidRPr="00124163">
        <w:t> </w:t>
      </w:r>
      <w:r w:rsidRPr="002B0CAE">
        <w:rPr>
          <w:rStyle w:val="TitleinCitingOtherTexts"/>
          <w:cs/>
        </w:rPr>
        <w:t>ཆོས་རགས་པ་འདུལ་བའི་རྒྱུད་བཅུ་</w:t>
      </w:r>
      <w:r w:rsidRPr="00124163">
        <w:rPr>
          <w:cs/>
        </w:rPr>
        <w:t>ལ་སོགས་པ།</w:t>
      </w:r>
      <w:r w:rsidRPr="00124163">
        <w:t> </w:t>
      </w:r>
      <w:r w:rsidRPr="00124163">
        <w:rPr>
          <w:cs/>
        </w:rPr>
        <w:t>ཚེ་ལོ་ཁྲི་</w:t>
      </w:r>
      <w:r>
        <w:rPr>
          <w:rStyle w:val="PageNumberPrintEdition"/>
        </w:rPr>
        <w:t>[page My-10b</w:t>
      </w:r>
      <w:r w:rsidRPr="00DF31F1">
        <w:rPr>
          <w:rStyle w:val="PageNumberPrintEdition"/>
        </w:rPr>
        <w:t>]</w:t>
      </w:r>
      <w:r w:rsidRPr="00124163">
        <w:rPr>
          <w:cs/>
        </w:rPr>
        <w:t>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3.2.8</w:t>
      </w:r>
      <w:r w:rsidRPr="003A4D24">
        <w:rPr>
          <w:cs/>
        </w:rPr>
        <w:t xml:space="preserve"> </w:t>
      </w:r>
      <w:r w:rsidRPr="005E6995">
        <w:rPr>
          <w:rFonts w:ascii="Microsoft Himalaya" w:hAnsi="Microsoft Himalaya" w:cs="Microsoft Himalaya" w:hint="cs"/>
          <w:cs/>
          <w:lang w:bidi="bo-CN"/>
        </w:rPr>
        <w:t>འདུལ་བ་ཁྲི་ཕྲག་དཔག་ཏུ་མེད་པ།</w:t>
      </w:r>
    </w:p>
    <w:p w:rsidR="00061A6E" w:rsidRPr="00124163" w:rsidRDefault="00061A6E" w:rsidP="00061A6E">
      <w:pPr>
        <w:pStyle w:val="Paragraph"/>
        <w:rPr>
          <w:cs/>
        </w:rPr>
      </w:pPr>
      <w:r w:rsidRPr="00124163">
        <w:rPr>
          <w:rStyle w:val="Sabcad"/>
          <w:cs/>
        </w:rPr>
        <w:t>བརྒྱད་པ་ནི།</w:t>
      </w:r>
      <w:r w:rsidRPr="00124163">
        <w:rPr>
          <w:rStyle w:val="Sabcad"/>
        </w:rPr>
        <w:t> </w:t>
      </w:r>
      <w:r w:rsidRPr="00124163">
        <w:rPr>
          <w:cs/>
        </w:rPr>
        <w:t>གནས་</w:t>
      </w:r>
      <w:r w:rsidRPr="00124163">
        <w:rPr>
          <w:lang w:eastAsia="zh-CN"/>
        </w:rPr>
        <w:t>ཕུ</w:t>
      </w:r>
      <w:r w:rsidRPr="00124163">
        <w:rPr>
          <w:cs/>
        </w:rPr>
        <w:t>ན་སུམ་ཚོགས་པ་བྱ་རྒོད་སྤུངས་པར།</w:t>
      </w:r>
      <w:r w:rsidRPr="00124163">
        <w:t> </w:t>
      </w:r>
      <w:r w:rsidRPr="00124163">
        <w:rPr>
          <w:cs/>
        </w:rPr>
        <w:t>སྟོན་པ་གསེར་འོད་དམ་པས།</w:t>
      </w:r>
      <w:r w:rsidRPr="00124163">
        <w:t> </w:t>
      </w:r>
      <w:r w:rsidRPr="00124163">
        <w:rPr>
          <w:cs/>
        </w:rPr>
        <w:t>འཁོར་འཕགས་པ་ཉན་ཐོས་གྲངས་མེད་པ་ལ།</w:t>
      </w:r>
      <w:r w:rsidRPr="00124163">
        <w:t> </w:t>
      </w:r>
      <w:r w:rsidRPr="00106743">
        <w:rPr>
          <w:rStyle w:val="PageNumberPrintEdition"/>
          <w:cs/>
        </w:rPr>
        <w:t>[page Ad-26]</w:t>
      </w:r>
      <w:r w:rsidRPr="00124163">
        <w:rPr>
          <w:cs/>
        </w:rPr>
        <w:t>ཆོས་འདུལ་བ་ཁྲི་</w:t>
      </w:r>
      <w:r w:rsidRPr="00AF03C5">
        <w:rPr>
          <w:rStyle w:val="PageNumberPrintEdition"/>
          <w:rtl/>
          <w:cs/>
        </w:rPr>
        <w:t>[19-page Dg]</w:t>
      </w:r>
      <w:r w:rsidRPr="00124163">
        <w:rPr>
          <w:cs/>
        </w:rPr>
        <w:t>ཕྲག་དཔག་ཏུ་མེད་པ།</w:t>
      </w:r>
      <w:r w:rsidRPr="00124163">
        <w:t> </w:t>
      </w:r>
      <w:r w:rsidRPr="00124163">
        <w:rPr>
          <w:cs/>
        </w:rPr>
        <w:t>ཚེ་ལོ་ལྔ་སྟོང་པའི་དུས་སུ་གསུངས་སོ།</w:t>
      </w:r>
      <w:r w:rsidRPr="00124163">
        <w:t> </w:t>
      </w:r>
      <w:r w:rsidRPr="00124163">
        <w:rPr>
          <w:cs/>
        </w:rPr>
        <w:t>།</w:t>
      </w:r>
    </w:p>
    <w:p w:rsidR="00061A6E" w:rsidRPr="00124163" w:rsidRDefault="00061A6E" w:rsidP="00061A6E">
      <w:pPr>
        <w:pStyle w:val="Heading4"/>
        <w:rPr>
          <w:cs/>
        </w:rPr>
      </w:pPr>
      <w:r w:rsidRPr="003A4D24">
        <w:rPr>
          <w:cs/>
        </w:rPr>
        <w:t>2.1.</w:t>
      </w:r>
      <w:r w:rsidRPr="003A4D24">
        <w:t>3.2.9</w:t>
      </w:r>
      <w:r w:rsidRPr="003A4D24">
        <w:rPr>
          <w:cs/>
        </w:rPr>
        <w:t xml:space="preserve"> </w:t>
      </w:r>
      <w:r w:rsidRPr="005E6995">
        <w:rPr>
          <w:rFonts w:ascii="Microsoft Himalaya" w:hAnsi="Microsoft Himalaya" w:cs="Microsoft Himalaya" w:hint="cs"/>
          <w:cs/>
          <w:lang w:bidi="bo-CN"/>
        </w:rPr>
        <w:t>འཕྲ་རྒྱུད་བདུན་པ་ལ་སོགས་པ།</w:t>
      </w:r>
    </w:p>
    <w:p w:rsidR="00061A6E" w:rsidRPr="00124163" w:rsidRDefault="00061A6E" w:rsidP="00061A6E">
      <w:pPr>
        <w:pStyle w:val="Paragraph"/>
        <w:rPr>
          <w:cs/>
        </w:rPr>
      </w:pPr>
      <w:r w:rsidRPr="00124163">
        <w:rPr>
          <w:rStyle w:val="Sabcad"/>
          <w:cs/>
        </w:rPr>
        <w:t>དགུ་པ་ནི།</w:t>
      </w:r>
      <w:r w:rsidRPr="00124163">
        <w:rPr>
          <w:rStyle w:val="Sabcad"/>
        </w:rPr>
        <w:t> </w:t>
      </w:r>
      <w:r w:rsidRPr="00124163">
        <w:rPr>
          <w:cs/>
        </w:rPr>
        <w:t>གནས་ཕུན་</w:t>
      </w:r>
      <w:r>
        <w:rPr>
          <w:rFonts w:hint="cs"/>
          <w:cs/>
        </w:rPr>
        <w:t>ག</w:t>
      </w:r>
      <w:r w:rsidRPr="00124163">
        <w:rPr>
          <w:cs/>
        </w:rPr>
        <w:t>སུམ་ཚོགས་པ་སོག་པོ་གཡུའི་སྨིན་མ་ཅན་གྱི་ཡུལ།</w:t>
      </w:r>
      <w:r w:rsidRPr="00124163">
        <w:t> </w:t>
      </w:r>
      <w:r w:rsidRPr="00124163">
        <w:rPr>
          <w:cs/>
        </w:rPr>
        <w:t>བྱང་ཆུབ་ཀྱི་</w:t>
      </w:r>
      <w:r w:rsidRPr="00124163">
        <w:rPr>
          <w:cs/>
          <w:lang w:eastAsia="zh-CN"/>
        </w:rPr>
        <w:t>ཤིང་</w:t>
      </w:r>
      <w:r w:rsidRPr="00124163">
        <w:rPr>
          <w:cs/>
        </w:rPr>
        <w:t>དྲུང་དུ།</w:t>
      </w:r>
      <w:r w:rsidRPr="00124163">
        <w:t> </w:t>
      </w:r>
      <w:r w:rsidRPr="00124163">
        <w:rPr>
          <w:cs/>
        </w:rPr>
        <w:t>སྟོན་པ་བརྩེ་བས་རོལ་པའི་བློ་གྲོས་ཀྱིས།</w:t>
      </w:r>
      <w:r w:rsidRPr="00124163">
        <w:t> </w:t>
      </w:r>
      <w:r w:rsidRPr="00124163">
        <w:rPr>
          <w:cs/>
        </w:rPr>
        <w:t>འཁོར་བྱང་ཆུབ་སེམས་དཔའ་དཔག་ཏུ་མེད་པ་ལ།</w:t>
      </w:r>
      <w:r w:rsidRPr="00124163">
        <w:t> </w:t>
      </w:r>
      <w:r w:rsidRPr="002B0CAE">
        <w:rPr>
          <w:rStyle w:val="TitleinCitingOtherTexts"/>
          <w:cs/>
        </w:rPr>
        <w:t>ཆོས་འཕྲ་རྒྱུད་བདུན་པ་</w:t>
      </w:r>
      <w:r w:rsidRPr="00124163">
        <w:rPr>
          <w:cs/>
        </w:rPr>
        <w:t>ལ་སོགས་པ།</w:t>
      </w:r>
      <w:r w:rsidRPr="00124163">
        <w:t> </w:t>
      </w:r>
      <w:r w:rsidRPr="00124163">
        <w:rPr>
          <w:cs/>
        </w:rPr>
        <w:t>ཚེ་ལོ་སྟོང་གི་དུས་སུ་གསུངས་སོ།</w:t>
      </w:r>
      <w:r w:rsidRPr="00124163">
        <w:t> </w:t>
      </w:r>
      <w:r w:rsidRPr="00124163">
        <w:rPr>
          <w:cs/>
        </w:rPr>
        <w:t>།</w:t>
      </w:r>
    </w:p>
    <w:p w:rsidR="00061A6E" w:rsidRPr="00124163" w:rsidRDefault="00061A6E" w:rsidP="00061A6E">
      <w:pPr>
        <w:pStyle w:val="Heading4"/>
        <w:rPr>
          <w:cs/>
        </w:rPr>
      </w:pPr>
      <w:r w:rsidRPr="003A4D24">
        <w:rPr>
          <w:i/>
          <w:cs/>
        </w:rPr>
        <w:lastRenderedPageBreak/>
        <w:t>2.1.</w:t>
      </w:r>
      <w:r w:rsidRPr="003A4D24">
        <w:rPr>
          <w:i/>
        </w:rPr>
        <w:t>3.2.10</w:t>
      </w:r>
      <w:r>
        <w:rPr>
          <w:i/>
        </w:rPr>
        <w:t xml:space="preserve"> </w:t>
      </w:r>
      <w:r w:rsidRPr="005E6995">
        <w:rPr>
          <w:rFonts w:ascii="Microsoft Himalaya" w:hAnsi="Microsoft Himalaya" w:cs="Microsoft Himalaya" w:hint="cs"/>
          <w:cs/>
          <w:lang w:bidi="bo-CN"/>
        </w:rPr>
        <w:t>ཆོས་མདོ་སྡེ་དང༌།</w:t>
      </w:r>
      <w:r w:rsidRPr="00124163">
        <w:t> </w:t>
      </w:r>
      <w:r w:rsidRPr="005E6995">
        <w:rPr>
          <w:rFonts w:ascii="Microsoft Himalaya" w:hAnsi="Microsoft Himalaya" w:cs="Microsoft Himalaya" w:hint="cs"/>
          <w:cs/>
          <w:lang w:bidi="bo-CN"/>
        </w:rPr>
        <w:t>ཀྲཱི་ཡ་དང༌།</w:t>
      </w:r>
      <w:r w:rsidRPr="00124163">
        <w:t> </w:t>
      </w:r>
      <w:r w:rsidRPr="005E6995">
        <w:rPr>
          <w:rFonts w:ascii="Microsoft Himalaya" w:hAnsi="Microsoft Himalaya" w:cs="Microsoft Himalaya" w:hint="cs"/>
          <w:cs/>
          <w:lang w:bidi="bo-CN"/>
        </w:rPr>
        <w:t>ལུང་ཨ་ནུ་ལ་སོགས་པ་ཁྲི་ཕྲག་བརྒྱད།</w:t>
      </w:r>
    </w:p>
    <w:p w:rsidR="00061A6E" w:rsidRPr="00124163" w:rsidRDefault="00061A6E" w:rsidP="00061A6E">
      <w:pPr>
        <w:pStyle w:val="Paragraph"/>
        <w:rPr>
          <w:cs/>
        </w:rPr>
      </w:pPr>
      <w:r w:rsidRPr="00124163">
        <w:rPr>
          <w:rStyle w:val="Sabcad"/>
          <w:cs/>
        </w:rPr>
        <w:t>བཅུ་པ་ནི།</w:t>
      </w:r>
      <w:r w:rsidRPr="00124163">
        <w:rPr>
          <w:rStyle w:val="Sabcad"/>
        </w:rPr>
        <w:t> </w:t>
      </w:r>
      <w:r w:rsidRPr="00124163">
        <w:rPr>
          <w:cs/>
        </w:rPr>
        <w:t>གནས་ཕུན་སུམ་ཚོགས་པ་བྱ་རྒོད་སྤུངས་པར།</w:t>
      </w:r>
      <w:r w:rsidRPr="00124163">
        <w:t> </w:t>
      </w:r>
      <w:r w:rsidRPr="00124163">
        <w:rPr>
          <w:cs/>
        </w:rPr>
        <w:t>སྟོན་པ་འོད་</w:t>
      </w:r>
      <w:r>
        <w:rPr>
          <w:rFonts w:hint="cs"/>
          <w:cs/>
        </w:rPr>
        <w:t>བ</w:t>
      </w:r>
      <w:r>
        <w:rPr>
          <w:cs/>
        </w:rPr>
        <w:t>སྲུངས་</w:t>
      </w:r>
      <w:r>
        <w:t>{</w:t>
      </w:r>
      <w:r>
        <w:rPr>
          <w:rFonts w:hint="cs"/>
          <w:cs/>
        </w:rPr>
        <w:t>སྒྲེས་</w:t>
      </w:r>
      <w:r>
        <w:t>}</w:t>
      </w:r>
      <w:r>
        <w:rPr>
          <w:rStyle w:val="FootnoteReference"/>
        </w:rPr>
        <w:footnoteReference w:id="31"/>
      </w:r>
      <w:r w:rsidRPr="00124163">
        <w:rPr>
          <w:cs/>
        </w:rPr>
        <w:t>པོས།</w:t>
      </w:r>
      <w:r w:rsidRPr="00124163">
        <w:t> </w:t>
      </w:r>
      <w:r w:rsidRPr="00124163">
        <w:rPr>
          <w:cs/>
        </w:rPr>
        <w:t>འཁོར་ཚེ་དང་ལྡན་པ</w:t>
      </w:r>
      <w:r w:rsidRPr="00124163">
        <w:rPr>
          <w:cs/>
          <w:lang w:eastAsia="zh-CN"/>
        </w:rPr>
        <w:t>་</w:t>
      </w:r>
      <w:r w:rsidRPr="00124163">
        <w:rPr>
          <w:lang w:eastAsia="zh-CN"/>
        </w:rPr>
        <w:t>སྐ</w:t>
      </w:r>
      <w:r w:rsidRPr="00124163">
        <w:rPr>
          <w:cs/>
        </w:rPr>
        <w:t>ར་མ་འོད་བཟངས་ལ་སོགས་པ་བདུན་ལ།</w:t>
      </w:r>
      <w:r w:rsidRPr="00124163">
        <w:t> </w:t>
      </w:r>
      <w:r w:rsidRPr="00124163">
        <w:rPr>
          <w:cs/>
        </w:rPr>
        <w:t>ཆོས་མདོ་སྡེ་དང༌།</w:t>
      </w:r>
      <w:r w:rsidRPr="00124163">
        <w:t> </w:t>
      </w:r>
      <w:r>
        <w:rPr>
          <w:rFonts w:hint="cs"/>
          <w:cs/>
        </w:rPr>
        <w:t>ཀྲི་</w:t>
      </w:r>
      <w:r w:rsidRPr="00124163">
        <w:rPr>
          <w:cs/>
        </w:rPr>
        <w:t>ཡ་དང༌།</w:t>
      </w:r>
      <w:r w:rsidRPr="00124163">
        <w:t> </w:t>
      </w:r>
      <w:r w:rsidRPr="00124163">
        <w:rPr>
          <w:cs/>
        </w:rPr>
        <w:t>ལུང་ཨ་ནུ་ལ་སོགས་པ་ཁྲི་ཕྲག་བརྒྱད།</w:t>
      </w:r>
      <w:r w:rsidRPr="00124163">
        <w:t> </w:t>
      </w:r>
      <w:r w:rsidRPr="00124163">
        <w:rPr>
          <w:cs/>
        </w:rPr>
        <w:t>ཚེ་ལོ་ལྔ་བརྒྱ་པའི་དུས་སུ་གསུངས་སོ།</w:t>
      </w:r>
      <w:r w:rsidRPr="00124163">
        <w:t> </w:t>
      </w:r>
      <w:r w:rsidRPr="00124163">
        <w:rPr>
          <w:cs/>
        </w:rPr>
        <w:t>།</w:t>
      </w:r>
    </w:p>
    <w:p w:rsidR="00061A6E" w:rsidRPr="00124163" w:rsidRDefault="00061A6E" w:rsidP="00061A6E">
      <w:pPr>
        <w:pStyle w:val="Heading4"/>
        <w:rPr>
          <w:cs/>
        </w:rPr>
      </w:pPr>
      <w:r w:rsidRPr="003A4D24">
        <w:rPr>
          <w:i/>
          <w:cs/>
        </w:rPr>
        <w:t>2.1.</w:t>
      </w:r>
      <w:r w:rsidRPr="003A4D24">
        <w:rPr>
          <w:i/>
        </w:rPr>
        <w:t>3.2.11</w:t>
      </w:r>
      <w:r>
        <w:rPr>
          <w:cs/>
        </w:rPr>
        <w:t xml:space="preserve"> </w:t>
      </w:r>
      <w:r w:rsidRPr="005E6995">
        <w:rPr>
          <w:rFonts w:ascii="Microsoft Himalaya" w:hAnsi="Microsoft Himalaya" w:cs="Microsoft Himalaya" w:hint="cs"/>
          <w:cs/>
          <w:lang w:bidi="bo-CN"/>
        </w:rPr>
        <w:t>ངེས་པ་དོན་གྱི་ཐེག་པ་འབའ་ཞིག</w:t>
      </w:r>
    </w:p>
    <w:p w:rsidR="00061A6E" w:rsidRPr="00124163" w:rsidRDefault="00061A6E" w:rsidP="00061A6E">
      <w:pPr>
        <w:pStyle w:val="Paragraph"/>
        <w:rPr>
          <w:cs/>
        </w:rPr>
      </w:pPr>
      <w:r w:rsidRPr="00124163">
        <w:rPr>
          <w:rStyle w:val="Sabcad"/>
          <w:cs/>
        </w:rPr>
        <w:t>བཅུ་གཅིག་པ་ནི།</w:t>
      </w:r>
      <w:r w:rsidRPr="00124163">
        <w:rPr>
          <w:rStyle w:val="Sabcad"/>
        </w:rPr>
        <w:t> </w:t>
      </w:r>
      <w:r w:rsidRPr="00124163">
        <w:rPr>
          <w:cs/>
        </w:rPr>
        <w:t>གནས་ཕུན་</w:t>
      </w:r>
      <w:r>
        <w:rPr>
          <w:rFonts w:hint="cs"/>
          <w:cs/>
        </w:rPr>
        <w:t>ག</w:t>
      </w:r>
      <w:r w:rsidRPr="00124163">
        <w:rPr>
          <w:cs/>
        </w:rPr>
        <w:t>སུམ་ཚོགས་པ་རྡོ་རྗེ་གདན་དུ།</w:t>
      </w:r>
      <w:r w:rsidRPr="00124163">
        <w:t> </w:t>
      </w:r>
      <w:r w:rsidRPr="00124163">
        <w:rPr>
          <w:cs/>
        </w:rPr>
        <w:t>སྟོན་པ་མ</w:t>
      </w:r>
      <w:r w:rsidRPr="00124163">
        <w:rPr>
          <w:lang w:eastAsia="zh-CN"/>
        </w:rPr>
        <w:t>ངོ</w:t>
      </w:r>
      <w:r w:rsidRPr="00124163">
        <w:rPr>
          <w:cs/>
        </w:rPr>
        <w:t>ན་རྫོགས་རྒྱལ་པོས།</w:t>
      </w:r>
      <w:r w:rsidRPr="00124163">
        <w:t> </w:t>
      </w:r>
      <w:r w:rsidRPr="00124163">
        <w:rPr>
          <w:cs/>
        </w:rPr>
        <w:t>འཁོར་རིགས་གསུམ་མགོན་པོ</w:t>
      </w:r>
      <w:r w:rsidRPr="00124163">
        <w:rPr>
          <w:cs/>
          <w:lang w:eastAsia="zh-CN"/>
        </w:rPr>
        <w:t>་ལ</w:t>
      </w:r>
      <w:r w:rsidRPr="00124163">
        <w:rPr>
          <w:cs/>
        </w:rPr>
        <w:t>།</w:t>
      </w:r>
      <w:r w:rsidRPr="00124163">
        <w:t> </w:t>
      </w:r>
      <w:r w:rsidRPr="00124163">
        <w:rPr>
          <w:cs/>
        </w:rPr>
        <w:t>ཆོས་ངེས་པ་དོན་གྱི་ཐེག་པ་འབའ་ཞིག</w:t>
      </w:r>
      <w:r w:rsidRPr="00124163">
        <w:t> </w:t>
      </w:r>
      <w:r>
        <w:t>{</w:t>
      </w:r>
      <w:r w:rsidRPr="00124163">
        <w:rPr>
          <w:cs/>
        </w:rPr>
        <w:t>།</w:t>
      </w:r>
      <w:r>
        <w:t>}</w:t>
      </w:r>
      <w:r>
        <w:rPr>
          <w:rStyle w:val="FootnoteReference"/>
        </w:rPr>
        <w:footnoteReference w:id="32"/>
      </w:r>
      <w:r w:rsidRPr="00124163">
        <w:rPr>
          <w:cs/>
        </w:rPr>
        <w:t>ཚེ་ལོ་སུམ་བརྒྱ་པའི་དུས་སུ་གསུངས་སོ།</w:t>
      </w:r>
      <w:r w:rsidRPr="00124163">
        <w:t> </w:t>
      </w:r>
      <w:r w:rsidRPr="00124163">
        <w:rPr>
          <w:cs/>
        </w:rPr>
        <w:t>།</w:t>
      </w:r>
    </w:p>
    <w:p w:rsidR="00061A6E" w:rsidRPr="00124163" w:rsidRDefault="00061A6E" w:rsidP="00061A6E">
      <w:pPr>
        <w:pStyle w:val="Heading4"/>
        <w:rPr>
          <w:cs/>
        </w:rPr>
      </w:pPr>
      <w:r w:rsidRPr="003A4D24">
        <w:rPr>
          <w:i/>
          <w:cs/>
        </w:rPr>
        <w:t>2.1.</w:t>
      </w:r>
      <w:r w:rsidRPr="003A4D24">
        <w:rPr>
          <w:i/>
        </w:rPr>
        <w:t xml:space="preserve">3.2.12 </w:t>
      </w:r>
      <w:r w:rsidRPr="005E6995">
        <w:rPr>
          <w:rFonts w:ascii="Microsoft Himalaya" w:hAnsi="Microsoft Himalaya" w:cs="Microsoft Himalaya" w:hint="cs"/>
          <w:cs/>
          <w:lang w:bidi="bo-CN"/>
        </w:rPr>
        <w:t>སྡེ་སྣོད་གསུམ་ལ་སོགས་པ།</w:t>
      </w:r>
    </w:p>
    <w:p w:rsidR="00061A6E" w:rsidRPr="00124163" w:rsidRDefault="00061A6E" w:rsidP="00061A6E">
      <w:pPr>
        <w:pStyle w:val="Paragraph"/>
        <w:rPr>
          <w:cs/>
        </w:rPr>
      </w:pPr>
      <w:r w:rsidRPr="00124163">
        <w:rPr>
          <w:rStyle w:val="Sabcad"/>
          <w:cs/>
        </w:rPr>
        <w:t>བཅུ་གཉིས་པ་ནི།</w:t>
      </w:r>
      <w:r w:rsidRPr="00124163">
        <w:rPr>
          <w:rStyle w:val="Sabcad"/>
        </w:rPr>
        <w:t> </w:t>
      </w:r>
      <w:r w:rsidRPr="00124163">
        <w:rPr>
          <w:cs/>
        </w:rPr>
        <w:t>གནས་ཕུན་</w:t>
      </w:r>
      <w:r>
        <w:rPr>
          <w:rFonts w:hint="cs"/>
          <w:cs/>
        </w:rPr>
        <w:t>ག</w:t>
      </w:r>
      <w:r>
        <w:rPr>
          <w:cs/>
        </w:rPr>
        <w:t>སུམ་ཚོགས་པ་</w:t>
      </w:r>
      <w:r>
        <w:t>{</w:t>
      </w:r>
      <w:r>
        <w:rPr>
          <w:rFonts w:hint="cs"/>
          <w:cs/>
        </w:rPr>
        <w:t>བ་ར་ཎ་སེ་</w:t>
      </w:r>
      <w:r>
        <w:t>}</w:t>
      </w:r>
      <w:r>
        <w:rPr>
          <w:rStyle w:val="FootnoteReference"/>
        </w:rPr>
        <w:footnoteReference w:id="33"/>
      </w:r>
      <w:r w:rsidRPr="00124163">
        <w:rPr>
          <w:cs/>
        </w:rPr>
        <w:t>ལ་སོགས་པར།</w:t>
      </w:r>
      <w:r w:rsidRPr="00124163">
        <w:t> </w:t>
      </w:r>
      <w:r w:rsidRPr="00124163">
        <w:rPr>
          <w:cs/>
        </w:rPr>
        <w:t>སྟོན་པ་ཕུན་</w:t>
      </w:r>
      <w:r>
        <w:rPr>
          <w:rFonts w:hint="cs"/>
          <w:cs/>
        </w:rPr>
        <w:t>ག</w:t>
      </w:r>
      <w:r w:rsidRPr="00124163">
        <w:rPr>
          <w:cs/>
        </w:rPr>
        <w:t>སུམ་ཚོགས་པ་ཤཱཀྱ་ཐུབ་པས།</w:t>
      </w:r>
      <w:r w:rsidRPr="00124163">
        <w:t> </w:t>
      </w:r>
      <w:r w:rsidRPr="00124163">
        <w:rPr>
          <w:cs/>
        </w:rPr>
        <w:t>ཆོས་ཕུན་</w:t>
      </w:r>
      <w:r>
        <w:rPr>
          <w:rFonts w:hint="cs"/>
          <w:cs/>
        </w:rPr>
        <w:t>ག</w:t>
      </w:r>
      <w:r w:rsidRPr="00124163">
        <w:rPr>
          <w:cs/>
        </w:rPr>
        <w:t>སུམ་ཚོགས་པ་སྡེ་སྣོད་གསུམ་ལ་སོགས་པ།</w:t>
      </w:r>
      <w:r w:rsidRPr="00124163">
        <w:t> </w:t>
      </w:r>
      <w:r w:rsidRPr="00124163">
        <w:rPr>
          <w:cs/>
        </w:rPr>
        <w:t>འཁོར་ཕུན་</w:t>
      </w:r>
      <w:r>
        <w:rPr>
          <w:rFonts w:hint="cs"/>
          <w:cs/>
        </w:rPr>
        <w:t>ག</w:t>
      </w:r>
      <w:r w:rsidRPr="00124163">
        <w:rPr>
          <w:cs/>
        </w:rPr>
        <w:t>སུམ་ཚོགས་པ་</w:t>
      </w:r>
      <w:r w:rsidRPr="00124163">
        <w:rPr>
          <w:lang w:eastAsia="zh-CN"/>
        </w:rPr>
        <w:t>ཉ</w:t>
      </w:r>
      <w:r w:rsidRPr="00124163">
        <w:rPr>
          <w:cs/>
        </w:rPr>
        <w:t>ན་ཐོས་དང༌།</w:t>
      </w:r>
      <w:r w:rsidRPr="00124163">
        <w:t> </w:t>
      </w:r>
      <w:r w:rsidRPr="00124163">
        <w:rPr>
          <w:cs/>
        </w:rPr>
        <w:t>བྱང་ཆུབ་སེམས་དཔའ་དང༌།</w:t>
      </w:r>
      <w:r w:rsidRPr="00124163">
        <w:t> </w:t>
      </w:r>
      <w:r w:rsidRPr="00124163">
        <w:rPr>
          <w:cs/>
        </w:rPr>
        <w:t>ལྷ་དང་ཀླུ་ལ་སོགས་པ་ལ།</w:t>
      </w:r>
      <w:r w:rsidRPr="00124163">
        <w:t> </w:t>
      </w:r>
      <w:r w:rsidRPr="00124163">
        <w:rPr>
          <w:cs/>
        </w:rPr>
        <w:t>དུས་ཕུན་</w:t>
      </w:r>
      <w:r>
        <w:rPr>
          <w:rFonts w:hint="cs"/>
          <w:cs/>
        </w:rPr>
        <w:t>ག</w:t>
      </w:r>
      <w:r w:rsidRPr="00124163">
        <w:rPr>
          <w:cs/>
        </w:rPr>
        <w:t>སུམ་ཚོགས་པ་ཚེ་ལོ་བརྒྱ་པའི་དུས་སུ་གསུངས་སོ།</w:t>
      </w:r>
      <w:r w:rsidRPr="00124163">
        <w:t> </w:t>
      </w:r>
      <w:r w:rsidRPr="00124163">
        <w:rPr>
          <w:cs/>
        </w:rPr>
        <w:t>།</w:t>
      </w:r>
    </w:p>
    <w:p w:rsidR="00061A6E" w:rsidRPr="00124163" w:rsidRDefault="00061A6E" w:rsidP="00061A6E">
      <w:pPr>
        <w:pStyle w:val="Paragraph"/>
        <w:rPr>
          <w:cs/>
        </w:rPr>
      </w:pPr>
      <w:r w:rsidRPr="00124163">
        <w:rPr>
          <w:cs/>
        </w:rPr>
        <w:t>དེ་དག་ཀྱང་</w:t>
      </w:r>
      <w:r w:rsidRPr="00124163">
        <w:rPr>
          <w:rStyle w:val="FootnoteReference"/>
          <w:cs/>
        </w:rPr>
        <w:footnoteReference w:id="34"/>
      </w:r>
      <w:r w:rsidRPr="002B0CAE">
        <w:rPr>
          <w:rStyle w:val="TitleinCitingOtherTexts"/>
          <w:cs/>
        </w:rPr>
        <w:t>རིག་པ་རང་ཤར་ཆེན་པོའི་རྒྱུད་</w:t>
      </w:r>
      <w:r w:rsidRPr="00124163">
        <w:rPr>
          <w:cs/>
        </w:rPr>
        <w:t>ལས།</w:t>
      </w:r>
      <w:r w:rsidRPr="00124163">
        <w:t> </w:t>
      </w:r>
      <w:r w:rsidRPr="00106743">
        <w:rPr>
          <w:rStyle w:val="PageNumberPrintEdition"/>
          <w:cs/>
        </w:rPr>
        <w:t>[page Ad-27]</w:t>
      </w:r>
    </w:p>
    <w:p w:rsidR="00061A6E" w:rsidRPr="00124163" w:rsidRDefault="00061A6E" w:rsidP="00061A6E">
      <w:pPr>
        <w:pStyle w:val="VerseCitation1"/>
        <w:rPr>
          <w:cs/>
        </w:rPr>
      </w:pPr>
      <w:r w:rsidRPr="00124163">
        <w:rPr>
          <w:cs/>
        </w:rPr>
        <w:t>ཐོག་མ་མེད་པའི་དུས་ཀྱི་ཚེ།</w:t>
      </w:r>
      <w:r w:rsidRPr="00124163">
        <w:t> </w:t>
      </w:r>
      <w:r w:rsidRPr="00124163">
        <w:rPr>
          <w:cs/>
        </w:rPr>
        <w:t>།</w:t>
      </w:r>
    </w:p>
    <w:p w:rsidR="00061A6E" w:rsidRPr="00124163" w:rsidRDefault="00061A6E" w:rsidP="00061A6E">
      <w:pPr>
        <w:pStyle w:val="VerseCitation2"/>
        <w:rPr>
          <w:cs/>
        </w:rPr>
      </w:pPr>
      <w:r w:rsidRPr="00124163">
        <w:rPr>
          <w:cs/>
        </w:rPr>
        <w:t>ང་ཡི་ནོར་བུ་རིན་ཆེན་སྟོར།</w:t>
      </w:r>
      <w:r w:rsidRPr="00124163">
        <w:t> </w:t>
      </w:r>
      <w:r w:rsidRPr="00124163">
        <w:rPr>
          <w:cs/>
        </w:rPr>
        <w:t>།</w:t>
      </w:r>
    </w:p>
    <w:p w:rsidR="00061A6E" w:rsidRPr="00124163" w:rsidRDefault="00061A6E" w:rsidP="00061A6E">
      <w:pPr>
        <w:pStyle w:val="VerseCitation2"/>
        <w:rPr>
          <w:cs/>
        </w:rPr>
      </w:pPr>
      <w:r w:rsidRPr="00124163">
        <w:rPr>
          <w:cs/>
        </w:rPr>
        <w:t>ནོར་བུ་སྟོར་བའི་རང་བཞིན་གྱིས།</w:t>
      </w:r>
      <w:r w:rsidRPr="00124163">
        <w:t> </w:t>
      </w:r>
      <w:r w:rsidRPr="00124163">
        <w:rPr>
          <w:cs/>
        </w:rPr>
        <w:t>།</w:t>
      </w:r>
    </w:p>
    <w:p w:rsidR="00061A6E" w:rsidRPr="00124163" w:rsidRDefault="00061A6E" w:rsidP="00061A6E">
      <w:pPr>
        <w:pStyle w:val="VerseCitation2"/>
        <w:rPr>
          <w:cs/>
        </w:rPr>
      </w:pPr>
      <w:r>
        <w:rPr>
          <w:cs/>
        </w:rPr>
        <w:t>མུན་སྣང་གཉིས་ཀྱི་</w:t>
      </w:r>
      <w:r>
        <w:t>{</w:t>
      </w:r>
      <w:r>
        <w:rPr>
          <w:rFonts w:hint="cs"/>
          <w:cs/>
        </w:rPr>
        <w:t>འ</w:t>
      </w:r>
      <w:r w:rsidRPr="00124163">
        <w:rPr>
          <w:cs/>
        </w:rPr>
        <w:t>ཚམས་</w:t>
      </w:r>
      <w:r>
        <w:t>}</w:t>
      </w:r>
      <w:r>
        <w:rPr>
          <w:rStyle w:val="FootnoteReference"/>
        </w:rPr>
        <w:footnoteReference w:id="35"/>
      </w:r>
      <w:r w:rsidRPr="00124163">
        <w:rPr>
          <w:cs/>
        </w:rPr>
        <w:t>ནས་འོངས།</w:t>
      </w:r>
      <w:r w:rsidRPr="00124163">
        <w:t> </w:t>
      </w:r>
      <w:r w:rsidRPr="00124163">
        <w:rPr>
          <w:cs/>
        </w:rPr>
        <w:t>།</w:t>
      </w:r>
    </w:p>
    <w:p w:rsidR="00061A6E" w:rsidRPr="00124163" w:rsidRDefault="00061A6E" w:rsidP="00061A6E">
      <w:pPr>
        <w:pStyle w:val="VerseCitation1"/>
        <w:rPr>
          <w:cs/>
        </w:rPr>
      </w:pPr>
      <w:r w:rsidRPr="00124163">
        <w:rPr>
          <w:cs/>
        </w:rPr>
        <w:t>རྐྱེན་བཞི་དམིགས་པ་མ་དག་པས།</w:t>
      </w:r>
      <w:r w:rsidRPr="00124163">
        <w:t> </w:t>
      </w:r>
      <w:r w:rsidRPr="00124163">
        <w:rPr>
          <w:cs/>
        </w:rPr>
        <w:t>།</w:t>
      </w:r>
    </w:p>
    <w:p w:rsidR="00061A6E" w:rsidRPr="00124163" w:rsidRDefault="00061A6E" w:rsidP="00061A6E">
      <w:pPr>
        <w:pStyle w:val="VerseCitation2"/>
        <w:rPr>
          <w:cs/>
        </w:rPr>
      </w:pPr>
      <w:r>
        <w:rPr>
          <w:cs/>
        </w:rPr>
        <w:t>དགའ་ལྡན་</w:t>
      </w:r>
      <w:r w:rsidRPr="00124163">
        <w:rPr>
          <w:cs/>
        </w:rPr>
        <w:t>རྩེགས་པའི་ཡུལ་དུ་འོངས།</w:t>
      </w:r>
      <w:r w:rsidRPr="00124163">
        <w:t> </w:t>
      </w:r>
      <w:r w:rsidRPr="00124163">
        <w:rPr>
          <w:cs/>
        </w:rPr>
        <w:t>།</w:t>
      </w:r>
    </w:p>
    <w:p w:rsidR="00061A6E" w:rsidRPr="00124163" w:rsidRDefault="00061A6E" w:rsidP="00061A6E">
      <w:pPr>
        <w:pStyle w:val="VerseCitation2"/>
        <w:rPr>
          <w:cs/>
        </w:rPr>
      </w:pPr>
      <w:r w:rsidRPr="00124163">
        <w:rPr>
          <w:cs/>
        </w:rPr>
        <w:t>རྟེན་ནི་པདྨ་དག་པ་ཡིན།</w:t>
      </w:r>
      <w:r w:rsidRPr="00124163">
        <w:t> </w:t>
      </w:r>
      <w:r w:rsidRPr="00124163">
        <w:rPr>
          <w:cs/>
        </w:rPr>
        <w:t>།</w:t>
      </w:r>
    </w:p>
    <w:p w:rsidR="00061A6E" w:rsidRPr="00124163" w:rsidRDefault="00061A6E" w:rsidP="00061A6E">
      <w:pPr>
        <w:pStyle w:val="VerseCitation2"/>
        <w:rPr>
          <w:cs/>
        </w:rPr>
      </w:pPr>
      <w:r>
        <w:rPr>
          <w:cs/>
        </w:rPr>
        <w:t>གསང་སྔགས་རྒྱུད་ཆེན་བསྟན་པ་བ</w:t>
      </w:r>
      <w:r>
        <w:rPr>
          <w:rFonts w:hint="cs"/>
          <w:cs/>
        </w:rPr>
        <w:t>ཙུ</w:t>
      </w:r>
      <w:r w:rsidRPr="00124163">
        <w:rPr>
          <w:cs/>
        </w:rPr>
        <w:t>གས།</w:t>
      </w:r>
      <w:r w:rsidRPr="00124163">
        <w:t> </w:t>
      </w:r>
      <w:r w:rsidRPr="00124163">
        <w:rPr>
          <w:cs/>
        </w:rPr>
        <w:t>།</w:t>
      </w:r>
    </w:p>
    <w:p w:rsidR="00061A6E" w:rsidRPr="00124163" w:rsidRDefault="00061A6E" w:rsidP="00061A6E">
      <w:pPr>
        <w:pStyle w:val="VerseCitation1"/>
        <w:rPr>
          <w:cs/>
        </w:rPr>
      </w:pPr>
      <w:r w:rsidRPr="00124163">
        <w:rPr>
          <w:cs/>
        </w:rPr>
        <w:lastRenderedPageBreak/>
        <w:t>ཉེ་བའི་</w:t>
      </w:r>
      <w:r>
        <w:rPr>
          <w:rStyle w:val="PageNumberPrintEdition"/>
        </w:rPr>
        <w:t>[page My-11a</w:t>
      </w:r>
      <w:r w:rsidRPr="00DF31F1">
        <w:rPr>
          <w:rStyle w:val="PageNumberPrintEdition"/>
        </w:rPr>
        <w:t>]</w:t>
      </w:r>
      <w:r w:rsidRPr="00124163">
        <w:rPr>
          <w:cs/>
        </w:rPr>
        <w:t>འཁོར་ནི་མི་འཁྲུགས་པའོ།</w:t>
      </w:r>
      <w:r w:rsidRPr="00124163">
        <w:t> </w:t>
      </w:r>
      <w:r w:rsidRPr="00124163">
        <w:rPr>
          <w:cs/>
        </w:rPr>
        <w:t>།</w:t>
      </w:r>
    </w:p>
    <w:p w:rsidR="00061A6E" w:rsidRPr="00124163" w:rsidRDefault="00061A6E" w:rsidP="00061A6E">
      <w:pPr>
        <w:pStyle w:val="VerseCitation2"/>
        <w:rPr>
          <w:cs/>
        </w:rPr>
      </w:pPr>
      <w:r w:rsidRPr="00124163">
        <w:rPr>
          <w:cs/>
        </w:rPr>
        <w:t>རྒྱུད་ཀྱི་རྒྱལ་པོ་ཐལ་འགྱུར་བཤད།</w:t>
      </w:r>
      <w:r w:rsidRPr="00124163">
        <w:t> </w:t>
      </w:r>
      <w:r w:rsidRPr="00124163">
        <w:rPr>
          <w:cs/>
        </w:rPr>
        <w:t>།</w:t>
      </w:r>
    </w:p>
    <w:p w:rsidR="00061A6E" w:rsidRPr="00124163" w:rsidRDefault="00061A6E" w:rsidP="00061A6E">
      <w:pPr>
        <w:pStyle w:val="ParagraphContinued"/>
        <w:rPr>
          <w:cs/>
        </w:rPr>
      </w:pPr>
      <w:r w:rsidRPr="00124163">
        <w:rPr>
          <w:cs/>
        </w:rPr>
        <w:t>ཅེས་པ་ལ་སོགས་པ་</w:t>
      </w:r>
      <w:r w:rsidRPr="00AF03C5">
        <w:rPr>
          <w:rStyle w:val="PageNumberPrintEdition"/>
          <w:rtl/>
          <w:cs/>
        </w:rPr>
        <w:t>[20-page Dg]</w:t>
      </w:r>
      <w:r w:rsidRPr="00124163">
        <w:rPr>
          <w:cs/>
        </w:rPr>
        <w:t>དང༌།</w:t>
      </w:r>
      <w:r w:rsidRPr="00124163">
        <w:t> </w:t>
      </w:r>
      <w:r w:rsidRPr="002B0CAE">
        <w:rPr>
          <w:rStyle w:val="TitleinCitingOtherTexts"/>
          <w:cs/>
        </w:rPr>
        <w:t>ཨ་ཏི་བཀོད་པ་ཆེན་པོ་</w:t>
      </w:r>
      <w:r w:rsidRPr="00124163">
        <w:rPr>
          <w:cs/>
        </w:rPr>
        <w:t>ལས་གསུངས་པ་</w:t>
      </w:r>
      <w:r w:rsidRPr="002B0CAE">
        <w:rPr>
          <w:rStyle w:val="TitleinCitingOtherTexts"/>
          <w:cs/>
        </w:rPr>
        <w:t>གཡུ་ཡིག་ཅན་</w:t>
      </w:r>
      <w:r w:rsidRPr="00124163">
        <w:rPr>
          <w:cs/>
        </w:rPr>
        <w:t>དུ་དྲངས་པ་ལས་ཀྱང་རྒྱ་ཆེར་འབྱུང་ངོ༌།</w:t>
      </w:r>
      <w:r w:rsidRPr="00124163">
        <w:t> </w:t>
      </w:r>
      <w:r w:rsidRPr="00124163">
        <w:rPr>
          <w:cs/>
        </w:rPr>
        <w:t>།</w:t>
      </w:r>
    </w:p>
    <w:p w:rsidR="00061A6E" w:rsidRPr="00124163" w:rsidRDefault="00061A6E" w:rsidP="00061A6E">
      <w:pPr>
        <w:pStyle w:val="Heading3"/>
        <w:rPr>
          <w:cs/>
        </w:rPr>
      </w:pPr>
      <w:r w:rsidRPr="003A4D24">
        <w:t xml:space="preserve">2.1.3.3 </w:t>
      </w:r>
      <w:r w:rsidRPr="00124163">
        <w:rPr>
          <w:cs/>
        </w:rPr>
        <w:t>འདི་དག་གིའང་སྐུ་གསུང་ཐུགས་མི་</w:t>
      </w:r>
      <w:r>
        <w:rPr>
          <w:rFonts w:hint="cs"/>
          <w:cs/>
          <w:lang w:bidi="bo-CN"/>
        </w:rPr>
        <w:t>བ</w:t>
      </w:r>
      <w:r w:rsidRPr="00124163">
        <w:rPr>
          <w:cs/>
        </w:rPr>
        <w:t>ཟད་པ་རྒྱན་གྱི་འཁོར་ལོའི་མཛད་པ་སུམ་ཅུ་རྩ་དྲུག</w:t>
      </w:r>
    </w:p>
    <w:p w:rsidR="00061A6E" w:rsidRDefault="00061A6E" w:rsidP="00061A6E">
      <w:pPr>
        <w:pStyle w:val="Paragraph"/>
        <w:rPr>
          <w:rStyle w:val="Sabcad"/>
        </w:rPr>
      </w:pPr>
      <w:r w:rsidRPr="00124163">
        <w:rPr>
          <w:rStyle w:val="Sabcad"/>
          <w:cs/>
        </w:rPr>
        <w:t>འདི་དག་གི</w:t>
      </w:r>
      <w:r w:rsidRPr="00124163">
        <w:rPr>
          <w:rStyle w:val="Sabcad"/>
          <w:cs/>
          <w:lang w:eastAsia="zh-CN"/>
        </w:rPr>
        <w:t>་</w:t>
      </w:r>
      <w:r w:rsidRPr="00124163">
        <w:rPr>
          <w:rStyle w:val="Sabcad"/>
          <w:cs/>
        </w:rPr>
        <w:t>འང་སྐུ་གསུང་ཐུགས་མི་ཟད་པ་རྒྱན་གྱི་འཁོར་ལོའི་མཛད་པ་སུམ་</w:t>
      </w:r>
      <w:r>
        <w:rPr>
          <w:rStyle w:val="Sabcad"/>
          <w:rFonts w:hint="cs"/>
          <w:cs/>
        </w:rPr>
        <w:t>བ</w:t>
      </w:r>
      <w:r w:rsidRPr="00124163">
        <w:rPr>
          <w:rStyle w:val="Sabcad"/>
          <w:cs/>
        </w:rPr>
        <w:t>ཅུ་རྩ་དྲུག་ལས།</w:t>
      </w:r>
      <w:r>
        <w:rPr>
          <w:rStyle w:val="Sabcad"/>
        </w:rPr>
        <w:t xml:space="preserve"> </w:t>
      </w:r>
    </w:p>
    <w:p w:rsidR="00061A6E" w:rsidRPr="00124163" w:rsidRDefault="00061A6E" w:rsidP="00061A6E">
      <w:pPr>
        <w:pStyle w:val="Heading4"/>
        <w:rPr>
          <w:cs/>
        </w:rPr>
      </w:pPr>
      <w:r w:rsidRPr="003A4D24">
        <w:t xml:space="preserve">2.1.3.3.1 </w:t>
      </w:r>
      <w:r w:rsidRPr="005E6995">
        <w:rPr>
          <w:rFonts w:ascii="Microsoft Himalaya" w:hAnsi="Microsoft Himalaya" w:hint="cs"/>
          <w:cs/>
          <w:lang w:bidi="bo-CN"/>
        </w:rPr>
        <w:t>སྐུ།</w:t>
      </w:r>
    </w:p>
    <w:p w:rsidR="00061A6E" w:rsidRPr="00124163" w:rsidRDefault="00061A6E" w:rsidP="00061A6E">
      <w:pPr>
        <w:pStyle w:val="Heading5"/>
        <w:rPr>
          <w:cs/>
        </w:rPr>
      </w:pPr>
      <w:r w:rsidRPr="003A4D24">
        <w:t xml:space="preserve">2.1.3.3.1.1 </w:t>
      </w:r>
      <w:r w:rsidRPr="00124163">
        <w:rPr>
          <w:rFonts w:eastAsia="Microsoft Himalaya"/>
          <w:cs/>
        </w:rPr>
        <w:t>སྐུའི་ཕྱིའི་མཛད་པ་བཞི།</w:t>
      </w:r>
    </w:p>
    <w:p w:rsidR="00061A6E" w:rsidRPr="00124163" w:rsidRDefault="00061A6E" w:rsidP="00061A6E">
      <w:pPr>
        <w:pStyle w:val="Paragraph"/>
        <w:rPr>
          <w:cs/>
        </w:rPr>
      </w:pPr>
      <w:r w:rsidRPr="00124163">
        <w:rPr>
          <w:rStyle w:val="Sabcad"/>
          <w:cs/>
        </w:rPr>
        <w:t>སྐུའི་ཕྱིའི་མཛད་པ་བཞི་ནི།</w:t>
      </w:r>
      <w:r w:rsidRPr="00124163">
        <w:rPr>
          <w:rStyle w:val="Sabcad"/>
        </w:rPr>
        <w:t> </w:t>
      </w:r>
      <w:r w:rsidRPr="00124163">
        <w:rPr>
          <w:cs/>
        </w:rPr>
        <w:t>སྡུག་བསྔལ་གྱི་ཆུ་བོ་བཞི་སྤོང་བ་ལ་དགོངས་ནས།</w:t>
      </w:r>
      <w:r w:rsidRPr="00124163">
        <w:t> </w:t>
      </w:r>
      <w:r w:rsidRPr="00124163">
        <w:rPr>
          <w:cs/>
        </w:rPr>
        <w:t>བལྟམས་པ་དང༌།</w:t>
      </w:r>
      <w:r w:rsidRPr="00124163">
        <w:t> </w:t>
      </w:r>
      <w:r>
        <w:rPr>
          <w:cs/>
        </w:rPr>
        <w:t>འཕོང་དང༌</w:t>
      </w:r>
      <w:r w:rsidRPr="00124163">
        <w:rPr>
          <w:cs/>
        </w:rPr>
        <w:t>སྒྱུ་རྩལ་འགྲན་པ་དང༌།</w:t>
      </w:r>
      <w:r w:rsidRPr="00124163">
        <w:t> </w:t>
      </w:r>
      <w:r w:rsidRPr="00124163">
        <w:rPr>
          <w:cs/>
        </w:rPr>
        <w:t>མངོན་པར་བྱུང་བ་དང༌།</w:t>
      </w:r>
      <w:r w:rsidRPr="00124163">
        <w:t> </w:t>
      </w:r>
      <w:r w:rsidRPr="00124163">
        <w:rPr>
          <w:cs/>
        </w:rPr>
        <w:t>བསོད་སྙོམས་ལ་སྤྱོད་པ་རྣམས་སོ།</w:t>
      </w:r>
      <w:r w:rsidRPr="00124163">
        <w:t> </w:t>
      </w:r>
      <w:r w:rsidRPr="00124163">
        <w:rPr>
          <w:cs/>
        </w:rPr>
        <w:t>།</w:t>
      </w:r>
    </w:p>
    <w:p w:rsidR="00061A6E" w:rsidRPr="00124163" w:rsidRDefault="00061A6E" w:rsidP="00061A6E">
      <w:pPr>
        <w:pStyle w:val="Heading5"/>
        <w:rPr>
          <w:cs/>
        </w:rPr>
      </w:pPr>
      <w:r w:rsidRPr="003A4D24">
        <w:t xml:space="preserve">2.1.3.3.1.2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འཁོར་དང་ལོངས་སྤྱོད་སྤང་བ་ལ་</w:t>
      </w:r>
      <w:r w:rsidRPr="00124163">
        <w:rPr>
          <w:lang w:eastAsia="zh-CN"/>
        </w:rPr>
        <w:t>དགོ</w:t>
      </w:r>
      <w:r w:rsidRPr="00124163">
        <w:rPr>
          <w:cs/>
        </w:rPr>
        <w:t>ངས་ནས།</w:t>
      </w:r>
      <w:r w:rsidRPr="00124163">
        <w:t> </w:t>
      </w:r>
      <w:r>
        <w:rPr>
          <w:cs/>
        </w:rPr>
        <w:t>རྟ་མཆོག་དང༌</w:t>
      </w:r>
      <w:r w:rsidRPr="00124163">
        <w:rPr>
          <w:cs/>
        </w:rPr>
        <w:t>ཤིང་རྟ་དོར་བ་དང༌།</w:t>
      </w:r>
      <w:r w:rsidRPr="00124163">
        <w:t> </w:t>
      </w:r>
      <w:r w:rsidRPr="00124163">
        <w:rPr>
          <w:cs/>
        </w:rPr>
        <w:t>སྙིང་པོ་བྱང་ཆུབ་ཏུ་འགྲོ་བ་དང༌།</w:t>
      </w:r>
      <w:r w:rsidRPr="00124163">
        <w:t> </w:t>
      </w:r>
      <w:r w:rsidRPr="00124163">
        <w:rPr>
          <w:cs/>
        </w:rPr>
        <w:t>འོད་ཟེར་བཀྱེ་བ་དང༌།</w:t>
      </w:r>
      <w:r w:rsidRPr="00124163">
        <w:t> </w:t>
      </w:r>
      <w:r w:rsidRPr="00124163">
        <w:rPr>
          <w:cs/>
        </w:rPr>
        <w:t>མཚོན་ཆའི་ཆར་</w:t>
      </w:r>
      <w:r w:rsidRPr="00124163">
        <w:rPr>
          <w:cs/>
          <w:lang w:eastAsia="zh-CN"/>
        </w:rPr>
        <w:t>པ</w:t>
      </w:r>
      <w:r w:rsidRPr="00124163">
        <w:rPr>
          <w:cs/>
        </w:rPr>
        <w:t>་མེ་ཏོག་ཏུ་སྒྱུར་བ་རྣམས་སོ།</w:t>
      </w:r>
      <w:r w:rsidRPr="00124163">
        <w:t> </w:t>
      </w:r>
      <w:r w:rsidRPr="00124163">
        <w:rPr>
          <w:cs/>
        </w:rPr>
        <w:t>།</w:t>
      </w:r>
    </w:p>
    <w:p w:rsidR="00061A6E" w:rsidRPr="00124163" w:rsidRDefault="00061A6E" w:rsidP="00061A6E">
      <w:pPr>
        <w:pStyle w:val="Heading5"/>
        <w:rPr>
          <w:cs/>
        </w:rPr>
      </w:pPr>
      <w:r w:rsidRPr="003A4D24">
        <w:t xml:space="preserve">2.1.3.3.1.3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བསྟན་པའི་</w:t>
      </w:r>
      <w:r w:rsidRPr="00124163">
        <w:rPr>
          <w:lang w:eastAsia="zh-CN"/>
        </w:rPr>
        <w:t>ཐ</w:t>
      </w:r>
      <w:r w:rsidRPr="00124163">
        <w:rPr>
          <w:cs/>
          <w:lang w:eastAsia="zh-CN"/>
        </w:rPr>
        <w:t>་</w:t>
      </w:r>
      <w:r w:rsidRPr="00124163">
        <w:rPr>
          <w:cs/>
        </w:rPr>
        <w:t>མ་ཏིང་ངེ་འཛིན་གྱིས་འདུལ་བ་ལ་དགོངས་ནས།</w:t>
      </w:r>
      <w:r w:rsidRPr="00124163">
        <w:t> </w:t>
      </w:r>
      <w:r w:rsidRPr="00124163">
        <w:rPr>
          <w:cs/>
        </w:rPr>
        <w:t>དཀའ་ཐུབ་མཛད་པ་དང༌།</w:t>
      </w:r>
      <w:r w:rsidRPr="00124163">
        <w:t> </w:t>
      </w:r>
      <w:r w:rsidRPr="00124163">
        <w:rPr>
          <w:cs/>
        </w:rPr>
        <w:t>རི་བོ་གསེར་ལྡན་ཏུ་ཏིང་ངེ་འཛིན་གྱི་སྒྲ་འབུམ་ཕྲག་ཉི་ཤུ་སྐད་ཅིག་ལ་མངོན་དུ་མཛད་པ་དང༌།</w:t>
      </w:r>
      <w:r w:rsidRPr="00124163">
        <w:t> </w:t>
      </w:r>
      <w:r w:rsidRPr="00124163">
        <w:rPr>
          <w:cs/>
        </w:rPr>
        <w:t>རིན་པོ་ཆེ་ཟ་མ་ཏོག་གི་</w:t>
      </w:r>
      <w:r w:rsidRPr="00106743">
        <w:rPr>
          <w:rStyle w:val="PageNumberPrintEdition"/>
          <w:cs/>
        </w:rPr>
        <w:t>[page Ad-28]</w:t>
      </w:r>
      <w:r w:rsidRPr="00124163">
        <w:rPr>
          <w:cs/>
        </w:rPr>
        <w:t>ཏིང་ངེ་འཛིན་ལ་རྟག་ཏུ་བཞུགས་པ་དང༌།</w:t>
      </w:r>
      <w:r w:rsidRPr="00124163">
        <w:t> </w:t>
      </w:r>
      <w:r w:rsidRPr="00124163">
        <w:rPr>
          <w:cs/>
        </w:rPr>
        <w:t>རྡོ་རྗེ་ལྟ་བུའི་ཏིང་ངེ་འཛིན་གྱིས་བྱང་ཆུབ་པ་རྣམས་སོ།</w:t>
      </w:r>
      <w:r w:rsidRPr="00124163">
        <w:t> </w:t>
      </w:r>
      <w:r w:rsidRPr="00124163">
        <w:rPr>
          <w:cs/>
        </w:rPr>
        <w:t>།</w:t>
      </w:r>
    </w:p>
    <w:p w:rsidR="00061A6E" w:rsidRPr="00124163" w:rsidRDefault="00061A6E" w:rsidP="00061A6E">
      <w:pPr>
        <w:pStyle w:val="Heading4"/>
        <w:rPr>
          <w:cs/>
        </w:rPr>
      </w:pPr>
      <w:r w:rsidRPr="003A4D24">
        <w:t xml:space="preserve">2.1.3.3.2 </w:t>
      </w:r>
      <w:r w:rsidRPr="005E6995">
        <w:rPr>
          <w:rFonts w:ascii="Microsoft Himalaya" w:hAnsi="Microsoft Himalaya" w:hint="cs"/>
          <w:cs/>
          <w:lang w:bidi="bo-CN"/>
        </w:rPr>
        <w:t>གསུང་།</w:t>
      </w:r>
    </w:p>
    <w:p w:rsidR="00061A6E" w:rsidRPr="00124163" w:rsidRDefault="00061A6E" w:rsidP="00061A6E">
      <w:pPr>
        <w:pStyle w:val="Heading5"/>
        <w:rPr>
          <w:cs/>
        </w:rPr>
      </w:pPr>
      <w:r w:rsidRPr="003A4D24">
        <w:t xml:space="preserve">2.1.3.3.2.1 </w:t>
      </w:r>
      <w:r w:rsidRPr="00124163">
        <w:rPr>
          <w:rFonts w:eastAsia="Microsoft Himalaya"/>
          <w:cs/>
        </w:rPr>
        <w:t>གསུང་གི་ཕྱིའི་མཛད་པ་བཞི།</w:t>
      </w:r>
    </w:p>
    <w:p w:rsidR="00061A6E" w:rsidRPr="00124163" w:rsidRDefault="00061A6E" w:rsidP="00061A6E">
      <w:pPr>
        <w:pStyle w:val="Paragraph"/>
        <w:rPr>
          <w:cs/>
        </w:rPr>
      </w:pPr>
      <w:r w:rsidRPr="00124163">
        <w:rPr>
          <w:rStyle w:val="Sabcad"/>
          <w:cs/>
        </w:rPr>
        <w:t>གསུང་གི་ཕྱིའི་མཛད་པ་བཞི་ནི</w:t>
      </w:r>
      <w:r>
        <w:rPr>
          <w:rStyle w:val="Sabcad"/>
          <w:rFonts w:hint="cs"/>
          <w:cs/>
        </w:rPr>
        <w:t>།</w:t>
      </w:r>
      <w:r>
        <w:rPr>
          <w:rStyle w:val="Sabcad"/>
        </w:rPr>
        <w:t xml:space="preserve"> </w:t>
      </w:r>
      <w:r w:rsidRPr="00124163">
        <w:rPr>
          <w:cs/>
        </w:rPr>
        <w:t>མདོའི་སྡེ།</w:t>
      </w:r>
      <w:r w:rsidRPr="00124163">
        <w:t> </w:t>
      </w:r>
      <w:r w:rsidRPr="00124163">
        <w:rPr>
          <w:cs/>
        </w:rPr>
        <w:t>དབྱངས་སུ་བསྙད་པ།</w:t>
      </w:r>
      <w:r w:rsidRPr="00124163">
        <w:t> </w:t>
      </w:r>
      <w:r w:rsidRPr="00124163">
        <w:rPr>
          <w:cs/>
        </w:rPr>
        <w:t>ལུང་བསྟན་པ།</w:t>
      </w:r>
      <w:r w:rsidRPr="00124163">
        <w:t> </w:t>
      </w:r>
      <w:r w:rsidRPr="00124163">
        <w:rPr>
          <w:cs/>
        </w:rPr>
        <w:t>ཚིགས་སུ་བཅད་པའི་སྡེ་བཞིའོ།</w:t>
      </w:r>
      <w:r w:rsidRPr="00124163">
        <w:t> </w:t>
      </w:r>
      <w:r w:rsidRPr="00124163">
        <w:rPr>
          <w:cs/>
        </w:rPr>
        <w:t>།</w:t>
      </w:r>
    </w:p>
    <w:p w:rsidR="00061A6E" w:rsidRPr="00124163" w:rsidRDefault="00061A6E" w:rsidP="00061A6E">
      <w:pPr>
        <w:pStyle w:val="Heading5"/>
        <w:rPr>
          <w:cs/>
        </w:rPr>
      </w:pPr>
      <w:r w:rsidRPr="003A4D24">
        <w:t xml:space="preserve">2.1.3.3.2.2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ཤིན་ཏུ་རྒྱས་པ།</w:t>
      </w:r>
      <w:r w:rsidRPr="00124163">
        <w:t> </w:t>
      </w:r>
      <w:r w:rsidRPr="00124163">
        <w:rPr>
          <w:cs/>
        </w:rPr>
        <w:t>སྐྱེས་པ་རབས།</w:t>
      </w:r>
      <w:r w:rsidRPr="00124163">
        <w:t> </w:t>
      </w:r>
      <w:r w:rsidRPr="00124163">
        <w:rPr>
          <w:cs/>
        </w:rPr>
        <w:t>གླེང་གཞི་བརྗོད་པ།</w:t>
      </w:r>
      <w:r w:rsidRPr="00124163">
        <w:t> </w:t>
      </w:r>
      <w:r w:rsidRPr="00124163">
        <w:rPr>
          <w:cs/>
        </w:rPr>
        <w:t>དེ་ལྟར་བྱུང་བ་བཞིའོ།</w:t>
      </w:r>
      <w:r w:rsidRPr="00124163">
        <w:t> </w:t>
      </w:r>
      <w:r w:rsidRPr="00124163">
        <w:rPr>
          <w:cs/>
        </w:rPr>
        <w:t>།</w:t>
      </w:r>
    </w:p>
    <w:p w:rsidR="00061A6E" w:rsidRPr="00124163" w:rsidRDefault="00061A6E" w:rsidP="00061A6E">
      <w:pPr>
        <w:pStyle w:val="Heading5"/>
        <w:rPr>
          <w:cs/>
        </w:rPr>
      </w:pPr>
      <w:r w:rsidRPr="003A4D24">
        <w:lastRenderedPageBreak/>
        <w:t xml:space="preserve">2.1.3.3.2.3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ཆེད་དུ་བརྗོད་པ།</w:t>
      </w:r>
      <w:r w:rsidRPr="00124163">
        <w:t> </w:t>
      </w:r>
      <w:r w:rsidRPr="00124163">
        <w:rPr>
          <w:cs/>
        </w:rPr>
        <w:t>རྟོགས་པ་བརྗོད་པ།</w:t>
      </w:r>
      <w:r w:rsidRPr="00124163">
        <w:t> </w:t>
      </w:r>
      <w:r w:rsidRPr="00124163">
        <w:rPr>
          <w:cs/>
        </w:rPr>
        <w:t>གཏན་ལ་ཕབ་པར་བསྟན་པ།</w:t>
      </w:r>
      <w:r w:rsidRPr="00124163">
        <w:t> </w:t>
      </w:r>
      <w:r w:rsidRPr="00124163">
        <w:rPr>
          <w:cs/>
        </w:rPr>
        <w:t>རྨད་དུ་བྱུང་བའི་སྡེ་རྣམས་སོ།</w:t>
      </w:r>
      <w:r w:rsidRPr="00124163">
        <w:t> </w:t>
      </w:r>
      <w:r w:rsidRPr="00124163">
        <w:rPr>
          <w:cs/>
        </w:rPr>
        <w:t>།</w:t>
      </w:r>
    </w:p>
    <w:p w:rsidR="00061A6E" w:rsidRPr="00124163" w:rsidRDefault="00061A6E" w:rsidP="00061A6E">
      <w:pPr>
        <w:pStyle w:val="Heading4"/>
        <w:rPr>
          <w:cs/>
        </w:rPr>
      </w:pPr>
      <w:r w:rsidRPr="003A4D24">
        <w:t xml:space="preserve">2.1.3.3.3 </w:t>
      </w:r>
      <w:r w:rsidRPr="005E6995">
        <w:rPr>
          <w:rFonts w:ascii="Microsoft Himalaya" w:hAnsi="Microsoft Himalaya" w:hint="cs"/>
          <w:cs/>
          <w:lang w:bidi="bo-CN"/>
        </w:rPr>
        <w:t>ཐུགས།</w:t>
      </w:r>
    </w:p>
    <w:p w:rsidR="00061A6E" w:rsidRPr="00124163" w:rsidRDefault="00061A6E" w:rsidP="00061A6E">
      <w:pPr>
        <w:pStyle w:val="Heading5"/>
        <w:rPr>
          <w:cs/>
        </w:rPr>
      </w:pPr>
      <w:r w:rsidRPr="003A4D24">
        <w:t xml:space="preserve">2.1.3.3.3.1 </w:t>
      </w:r>
      <w:r w:rsidRPr="00124163">
        <w:rPr>
          <w:rFonts w:eastAsia="Microsoft Himalaya"/>
          <w:cs/>
        </w:rPr>
        <w:t>ཐུགས་ཀྱི་ཕྱིའི་མཛད་པ་བཞི།</w:t>
      </w:r>
    </w:p>
    <w:p w:rsidR="00061A6E" w:rsidRPr="00124163" w:rsidRDefault="00061A6E" w:rsidP="00061A6E">
      <w:pPr>
        <w:pStyle w:val="Paragraph"/>
        <w:rPr>
          <w:cs/>
        </w:rPr>
      </w:pPr>
      <w:r w:rsidRPr="00124163">
        <w:rPr>
          <w:rStyle w:val="Sabcad"/>
          <w:cs/>
        </w:rPr>
        <w:t>ཐུགས་ཀྱི་ཕྱིའི་མཛད་པ་བཞི་ནི།</w:t>
      </w:r>
      <w:r w:rsidRPr="00124163">
        <w:rPr>
          <w:rStyle w:val="Sabcad"/>
        </w:rPr>
        <w:t> </w:t>
      </w:r>
      <w:r w:rsidRPr="00124163">
        <w:rPr>
          <w:cs/>
        </w:rPr>
        <w:t>དཔའ་བར་འགྲོ་བ།</w:t>
      </w:r>
      <w:r w:rsidRPr="00124163">
        <w:t> </w:t>
      </w:r>
      <w:r w:rsidRPr="00124163">
        <w:rPr>
          <w:cs/>
        </w:rPr>
        <w:t>རིན་པོ་ཆེའི་ཏོག</w:t>
      </w:r>
      <w:r>
        <w:t>{</w:t>
      </w:r>
      <w:r w:rsidRPr="00124163">
        <w:rPr>
          <w:cs/>
        </w:rPr>
        <w:t>།</w:t>
      </w:r>
      <w:r>
        <w:t>}</w:t>
      </w:r>
      <w:r>
        <w:rPr>
          <w:rStyle w:val="FootnoteReference"/>
        </w:rPr>
        <w:footnoteReference w:id="36"/>
      </w:r>
      <w:r>
        <w:t xml:space="preserve"> </w:t>
      </w:r>
      <w:r w:rsidRPr="00124163">
        <w:rPr>
          <w:cs/>
        </w:rPr>
        <w:t>རྣམ་པར་རོལ་པ།</w:t>
      </w:r>
      <w:r w:rsidRPr="00124163">
        <w:t> </w:t>
      </w:r>
      <w:r w:rsidRPr="00124163">
        <w:rPr>
          <w:cs/>
        </w:rPr>
        <w:t>ཟ་མ་ཏོག་གི་ཏིང་ངེ་འཛིན་ནོ།</w:t>
      </w:r>
      <w:r w:rsidRPr="00124163">
        <w:t> </w:t>
      </w:r>
      <w:r w:rsidRPr="00124163">
        <w:rPr>
          <w:cs/>
        </w:rPr>
        <w:t>།</w:t>
      </w:r>
    </w:p>
    <w:p w:rsidR="00061A6E" w:rsidRPr="00124163" w:rsidRDefault="00061A6E" w:rsidP="00061A6E">
      <w:pPr>
        <w:pStyle w:val="Heading5"/>
        <w:rPr>
          <w:cs/>
        </w:rPr>
      </w:pPr>
      <w:r w:rsidRPr="003A4D24">
        <w:t xml:space="preserve">2.1.3.3.3.2 </w:t>
      </w:r>
      <w:r w:rsidRPr="00124163">
        <w:rPr>
          <w:rFonts w:eastAsia="Microsoft Himalaya"/>
          <w:cs/>
        </w:rPr>
        <w:t>ནང་གི་བཞི།</w:t>
      </w:r>
    </w:p>
    <w:p w:rsidR="00061A6E" w:rsidRPr="00124163" w:rsidRDefault="00061A6E" w:rsidP="00061A6E">
      <w:pPr>
        <w:pStyle w:val="Paragraph"/>
        <w:rPr>
          <w:cs/>
        </w:rPr>
      </w:pPr>
      <w:r w:rsidRPr="00124163">
        <w:rPr>
          <w:rStyle w:val="Sabcad"/>
          <w:cs/>
        </w:rPr>
        <w:t>ནང་གི་བཞི་ནི།</w:t>
      </w:r>
      <w:r w:rsidRPr="00124163">
        <w:rPr>
          <w:rStyle w:val="Sabcad"/>
        </w:rPr>
        <w:t> </w:t>
      </w:r>
      <w:r w:rsidRPr="00124163">
        <w:rPr>
          <w:cs/>
        </w:rPr>
        <w:t>ཡུལ་ཀུན་ལ་འཇུག་པ།</w:t>
      </w:r>
      <w:r w:rsidRPr="00124163">
        <w:t> </w:t>
      </w:r>
      <w:r w:rsidRPr="00124163">
        <w:rPr>
          <w:cs/>
        </w:rPr>
        <w:t>མངོན་པར་སྣང་བ།</w:t>
      </w:r>
      <w:r w:rsidRPr="00124163">
        <w:t> </w:t>
      </w:r>
      <w:r w:rsidRPr="00124163">
        <w:rPr>
          <w:cs/>
        </w:rPr>
        <w:t>གཙུག་གི་ནོར་བུ།</w:t>
      </w:r>
      <w:r w:rsidRPr="00124163">
        <w:t> </w:t>
      </w:r>
      <w:r w:rsidRPr="00124163">
        <w:rPr>
          <w:cs/>
        </w:rPr>
        <w:t>རྒྱལ་མཚན་རྩེ་མོ་ཡོངས་སུ་བཀོད་པའི་ཏིང་ངེ་འཛིན་ནོ།</w:t>
      </w:r>
      <w:r w:rsidRPr="00124163">
        <w:t> </w:t>
      </w:r>
      <w:r w:rsidRPr="00124163">
        <w:rPr>
          <w:cs/>
        </w:rPr>
        <w:t>།</w:t>
      </w:r>
    </w:p>
    <w:p w:rsidR="00061A6E" w:rsidRPr="00124163" w:rsidRDefault="00061A6E" w:rsidP="00061A6E">
      <w:pPr>
        <w:pStyle w:val="Heading5"/>
        <w:rPr>
          <w:cs/>
        </w:rPr>
      </w:pPr>
      <w:r w:rsidRPr="003A4D24">
        <w:t xml:space="preserve">2.1.3.3.3.3 </w:t>
      </w:r>
      <w:r w:rsidRPr="00124163">
        <w:rPr>
          <w:rFonts w:eastAsia="Microsoft Himalaya"/>
          <w:cs/>
        </w:rPr>
        <w:t>གསང་བའི་བཞི།</w:t>
      </w:r>
    </w:p>
    <w:p w:rsidR="00061A6E" w:rsidRPr="00124163" w:rsidRDefault="00061A6E" w:rsidP="00061A6E">
      <w:pPr>
        <w:pStyle w:val="Paragraph"/>
        <w:rPr>
          <w:cs/>
        </w:rPr>
      </w:pPr>
      <w:r w:rsidRPr="00124163">
        <w:rPr>
          <w:rStyle w:val="Sabcad"/>
          <w:cs/>
        </w:rPr>
        <w:t>གསང་བའི་བཞི་ནི།</w:t>
      </w:r>
      <w:r w:rsidRPr="00124163">
        <w:rPr>
          <w:rStyle w:val="Sabcad"/>
        </w:rPr>
        <w:t> </w:t>
      </w:r>
      <w:r w:rsidRPr="00124163">
        <w:rPr>
          <w:cs/>
        </w:rPr>
        <w:t>འགྱུ་བ་དག་པ།</w:t>
      </w:r>
      <w:r w:rsidRPr="00124163">
        <w:t> </w:t>
      </w:r>
      <w:r w:rsidRPr="00124163">
        <w:rPr>
          <w:cs/>
        </w:rPr>
        <w:t>ཟབ་མོ་སྣང་བ།</w:t>
      </w:r>
      <w:r w:rsidRPr="00124163">
        <w:t> </w:t>
      </w:r>
      <w:r w:rsidRPr="00124163">
        <w:rPr>
          <w:cs/>
        </w:rPr>
        <w:t>རིན་ཆེན་སྒྲོན་མེ།</w:t>
      </w:r>
      <w:r w:rsidRPr="00124163">
        <w:t> </w:t>
      </w:r>
      <w:r>
        <w:rPr>
          <w:rStyle w:val="PageNumberPrintEdition"/>
        </w:rPr>
        <w:t>[page My-11b</w:t>
      </w:r>
      <w:r w:rsidRPr="00DF31F1">
        <w:rPr>
          <w:rStyle w:val="PageNumberPrintEdition"/>
        </w:rPr>
        <w:t>]</w:t>
      </w:r>
      <w:r w:rsidRPr="00124163">
        <w:rPr>
          <w:cs/>
        </w:rPr>
        <w:t>མཆོག་ཏུ་ལེགས་པའི་ཏིང་ངེ་འཛིན་ནོ།</w:t>
      </w:r>
      <w:r w:rsidRPr="00124163">
        <w:t> </w:t>
      </w:r>
      <w:r w:rsidRPr="00124163">
        <w:rPr>
          <w:cs/>
        </w:rPr>
        <w:t>།</w:t>
      </w:r>
    </w:p>
    <w:p w:rsidR="00061A6E" w:rsidRDefault="00061A6E" w:rsidP="00061A6E">
      <w:pPr>
        <w:pStyle w:val="Paragraph"/>
      </w:pPr>
      <w:r w:rsidRPr="00124163">
        <w:rPr>
          <w:cs/>
        </w:rPr>
        <w:t>དེ་ལྟར་</w:t>
      </w:r>
      <w:r w:rsidRPr="00124163">
        <w:rPr>
          <w:rStyle w:val="FootnoteReference"/>
          <w:cs/>
        </w:rPr>
        <w:footnoteReference w:id="37"/>
      </w:r>
      <w:r w:rsidRPr="00AF03C5">
        <w:rPr>
          <w:rStyle w:val="PageNumberPrintEdition"/>
          <w:rtl/>
          <w:cs/>
        </w:rPr>
        <w:t>[21-page Dg]</w:t>
      </w:r>
      <w:r w:rsidRPr="00124163">
        <w:rPr>
          <w:cs/>
        </w:rPr>
        <w:t>སྤྲུལ་པའི་སྐུ་དང༌།</w:t>
      </w:r>
      <w:r w:rsidRPr="00124163">
        <w:t> </w:t>
      </w:r>
      <w:r w:rsidRPr="00124163">
        <w:rPr>
          <w:cs/>
        </w:rPr>
        <w:t>ལོངས་སྤྱོད་</w:t>
      </w:r>
      <w:r w:rsidRPr="00124163">
        <w:rPr>
          <w:lang w:eastAsia="zh-CN"/>
        </w:rPr>
        <w:t>རྫོ</w:t>
      </w:r>
      <w:r w:rsidRPr="00124163">
        <w:rPr>
          <w:cs/>
        </w:rPr>
        <w:t>གས་པ་དང༌།</w:t>
      </w:r>
      <w:r w:rsidRPr="00124163">
        <w:t> </w:t>
      </w:r>
      <w:r w:rsidRPr="00124163">
        <w:rPr>
          <w:cs/>
        </w:rPr>
        <w:t>ཆོས་ཀྱི་སྐུ་རྣམས་ལ་བསྡོམས་པས་མཛད་པ་བརྒྱ་རྩ་བརྒྱད་དུ་སྣང་བ་ནི།</w:t>
      </w:r>
      <w:r w:rsidRPr="00124163">
        <w:t> </w:t>
      </w:r>
      <w:r w:rsidRPr="00124163">
        <w:rPr>
          <w:cs/>
        </w:rPr>
        <w:t>རྡོ་རྗེ་འཆང་ཡོན་ཏན་རྫོགས་པའི་བདག་ཉིད་གཅིག་གི་མཛད་པ་ཞེས་བྱའོ།</w:t>
      </w:r>
      <w:r w:rsidRPr="00124163">
        <w:t> </w:t>
      </w:r>
      <w:r w:rsidRPr="00124163">
        <w:rPr>
          <w:cs/>
        </w:rPr>
        <w:t>།འདི་དག་ནི་རྒྱལ་བ་དགོངས་པས་བརྒྱུད་པའི་རིམ་པ་ཞེས་བྱ་སྟེ།</w:t>
      </w:r>
      <w:r w:rsidRPr="00124163">
        <w:t> </w:t>
      </w:r>
      <w:r w:rsidRPr="00124163">
        <w:rPr>
          <w:cs/>
        </w:rPr>
        <w:t>རྡོ་རྗེ་འཆང་གཅིག་དུས་ཐ་དད་པར་བྱོན་པ་ཙམ་ལས།</w:t>
      </w:r>
      <w:r w:rsidRPr="00124163">
        <w:t> </w:t>
      </w:r>
      <w:r w:rsidRPr="00124163">
        <w:rPr>
          <w:cs/>
        </w:rPr>
        <w:t>དགོངས་པའམ་རྒྱུད་གཅིག་གི་བསྡུས་པ་ཞེས་བྱའོ།</w:t>
      </w:r>
      <w:r w:rsidRPr="00124163">
        <w:t> </w:t>
      </w:r>
      <w:r w:rsidRPr="00124163">
        <w:rPr>
          <w:cs/>
        </w:rPr>
        <w:t>།</w:t>
      </w:r>
    </w:p>
    <w:p w:rsidR="00061A6E" w:rsidRPr="00124163" w:rsidRDefault="00061A6E" w:rsidP="00061A6E">
      <w:pPr>
        <w:pStyle w:val="Paragraph"/>
        <w:rPr>
          <w:cs/>
        </w:rPr>
      </w:pPr>
      <w:r w:rsidRPr="00124163">
        <w:rPr>
          <w:cs/>
        </w:rPr>
        <w:t>དེ་བཞིན་དུ་སླད་ཀྱིས་འབྱོན་</w:t>
      </w:r>
      <w:r w:rsidRPr="00106743">
        <w:rPr>
          <w:rStyle w:val="PageNumberPrintEdition"/>
          <w:cs/>
        </w:rPr>
        <w:t>[page Ad-29]</w:t>
      </w:r>
      <w:r w:rsidRPr="00124163">
        <w:rPr>
          <w:cs/>
        </w:rPr>
        <w:t>པའི་བསྐལ་བཟངས་ཀྱི་འདྲེན་པ་རྣམས་རྣམ་འཕྲུལ་ཐ་དད་ཀྱང་ངོ་བོ་རྡོ་རྗེ་འཆང་འདི་ཁོ་ནའི་རང་བཞིན་དུ་གཅིག་པ་ཡིན་ནོ།</w:t>
      </w:r>
      <w:r w:rsidRPr="00124163">
        <w:t> </w:t>
      </w:r>
      <w:r w:rsidRPr="00124163">
        <w:rPr>
          <w:cs/>
        </w:rPr>
        <w:t>།ཞར་ལ་རིག</w:t>
      </w:r>
      <w:r w:rsidRPr="00124163">
        <w:rPr>
          <w:cs/>
          <w:lang w:eastAsia="zh-CN"/>
        </w:rPr>
        <w:t>ས</w:t>
      </w:r>
      <w:r w:rsidRPr="00124163">
        <w:rPr>
          <w:cs/>
        </w:rPr>
        <w:t>་འཛིན་བརྡས་བརྒྱུད་པ་དང༌།</w:t>
      </w:r>
      <w:r w:rsidRPr="00124163">
        <w:t> </w:t>
      </w:r>
      <w:r>
        <w:rPr>
          <w:cs/>
        </w:rPr>
        <w:t>གང་ཟག་སྙན་</w:t>
      </w:r>
      <w:r>
        <w:t>{</w:t>
      </w:r>
      <w:r>
        <w:rPr>
          <w:cs/>
        </w:rPr>
        <w:t>ཁུང</w:t>
      </w:r>
      <w:r>
        <w:rPr>
          <w:rFonts w:hint="cs"/>
          <w:cs/>
        </w:rPr>
        <w:t>ས་སུ་</w:t>
      </w:r>
      <w:r>
        <w:t>}</w:t>
      </w:r>
      <w:r>
        <w:rPr>
          <w:rStyle w:val="FootnoteReference"/>
        </w:rPr>
        <w:footnoteReference w:id="38"/>
      </w:r>
      <w:r w:rsidRPr="00124163">
        <w:rPr>
          <w:cs/>
        </w:rPr>
        <w:t>བརྒྱུད་པའི་རིམ་པ་ནི།</w:t>
      </w:r>
      <w:r w:rsidRPr="00124163">
        <w:t> </w:t>
      </w:r>
      <w:r w:rsidRPr="00124163">
        <w:rPr>
          <w:cs/>
        </w:rPr>
        <w:t>སོ་སོའི་ཡི་གེ་དང་ལོ་རྒྱུས་ཆེན་མོ་ཉིད་དུ་རྟོགས་པར་བྱའོ།</w:t>
      </w:r>
      <w:r w:rsidRPr="00124163">
        <w:t> </w:t>
      </w:r>
      <w:r w:rsidRPr="00124163">
        <w:rPr>
          <w:cs/>
        </w:rPr>
        <w:t>།དེ་དག་གིས་སྟོན་པ་དང་བསྟན་པའི་བབས་ལུགས་ལེགས་པར་བཤད་པའོ།</w:t>
      </w:r>
      <w:r>
        <w:rPr>
          <w:rFonts w:hint="cs"/>
          <w:cs/>
        </w:rPr>
        <w:t>།</w:t>
      </w:r>
      <w:r w:rsidRPr="00124163">
        <w:t> </w:t>
      </w:r>
      <w:r w:rsidRPr="00124163">
        <w:rPr>
          <w:cs/>
        </w:rPr>
        <w:t>།</w:t>
      </w:r>
      <w:r>
        <w:rPr>
          <w:rFonts w:hint="cs"/>
          <w:cs/>
        </w:rPr>
        <w:t>།</w:t>
      </w:r>
    </w:p>
    <w:p w:rsidR="00061A6E" w:rsidRPr="00124163" w:rsidRDefault="00061A6E" w:rsidP="00061A6E">
      <w:pPr>
        <w:pStyle w:val="Heading2"/>
      </w:pPr>
      <w:r w:rsidRPr="003A4D24">
        <w:t xml:space="preserve">2.1.4 </w:t>
      </w:r>
      <w:r w:rsidRPr="005E6995">
        <w:rPr>
          <w:cs/>
          <w:lang w:bidi="bo-CN"/>
        </w:rPr>
        <w:t>ལེའུ</w:t>
      </w:r>
      <w:r>
        <w:rPr>
          <w:cs/>
          <w:lang w:bidi="bo-CN"/>
        </w:rPr>
        <w:t>་རེ་རེའི་མཇུག་གི་སྨོན་ལམ</w:t>
      </w:r>
      <w:r w:rsidRPr="005E6995">
        <w:rPr>
          <w:cs/>
          <w:lang w:bidi="bo-CN"/>
        </w:rPr>
        <w:t>།</w:t>
      </w:r>
      <w:r w:rsidRPr="00BB06E3">
        <w:rPr>
          <w:iCs/>
        </w:rPr>
        <w:t>{}</w:t>
      </w:r>
      <w:r>
        <w:rPr>
          <w:rStyle w:val="FootnoteReference"/>
          <w:i w:val="0"/>
          <w:iCs/>
        </w:rPr>
        <w:footnoteReference w:id="39"/>
      </w:r>
    </w:p>
    <w:p w:rsidR="00326735" w:rsidRDefault="00061A6E" w:rsidP="009F1594">
      <w:pPr>
        <w:pStyle w:val="Paragraph"/>
      </w:pPr>
      <w:r w:rsidRPr="00E71B31">
        <w:rPr>
          <w:rStyle w:val="TitleOwnTibetan"/>
          <w:cs/>
        </w:rPr>
        <w:t>ཐེག་པའི་མཆོག་རིན་པོ་ཆེའི་མཛོད་</w:t>
      </w:r>
      <w:r w:rsidRPr="00E71B31">
        <w:rPr>
          <w:cs/>
        </w:rPr>
        <w:t>ལས།</w:t>
      </w:r>
      <w:r w:rsidRPr="00E71B31">
        <w:t> </w:t>
      </w:r>
      <w:r w:rsidRPr="001053EE">
        <w:rPr>
          <w:rStyle w:val="TitleofChapter"/>
          <w:cs/>
        </w:rPr>
        <w:t>བྱུང་ཚུལ་གཏན་ལ་དབབ་པ་སྟེ</w:t>
      </w:r>
      <w:r w:rsidRPr="001053EE">
        <w:rPr>
          <w:rStyle w:val="TitleofChapter"/>
          <w:rFonts w:hint="cs"/>
          <w:cs/>
        </w:rPr>
        <w:t>།</w:t>
      </w:r>
      <w:r w:rsidRPr="001053EE">
        <w:rPr>
          <w:rStyle w:val="TitleofChapter"/>
        </w:rPr>
        <w:t xml:space="preserve"> </w:t>
      </w:r>
      <w:r w:rsidRPr="001053EE">
        <w:rPr>
          <w:rStyle w:val="TitleofChapter"/>
          <w:cs/>
        </w:rPr>
        <w:t>རིམ་ཁང་དང་པོ</w:t>
      </w:r>
      <w:r w:rsidRPr="00E71B31">
        <w:rPr>
          <w:cs/>
        </w:rPr>
        <w:t>འོ།།</w:t>
      </w:r>
      <w:r w:rsidRPr="00E71B31">
        <w:t>  </w:t>
      </w:r>
      <w:r w:rsidRPr="00E71B31">
        <w:rPr>
          <w:cs/>
        </w:rPr>
        <w:t>།།</w:t>
      </w:r>
    </w:p>
    <w:sectPr w:rsidR="00326735" w:rsidSect="00A642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02270" w:rsidRDefault="00202270" w:rsidP="00061A6E">
      <w:r>
        <w:separator/>
      </w:r>
    </w:p>
  </w:endnote>
  <w:endnote w:type="continuationSeparator" w:id="0">
    <w:p w:rsidR="00202270" w:rsidRDefault="00202270" w:rsidP="00061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Jomolhari-ID">
    <w:altName w:val="Times New Roman"/>
    <w:panose1 w:val="020B0604020202020204"/>
    <w:charset w:val="00"/>
    <w:family w:val="auto"/>
    <w:pitch w:val="variable"/>
    <w:sig w:usb0="A000006F" w:usb1="1001604A" w:usb2="04000060" w:usb3="00000000" w:csb0="00000001"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ibetan Machine Uni">
    <w:altName w:val="Dark Courier"/>
    <w:panose1 w:val="01000503020000020002"/>
    <w:charset w:val="00"/>
    <w:family w:val="auto"/>
    <w:pitch w:val="variable"/>
    <w:sig w:usb0="20000007" w:usb1="10000000" w:usb2="04000040" w:usb3="00000000" w:csb0="00000003" w:csb1="00000000"/>
  </w:font>
  <w:font w:name="Microsoft Himalaya">
    <w:panose1 w:val="01010100010101010101"/>
    <w:charset w:val="00"/>
    <w:family w:val="auto"/>
    <w:pitch w:val="variable"/>
    <w:sig w:usb0="80000003" w:usb1="00010000" w:usb2="00000040" w:usb3="00000000" w:csb0="00000001" w:csb1="00000000"/>
  </w:font>
  <w:font w:name="PMingLiU">
    <w:altName w:val="新細明體"/>
    <w:panose1 w:val="02020500000000000000"/>
    <w:charset w:val="88"/>
    <w:family w:val="roman"/>
    <w:pitch w:val="variable"/>
    <w:sig w:usb0="A00002FF" w:usb1="28CFFCFA" w:usb2="00000016" w:usb3="00000000" w:csb0="00100001" w:csb1="00000000"/>
  </w:font>
  <w:font w:name="Courier">
    <w:panose1 w:val="02000500000000000000"/>
    <w:charset w:val="00"/>
    <w:family w:val="auto"/>
    <w:pitch w:val="variable"/>
    <w:sig w:usb0="00000003" w:usb1="00000000" w:usb2="00000000" w:usb3="00000000" w:csb0="00000003" w:csb1="00000000"/>
  </w:font>
  <w:font w:name="Jomolhari">
    <w:panose1 w:val="01010100010101010101"/>
    <w:charset w:val="00"/>
    <w:family w:val="auto"/>
    <w:pitch w:val="variable"/>
    <w:sig w:usb0="A000006F" w:usb1="1001604A" w:usb2="04000060" w:usb3="00000000" w:csb0="00000001" w:csb1="00000000"/>
  </w:font>
  <w:font w:name="TibetanMachineWeb">
    <w:altName w:val="Calibri"/>
    <w:panose1 w:val="020B0604020202020204"/>
    <w:charset w:val="00"/>
    <w:family w:val="auto"/>
    <w:pitch w:val="variable"/>
    <w:sig w:usb0="00000003" w:usb1="00000000" w:usb2="00000000" w:usb3="00000000" w:csb0="00000001" w:csb1="00000000"/>
  </w:font>
  <w:font w:name="Times Ext Roman">
    <w:altName w:val="Times New Roman"/>
    <w:panose1 w:val="00000500000000020000"/>
    <w:charset w:val="00"/>
    <w:family w:val="auto"/>
    <w:pitch w:val="variable"/>
    <w:sig w:usb0="E00002FF" w:usb1="5000205A" w:usb2="00000000" w:usb3="00000000" w:csb0="0000019F"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jaVu Sans">
    <w:altName w:val="Sylfaen"/>
    <w:panose1 w:val="020B0604020202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02270" w:rsidRDefault="00202270" w:rsidP="00061A6E">
      <w:r>
        <w:separator/>
      </w:r>
    </w:p>
  </w:footnote>
  <w:footnote w:type="continuationSeparator" w:id="0">
    <w:p w:rsidR="00202270" w:rsidRDefault="00202270" w:rsidP="00061A6E">
      <w:r>
        <w:continuationSeparator/>
      </w:r>
    </w:p>
  </w:footnote>
  <w:footnote w:id="1">
    <w:p w:rsidR="00061A6E" w:rsidRDefault="00061A6E" w:rsidP="00061A6E">
      <w:pPr>
        <w:pStyle w:val="FootnoteText"/>
      </w:pPr>
      <w:r>
        <w:rPr>
          <w:rStyle w:val="FootnoteReference"/>
        </w:rPr>
        <w:footnoteRef/>
      </w:r>
      <w:r>
        <w:t xml:space="preserve"> Dg, Ad</w:t>
      </w:r>
    </w:p>
  </w:footnote>
  <w:footnote w:id="2">
    <w:p w:rsidR="00061A6E" w:rsidRPr="006B74E6" w:rsidRDefault="00061A6E" w:rsidP="00061A6E">
      <w:pPr>
        <w:pStyle w:val="FootnoteText"/>
        <w:rPr>
          <w:rStyle w:val="X-EmphasisStrong"/>
          <w:i/>
          <w:iCs/>
          <w:u w:val="single"/>
        </w:rPr>
      </w:pPr>
      <w:r>
        <w:rPr>
          <w:rStyle w:val="FootnoteReference"/>
        </w:rPr>
        <w:footnoteRef/>
      </w:r>
      <w:r>
        <w:t xml:space="preserve"> Dg, Ad: རཏྣ་</w:t>
      </w:r>
      <w:r w:rsidR="00663FBF">
        <w:t>; N</w:t>
      </w:r>
      <w:r w:rsidR="00A310CC">
        <w:t>d</w:t>
      </w:r>
      <w:r w:rsidR="00663FBF">
        <w:t xml:space="preserve"> (123.4): </w:t>
      </w:r>
      <w:r w:rsidR="00663FBF">
        <w:rPr>
          <w:rFonts w:ascii="Microsoft Himalaya" w:hAnsi="Microsoft Himalaya" w:cs="Microsoft Himalaya" w:hint="cs"/>
          <w:cs/>
        </w:rPr>
        <w:t>རེད་རུམ་</w:t>
      </w:r>
    </w:p>
  </w:footnote>
  <w:footnote w:id="3">
    <w:p w:rsidR="00061A6E" w:rsidRDefault="00061A6E" w:rsidP="00061A6E">
      <w:pPr>
        <w:pStyle w:val="FootnoteText"/>
      </w:pPr>
      <w:r>
        <w:rPr>
          <w:rStyle w:val="FootnoteReference"/>
        </w:rPr>
        <w:footnoteRef/>
      </w:r>
      <w:r>
        <w:t xml:space="preserve"> </w:t>
      </w:r>
      <w:r w:rsidR="00092D31">
        <w:t>Pr</w:t>
      </w:r>
      <w:r w:rsidR="00DB45CC">
        <w:t xml:space="preserve"> (12.3)</w:t>
      </w:r>
      <w:r w:rsidR="002969B6">
        <w:t>,</w:t>
      </w:r>
      <w:r w:rsidR="00092D31">
        <w:t xml:space="preserve"> </w:t>
      </w:r>
      <w:r>
        <w:t>Nd</w:t>
      </w:r>
      <w:r w:rsidR="00DB45CC">
        <w:t xml:space="preserve"> (98.4)</w:t>
      </w:r>
      <w:r>
        <w:t xml:space="preserve">: </w:t>
      </w:r>
      <w:r>
        <w:rPr>
          <w:rFonts w:hint="cs"/>
          <w:cs/>
        </w:rPr>
        <w:t>ཤིང་</w:t>
      </w:r>
      <w:r w:rsidR="00A310CC">
        <w:t>;</w:t>
      </w:r>
      <w:r w:rsidR="00236C61">
        <w:t xml:space="preserve"> </w:t>
      </w:r>
      <w:r w:rsidR="00A310CC">
        <w:t>Dg</w:t>
      </w:r>
      <w:r w:rsidR="00DB45CC">
        <w:t xml:space="preserve"> (273b.2)</w:t>
      </w:r>
      <w:r w:rsidR="00A310CC">
        <w:t xml:space="preserve">: </w:t>
      </w:r>
      <w:r w:rsidR="00A310CC">
        <w:rPr>
          <w:rFonts w:ascii="Microsoft Himalaya" w:hAnsi="Microsoft Himalaya" w:cs="Microsoft Himalaya" w:hint="cs"/>
          <w:cs/>
        </w:rPr>
        <w:t>ཤང་</w:t>
      </w:r>
    </w:p>
  </w:footnote>
  <w:footnote w:id="4">
    <w:p w:rsidR="002006FB" w:rsidRDefault="002006FB" w:rsidP="002006FB">
      <w:pPr>
        <w:pStyle w:val="FootnoteText"/>
      </w:pPr>
      <w:r>
        <w:rPr>
          <w:rStyle w:val="FootnoteReference"/>
        </w:rPr>
        <w:footnoteRef/>
      </w:r>
      <w:r>
        <w:t xml:space="preserve"> </w:t>
      </w:r>
      <w:r w:rsidRPr="00A37016">
        <w:t xml:space="preserve">Jh: </w:t>
      </w:r>
      <w:r w:rsidRPr="00A37016">
        <w:rPr>
          <w:rFonts w:ascii="Microsoft Himalaya" w:hAnsi="Microsoft Himalaya" w:cs="Microsoft Himalaya" w:hint="cs"/>
          <w:cs/>
        </w:rPr>
        <w:t>ལེགས་</w:t>
      </w:r>
      <w:r w:rsidRPr="00A37016">
        <w:t>; * Op</w:t>
      </w:r>
      <w:r w:rsidR="002969B6">
        <w:t>, Wa</w:t>
      </w:r>
      <w:r w:rsidRPr="00A37016">
        <w:t xml:space="preserve">: </w:t>
      </w:r>
      <w:r w:rsidRPr="00A37016">
        <w:rPr>
          <w:rFonts w:ascii="Microsoft Himalaya" w:hAnsi="Microsoft Himalaya" w:cs="Microsoft Himalaya" w:hint="cs"/>
          <w:cs/>
        </w:rPr>
        <w:t>ལེན་</w:t>
      </w:r>
      <w:r w:rsidRPr="00A37016">
        <w:t xml:space="preserve">; Rn: </w:t>
      </w:r>
      <w:r w:rsidR="00A37016" w:rsidRPr="00A37016">
        <w:rPr>
          <w:rFonts w:ascii="Microsoft Himalaya" w:hAnsi="Microsoft Himalaya" w:cs="Microsoft Himalaya" w:hint="cs"/>
          <w:cs/>
        </w:rPr>
        <w:t>ལས</w:t>
      </w:r>
      <w:r w:rsidRPr="00A37016">
        <w:rPr>
          <w:rFonts w:ascii="Microsoft Himalaya" w:hAnsi="Microsoft Himalaya" w:cs="Microsoft Himalaya" w:hint="cs"/>
          <w:cs/>
        </w:rPr>
        <w:t>་</w:t>
      </w:r>
      <w:r w:rsidR="00404A24" w:rsidRPr="00404A24">
        <w:t>; Vb: omits</w:t>
      </w:r>
    </w:p>
  </w:footnote>
  <w:footnote w:id="5">
    <w:p w:rsidR="00061A6E" w:rsidRDefault="00061A6E" w:rsidP="00061A6E">
      <w:pPr>
        <w:pStyle w:val="FootnoteText"/>
      </w:pPr>
      <w:r>
        <w:rPr>
          <w:rStyle w:val="FootnoteReference"/>
        </w:rPr>
        <w:footnoteRef/>
      </w:r>
      <w:r>
        <w:t> Is this the correct title for this subhead? And is this included in the front matter or in Ch. 1? David’s outline seems to put it in chapter 1, but I have included it here as a preface to the whole text.</w:t>
      </w:r>
    </w:p>
  </w:footnote>
  <w:footnote w:id="6">
    <w:p w:rsidR="00061A6E" w:rsidRDefault="00061A6E" w:rsidP="00061A6E">
      <w:pPr>
        <w:pStyle w:val="FootnoteText"/>
      </w:pPr>
      <w:r>
        <w:rPr>
          <w:rStyle w:val="FootnoteReference"/>
        </w:rPr>
        <w:footnoteRef/>
      </w:r>
      <w:r>
        <w:t xml:space="preserve"> Nd: omits</w:t>
      </w:r>
    </w:p>
  </w:footnote>
  <w:footnote w:id="7">
    <w:p w:rsidR="00061A6E" w:rsidRDefault="00061A6E" w:rsidP="00061A6E">
      <w:pPr>
        <w:pStyle w:val="FootnoteText"/>
        <w:rPr>
          <w:cs/>
        </w:rPr>
      </w:pPr>
      <w:r>
        <w:rPr>
          <w:rStyle w:val="FootnoteReference"/>
        </w:rPr>
        <w:footnoteRef/>
      </w:r>
      <w:r>
        <w:t xml:space="preserve"> Nd: </w:t>
      </w:r>
      <w:r>
        <w:rPr>
          <w:rFonts w:hint="cs"/>
          <w:cs/>
        </w:rPr>
        <w:t>ཇི་</w:t>
      </w:r>
    </w:p>
  </w:footnote>
  <w:footnote w:id="8">
    <w:p w:rsidR="00061A6E" w:rsidRDefault="00061A6E" w:rsidP="00061A6E">
      <w:pPr>
        <w:pStyle w:val="FootnoteText"/>
      </w:pPr>
      <w:r>
        <w:rPr>
          <w:rStyle w:val="FootnoteReference"/>
        </w:rPr>
        <w:footnoteRef/>
      </w:r>
      <w:r>
        <w:t> Is this in fact where the chapter 1 starts? I wanted to make sure that the above sngon brjod isn’t actually part of Chapter 1.</w:t>
      </w:r>
    </w:p>
  </w:footnote>
  <w:footnote w:id="9">
    <w:p w:rsidR="00061A6E" w:rsidRDefault="00061A6E" w:rsidP="00061A6E">
      <w:pPr>
        <w:pStyle w:val="FootnoteText"/>
        <w:rPr>
          <w:cs/>
        </w:rPr>
      </w:pPr>
      <w:r>
        <w:rPr>
          <w:rStyle w:val="FootnoteReference"/>
        </w:rPr>
        <w:footnoteRef/>
      </w:r>
      <w:r>
        <w:t xml:space="preserve"> Nd: </w:t>
      </w:r>
      <w:r>
        <w:rPr>
          <w:rFonts w:hint="cs"/>
          <w:cs/>
        </w:rPr>
        <w:t>པདྨ་</w:t>
      </w:r>
    </w:p>
  </w:footnote>
  <w:footnote w:id="10">
    <w:p w:rsidR="00061A6E" w:rsidRDefault="00061A6E" w:rsidP="00061A6E">
      <w:pPr>
        <w:pStyle w:val="FootnoteText"/>
        <w:rPr>
          <w:cs/>
        </w:rPr>
      </w:pPr>
      <w:r>
        <w:rPr>
          <w:rStyle w:val="FootnoteReference"/>
        </w:rPr>
        <w:footnoteRef/>
      </w:r>
      <w:r>
        <w:t xml:space="preserve"> Nd: </w:t>
      </w:r>
      <w:r>
        <w:rPr>
          <w:rFonts w:hint="cs"/>
          <w:cs/>
        </w:rPr>
        <w:t>གྱི་</w:t>
      </w:r>
    </w:p>
  </w:footnote>
  <w:footnote w:id="11">
    <w:p w:rsidR="00061A6E" w:rsidRDefault="00061A6E" w:rsidP="00061A6E">
      <w:pPr>
        <w:pStyle w:val="FootnoteText"/>
        <w:rPr>
          <w:cs/>
        </w:rPr>
      </w:pPr>
      <w:r>
        <w:rPr>
          <w:rStyle w:val="FootnoteReference"/>
        </w:rPr>
        <w:footnoteRef/>
      </w:r>
      <w:r>
        <w:t xml:space="preserve"> Nd: </w:t>
      </w:r>
      <w:r>
        <w:rPr>
          <w:rFonts w:hint="cs"/>
          <w:cs/>
        </w:rPr>
        <w:t>གངྒཱའི་</w:t>
      </w:r>
    </w:p>
  </w:footnote>
  <w:footnote w:id="12">
    <w:p w:rsidR="00061A6E" w:rsidRDefault="00061A6E" w:rsidP="00061A6E">
      <w:pPr>
        <w:pStyle w:val="FootnoteText"/>
        <w:rPr>
          <w:cs/>
        </w:rPr>
      </w:pPr>
      <w:r>
        <w:rPr>
          <w:rStyle w:val="FootnoteReference"/>
        </w:rPr>
        <w:footnoteRef/>
      </w:r>
      <w:r>
        <w:t xml:space="preserve"> Nd: </w:t>
      </w:r>
      <w:r>
        <w:rPr>
          <w:rFonts w:hint="cs"/>
          <w:cs/>
        </w:rPr>
        <w:t>ཞེས་</w:t>
      </w:r>
    </w:p>
  </w:footnote>
  <w:footnote w:id="13">
    <w:p w:rsidR="00061A6E" w:rsidRDefault="00061A6E" w:rsidP="00061A6E">
      <w:pPr>
        <w:pStyle w:val="FootnoteText"/>
        <w:rPr>
          <w:cs/>
        </w:rPr>
      </w:pPr>
      <w:r>
        <w:rPr>
          <w:rStyle w:val="FootnoteReference"/>
        </w:rPr>
        <w:footnoteRef/>
      </w:r>
      <w:r>
        <w:t xml:space="preserve"> Nd: </w:t>
      </w:r>
      <w:r>
        <w:rPr>
          <w:rFonts w:hint="cs"/>
          <w:cs/>
        </w:rPr>
        <w:t>བརྒྱུད་</w:t>
      </w:r>
    </w:p>
  </w:footnote>
  <w:footnote w:id="14">
    <w:p w:rsidR="00061A6E" w:rsidRDefault="00061A6E" w:rsidP="00061A6E">
      <w:pPr>
        <w:pStyle w:val="FootnoteText"/>
      </w:pPr>
      <w:r>
        <w:rPr>
          <w:rStyle w:val="FootnoteReference"/>
        </w:rPr>
        <w:footnoteRef/>
      </w:r>
      <w:r>
        <w:t> Is this a text title?</w:t>
      </w:r>
    </w:p>
  </w:footnote>
  <w:footnote w:id="15">
    <w:p w:rsidR="00061A6E" w:rsidRDefault="00061A6E" w:rsidP="00061A6E">
      <w:pPr>
        <w:pStyle w:val="FootnoteText"/>
        <w:rPr>
          <w:cs/>
        </w:rPr>
      </w:pPr>
      <w:r>
        <w:rPr>
          <w:rStyle w:val="FootnoteReference"/>
        </w:rPr>
        <w:footnoteRef/>
      </w:r>
      <w:r>
        <w:t xml:space="preserve"> Nd: </w:t>
      </w:r>
      <w:r>
        <w:rPr>
          <w:rFonts w:hint="cs"/>
          <w:cs/>
        </w:rPr>
        <w:t>ཞེས་</w:t>
      </w:r>
    </w:p>
  </w:footnote>
  <w:footnote w:id="16">
    <w:p w:rsidR="00061A6E" w:rsidRDefault="00061A6E" w:rsidP="00061A6E">
      <w:pPr>
        <w:pStyle w:val="FootnoteText"/>
        <w:rPr>
          <w:cs/>
        </w:rPr>
      </w:pPr>
      <w:r>
        <w:rPr>
          <w:rStyle w:val="FootnoteReference"/>
        </w:rPr>
        <w:footnoteRef/>
      </w:r>
      <w:r>
        <w:t xml:space="preserve"> Nd: </w:t>
      </w:r>
      <w:r>
        <w:rPr>
          <w:rFonts w:hint="cs"/>
          <w:cs/>
        </w:rPr>
        <w:t>ཞེས་</w:t>
      </w:r>
    </w:p>
  </w:footnote>
  <w:footnote w:id="17">
    <w:p w:rsidR="00061A6E" w:rsidRDefault="00061A6E" w:rsidP="00061A6E">
      <w:pPr>
        <w:pStyle w:val="FootnoteText"/>
      </w:pPr>
      <w:r>
        <w:rPr>
          <w:rStyle w:val="FootnoteReference"/>
        </w:rPr>
        <w:footnoteRef/>
      </w:r>
      <w:r>
        <w:t xml:space="preserve"> Nd: </w:t>
      </w:r>
      <w:r>
        <w:rPr>
          <w:rFonts w:hint="cs"/>
          <w:cs/>
        </w:rPr>
        <w:t>འཛད་</w:t>
      </w:r>
    </w:p>
  </w:footnote>
  <w:footnote w:id="18">
    <w:p w:rsidR="00061A6E" w:rsidRDefault="00061A6E" w:rsidP="00061A6E">
      <w:pPr>
        <w:pStyle w:val="FootnoteText"/>
        <w:rPr>
          <w:cs/>
        </w:rPr>
      </w:pPr>
      <w:r>
        <w:rPr>
          <w:rStyle w:val="FootnoteReference"/>
        </w:rPr>
        <w:footnoteRef/>
      </w:r>
      <w:r>
        <w:t xml:space="preserve"> Nd: </w:t>
      </w:r>
      <w:r>
        <w:rPr>
          <w:rFonts w:hint="cs"/>
          <w:cs/>
        </w:rPr>
        <w:t>མཐོང་</w:t>
      </w:r>
    </w:p>
  </w:footnote>
  <w:footnote w:id="19">
    <w:p w:rsidR="00061A6E" w:rsidRDefault="00061A6E" w:rsidP="00061A6E">
      <w:pPr>
        <w:pStyle w:val="FootnoteText"/>
      </w:pPr>
      <w:r>
        <w:rPr>
          <w:rStyle w:val="FootnoteReference"/>
        </w:rPr>
        <w:footnoteRef/>
      </w:r>
      <w:r>
        <w:t> This heading should probably be re</w:t>
      </w:r>
      <w:r>
        <w:rPr>
          <w:cs/>
        </w:rPr>
        <w:t>-</w:t>
      </w:r>
      <w:r>
        <w:t>worded to mention “chos sku,” to make clear its relationship to the “rdzogs sku” and “sprul sku” sections below.</w:t>
      </w:r>
    </w:p>
  </w:footnote>
  <w:footnote w:id="20">
    <w:p w:rsidR="00061A6E" w:rsidRDefault="00061A6E" w:rsidP="00061A6E">
      <w:pPr>
        <w:pStyle w:val="FootnoteText"/>
        <w:rPr>
          <w:cs/>
        </w:rPr>
      </w:pPr>
      <w:r>
        <w:rPr>
          <w:rStyle w:val="FootnoteReference"/>
        </w:rPr>
        <w:footnoteRef/>
      </w:r>
      <w:r>
        <w:t xml:space="preserve"> Nd: </w:t>
      </w:r>
      <w:r>
        <w:rPr>
          <w:rFonts w:hint="cs"/>
          <w:cs/>
        </w:rPr>
        <w:t>བརྗོད་</w:t>
      </w:r>
    </w:p>
  </w:footnote>
  <w:footnote w:id="21">
    <w:p w:rsidR="00061A6E" w:rsidRDefault="00061A6E" w:rsidP="00061A6E">
      <w:pPr>
        <w:pStyle w:val="FootnoteText"/>
        <w:rPr>
          <w:cs/>
        </w:rPr>
      </w:pPr>
      <w:r>
        <w:rPr>
          <w:rStyle w:val="FootnoteReference"/>
        </w:rPr>
        <w:footnoteRef/>
      </w:r>
      <w:r>
        <w:t xml:space="preserve"> Nd: </w:t>
      </w:r>
      <w:r>
        <w:rPr>
          <w:rFonts w:hint="cs"/>
          <w:cs/>
        </w:rPr>
        <w:t>བལྟར་</w:t>
      </w:r>
    </w:p>
  </w:footnote>
  <w:footnote w:id="22">
    <w:p w:rsidR="00061A6E" w:rsidRDefault="00061A6E" w:rsidP="00061A6E">
      <w:pPr>
        <w:pStyle w:val="FootnoteText"/>
      </w:pPr>
      <w:r>
        <w:rPr>
          <w:rStyle w:val="FootnoteReference"/>
        </w:rPr>
        <w:footnoteRef/>
      </w:r>
      <w:r>
        <w:t> Concluding discussion</w:t>
      </w:r>
    </w:p>
  </w:footnote>
  <w:footnote w:id="23">
    <w:p w:rsidR="00061A6E" w:rsidRDefault="00061A6E" w:rsidP="00061A6E">
      <w:pPr>
        <w:pStyle w:val="FootnoteText"/>
        <w:rPr>
          <w:cs/>
        </w:rPr>
      </w:pPr>
      <w:r>
        <w:rPr>
          <w:rStyle w:val="FootnoteReference"/>
        </w:rPr>
        <w:footnoteRef/>
      </w:r>
      <w:r>
        <w:t xml:space="preserve"> Nd: </w:t>
      </w:r>
      <w:r>
        <w:rPr>
          <w:rFonts w:hint="cs"/>
          <w:cs/>
        </w:rPr>
        <w:t>པདྨའི་</w:t>
      </w:r>
    </w:p>
  </w:footnote>
  <w:footnote w:id="24">
    <w:p w:rsidR="00061A6E" w:rsidRDefault="00061A6E" w:rsidP="00061A6E">
      <w:pPr>
        <w:pStyle w:val="FootnoteText"/>
      </w:pPr>
      <w:r>
        <w:rPr>
          <w:rStyle w:val="FootnoteReference"/>
        </w:rPr>
        <w:footnoteRef/>
      </w:r>
      <w:r>
        <w:t xml:space="preserve"> Nd: omits</w:t>
      </w:r>
    </w:p>
  </w:footnote>
  <w:footnote w:id="25">
    <w:p w:rsidR="00061A6E" w:rsidRDefault="00061A6E" w:rsidP="00061A6E">
      <w:pPr>
        <w:pStyle w:val="FootnoteText"/>
        <w:rPr>
          <w:cs/>
        </w:rPr>
      </w:pPr>
      <w:r>
        <w:rPr>
          <w:rStyle w:val="FootnoteReference"/>
        </w:rPr>
        <w:footnoteRef/>
      </w:r>
      <w:r>
        <w:t xml:space="preserve"> Nd: </w:t>
      </w:r>
      <w:r>
        <w:rPr>
          <w:rFonts w:hint="cs"/>
          <w:cs/>
        </w:rPr>
        <w:t>བལྟས་</w:t>
      </w:r>
    </w:p>
  </w:footnote>
  <w:footnote w:id="26">
    <w:p w:rsidR="00061A6E" w:rsidRDefault="00061A6E" w:rsidP="00061A6E">
      <w:pPr>
        <w:pStyle w:val="FootnoteText"/>
        <w:rPr>
          <w:cs/>
        </w:rPr>
      </w:pPr>
      <w:r>
        <w:rPr>
          <w:rStyle w:val="FootnoteReference"/>
        </w:rPr>
        <w:footnoteRef/>
      </w:r>
      <w:r>
        <w:t xml:space="preserve"> Nd: </w:t>
      </w:r>
      <w:r>
        <w:rPr>
          <w:rFonts w:hint="cs"/>
          <w:cs/>
        </w:rPr>
        <w:t>བལྟས་</w:t>
      </w:r>
    </w:p>
  </w:footnote>
  <w:footnote w:id="27">
    <w:p w:rsidR="00061A6E" w:rsidRDefault="00061A6E" w:rsidP="00061A6E">
      <w:pPr>
        <w:pStyle w:val="FootnoteText"/>
        <w:rPr>
          <w:cs/>
        </w:rPr>
      </w:pPr>
      <w:r>
        <w:rPr>
          <w:rStyle w:val="FootnoteReference"/>
        </w:rPr>
        <w:footnoteRef/>
      </w:r>
      <w:r>
        <w:t xml:space="preserve"> Nd: </w:t>
      </w:r>
      <w:r>
        <w:rPr>
          <w:rFonts w:hint="cs"/>
          <w:cs/>
        </w:rPr>
        <w:t>པདྨའི་</w:t>
      </w:r>
    </w:p>
  </w:footnote>
  <w:footnote w:id="28">
    <w:p w:rsidR="00061A6E" w:rsidRDefault="00061A6E" w:rsidP="00061A6E">
      <w:pPr>
        <w:pStyle w:val="FootnoteText"/>
        <w:rPr>
          <w:cs/>
        </w:rPr>
      </w:pPr>
      <w:r>
        <w:rPr>
          <w:rStyle w:val="FootnoteReference"/>
        </w:rPr>
        <w:footnoteRef/>
      </w:r>
      <w:r>
        <w:t xml:space="preserve"> Nd: </w:t>
      </w:r>
      <w:r>
        <w:rPr>
          <w:rFonts w:hint="cs"/>
          <w:cs/>
        </w:rPr>
        <w:t>མཇིང་</w:t>
      </w:r>
    </w:p>
  </w:footnote>
  <w:footnote w:id="29">
    <w:p w:rsidR="00061A6E" w:rsidRDefault="00061A6E" w:rsidP="00061A6E">
      <w:pPr>
        <w:pStyle w:val="FootnoteText"/>
      </w:pPr>
      <w:r>
        <w:rPr>
          <w:rStyle w:val="FootnoteReference"/>
        </w:rPr>
        <w:footnoteRef/>
      </w:r>
      <w:r>
        <w:t xml:space="preserve"> Nd: omits</w:t>
      </w:r>
    </w:p>
  </w:footnote>
  <w:footnote w:id="30">
    <w:p w:rsidR="00061A6E" w:rsidRDefault="00061A6E" w:rsidP="00061A6E">
      <w:pPr>
        <w:pStyle w:val="FootnoteText"/>
      </w:pPr>
      <w:r>
        <w:rPr>
          <w:rStyle w:val="FootnoteReference"/>
        </w:rPr>
        <w:footnoteRef/>
      </w:r>
      <w:r>
        <w:t xml:space="preserve"> Nd: omits</w:t>
      </w:r>
    </w:p>
  </w:footnote>
  <w:footnote w:id="31">
    <w:p w:rsidR="00061A6E" w:rsidRDefault="00061A6E" w:rsidP="00061A6E">
      <w:pPr>
        <w:pStyle w:val="FootnoteText"/>
        <w:rPr>
          <w:cs/>
        </w:rPr>
      </w:pPr>
      <w:r>
        <w:rPr>
          <w:rStyle w:val="FootnoteReference"/>
        </w:rPr>
        <w:footnoteRef/>
      </w:r>
      <w:r>
        <w:t xml:space="preserve"> Nd: </w:t>
      </w:r>
      <w:r>
        <w:rPr>
          <w:rFonts w:hint="cs"/>
          <w:cs/>
        </w:rPr>
        <w:t>བགྲེས་</w:t>
      </w:r>
    </w:p>
  </w:footnote>
  <w:footnote w:id="32">
    <w:p w:rsidR="00061A6E" w:rsidRDefault="00061A6E" w:rsidP="00061A6E">
      <w:pPr>
        <w:pStyle w:val="FootnoteText"/>
      </w:pPr>
      <w:r>
        <w:rPr>
          <w:rStyle w:val="FootnoteReference"/>
        </w:rPr>
        <w:footnoteRef/>
      </w:r>
      <w:r>
        <w:t xml:space="preserve"> Nd: omits</w:t>
      </w:r>
    </w:p>
  </w:footnote>
  <w:footnote w:id="33">
    <w:p w:rsidR="00061A6E" w:rsidRDefault="00061A6E" w:rsidP="00061A6E">
      <w:pPr>
        <w:pStyle w:val="FootnoteText"/>
        <w:rPr>
          <w:cs/>
        </w:rPr>
      </w:pPr>
      <w:r>
        <w:rPr>
          <w:rStyle w:val="FootnoteReference"/>
        </w:rPr>
        <w:footnoteRef/>
      </w:r>
      <w:r>
        <w:t xml:space="preserve"> Nd: </w:t>
      </w:r>
      <w:r>
        <w:rPr>
          <w:rFonts w:hint="cs"/>
          <w:cs/>
        </w:rPr>
        <w:t>ཝ་ར་ཎ་སི་</w:t>
      </w:r>
    </w:p>
  </w:footnote>
  <w:footnote w:id="34">
    <w:p w:rsidR="00061A6E" w:rsidRDefault="00061A6E" w:rsidP="00061A6E">
      <w:pPr>
        <w:pStyle w:val="FootnoteText"/>
      </w:pPr>
      <w:r>
        <w:rPr>
          <w:rStyle w:val="FootnoteReference"/>
        </w:rPr>
        <w:footnoteRef/>
      </w:r>
      <w:r>
        <w:t> Concluding discussion</w:t>
      </w:r>
    </w:p>
  </w:footnote>
  <w:footnote w:id="35">
    <w:p w:rsidR="00061A6E" w:rsidRDefault="00061A6E" w:rsidP="00061A6E">
      <w:pPr>
        <w:pStyle w:val="FootnoteText"/>
        <w:rPr>
          <w:cs/>
        </w:rPr>
      </w:pPr>
      <w:r>
        <w:rPr>
          <w:rStyle w:val="FootnoteReference"/>
        </w:rPr>
        <w:footnoteRef/>
      </w:r>
      <w:r>
        <w:t xml:space="preserve"> Nd: </w:t>
      </w:r>
      <w:r>
        <w:rPr>
          <w:rFonts w:hint="cs"/>
          <w:cs/>
        </w:rPr>
        <w:t>མཚམས་</w:t>
      </w:r>
    </w:p>
  </w:footnote>
  <w:footnote w:id="36">
    <w:p w:rsidR="00061A6E" w:rsidRDefault="00061A6E" w:rsidP="00061A6E">
      <w:pPr>
        <w:pStyle w:val="FootnoteText"/>
      </w:pPr>
      <w:r>
        <w:rPr>
          <w:rStyle w:val="FootnoteReference"/>
        </w:rPr>
        <w:footnoteRef/>
      </w:r>
      <w:r>
        <w:t xml:space="preserve"> Nd: omits</w:t>
      </w:r>
    </w:p>
  </w:footnote>
  <w:footnote w:id="37">
    <w:p w:rsidR="00061A6E" w:rsidRDefault="00061A6E" w:rsidP="00061A6E">
      <w:pPr>
        <w:pStyle w:val="FootnoteText"/>
      </w:pPr>
      <w:r>
        <w:rPr>
          <w:rStyle w:val="FootnoteReference"/>
        </w:rPr>
        <w:footnoteRef/>
      </w:r>
      <w:r>
        <w:t> Concluding discussion</w:t>
      </w:r>
    </w:p>
  </w:footnote>
  <w:footnote w:id="38">
    <w:p w:rsidR="00061A6E" w:rsidRDefault="00061A6E" w:rsidP="00061A6E">
      <w:pPr>
        <w:pStyle w:val="FootnoteText"/>
        <w:rPr>
          <w:cs/>
        </w:rPr>
      </w:pPr>
      <w:r>
        <w:rPr>
          <w:rStyle w:val="FootnoteReference"/>
        </w:rPr>
        <w:footnoteRef/>
      </w:r>
      <w:r>
        <w:t xml:space="preserve"> Nd: </w:t>
      </w:r>
      <w:r>
        <w:rPr>
          <w:rFonts w:hint="cs"/>
          <w:cs/>
        </w:rPr>
        <w:t>ཁུང་དུ་</w:t>
      </w:r>
    </w:p>
  </w:footnote>
  <w:footnote w:id="39">
    <w:p w:rsidR="00061A6E" w:rsidRDefault="00061A6E" w:rsidP="00061A6E">
      <w:pPr>
        <w:pStyle w:val="FootnoteText"/>
        <w:rPr>
          <w:cs/>
        </w:rPr>
      </w:pPr>
      <w:r>
        <w:rPr>
          <w:rStyle w:val="FootnoteReference"/>
        </w:rPr>
        <w:footnoteRef/>
      </w:r>
      <w:r>
        <w:t xml:space="preserve"> Nd: </w:t>
      </w:r>
      <w:r>
        <w:rPr>
          <w:rFonts w:hint="cs"/>
          <w:cs/>
        </w:rPr>
        <w:t>རིམ་ཁང་གི་མཇུག་བྱང་།</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BE0AEE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4488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01A54C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77C40E2"/>
    <w:lvl w:ilvl="0">
      <w:start w:val="1"/>
      <w:numFmt w:val="lowerRoman"/>
      <w:lvlText w:val="%1."/>
      <w:lvlJc w:val="right"/>
      <w:pPr>
        <w:ind w:left="756" w:hanging="180"/>
      </w:pPr>
      <w:rPr>
        <w:rFonts w:hint="default"/>
      </w:rPr>
    </w:lvl>
  </w:abstractNum>
  <w:abstractNum w:abstractNumId="4" w15:restartNumberingAfterBreak="0">
    <w:nsid w:val="FFFFFF88"/>
    <w:multiLevelType w:val="singleLevel"/>
    <w:tmpl w:val="28D61EBA"/>
    <w:lvl w:ilvl="0">
      <w:start w:val="1"/>
      <w:numFmt w:val="decimal"/>
      <w:pStyle w:val="ListNumber"/>
      <w:lvlText w:val="%1."/>
      <w:lvlJc w:val="left"/>
      <w:pPr>
        <w:ind w:left="144" w:firstLine="144"/>
      </w:pPr>
      <w:rPr>
        <w:rFonts w:hint="default"/>
      </w:rPr>
    </w:lvl>
  </w:abstractNum>
  <w:abstractNum w:abstractNumId="5" w15:restartNumberingAfterBreak="0">
    <w:nsid w:val="0FD223C9"/>
    <w:multiLevelType w:val="hybridMultilevel"/>
    <w:tmpl w:val="904654A4"/>
    <w:lvl w:ilvl="0" w:tplc="B7DAB4F2">
      <w:start w:val="1"/>
      <w:numFmt w:val="bullet"/>
      <w:pStyle w:val="ListBullet4"/>
      <w:lvlText w:val=""/>
      <w:lvlJc w:val="left"/>
      <w:pPr>
        <w:ind w:left="180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A5736"/>
    <w:multiLevelType w:val="hybridMultilevel"/>
    <w:tmpl w:val="7B8C3932"/>
    <w:lvl w:ilvl="0" w:tplc="6A1E8EF2">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A47CAD"/>
    <w:multiLevelType w:val="hybridMultilevel"/>
    <w:tmpl w:val="F1F616CC"/>
    <w:lvl w:ilvl="0" w:tplc="A9CEB86C">
      <w:start w:val="1"/>
      <w:numFmt w:val="decimal"/>
      <w:pStyle w:val="ListNumber2"/>
      <w:lvlText w:val="%1."/>
      <w:lvlJc w:val="left"/>
      <w:pPr>
        <w:ind w:left="1224"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8" w15:restartNumberingAfterBreak="0">
    <w:nsid w:val="42F27656"/>
    <w:multiLevelType w:val="hybridMultilevel"/>
    <w:tmpl w:val="A8F2BA94"/>
    <w:lvl w:ilvl="0" w:tplc="B8C4CE44">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A21EC1"/>
    <w:multiLevelType w:val="singleLevel"/>
    <w:tmpl w:val="D55843F2"/>
    <w:lvl w:ilvl="0">
      <w:start w:val="1"/>
      <w:numFmt w:val="decimal"/>
      <w:pStyle w:val="ListNumbr3"/>
      <w:lvlText w:val="%1."/>
      <w:lvlJc w:val="left"/>
      <w:pPr>
        <w:ind w:left="1656" w:hanging="360"/>
      </w:pPr>
      <w:rPr>
        <w:rFonts w:hint="default"/>
      </w:rPr>
    </w:lvl>
  </w:abstractNum>
  <w:abstractNum w:abstractNumId="10" w15:restartNumberingAfterBreak="0">
    <w:nsid w:val="5C5C7499"/>
    <w:multiLevelType w:val="hybridMultilevel"/>
    <w:tmpl w:val="D83E58A6"/>
    <w:lvl w:ilvl="0" w:tplc="2AEABAB2">
      <w:start w:val="1"/>
      <w:numFmt w:val="lowerLetter"/>
      <w:pStyle w:val="ListNumb3"/>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1" w15:restartNumberingAfterBreak="0">
    <w:nsid w:val="76980473"/>
    <w:multiLevelType w:val="hybridMultilevel"/>
    <w:tmpl w:val="FC423A6E"/>
    <w:lvl w:ilvl="0" w:tplc="033EAD6E">
      <w:start w:val="1"/>
      <w:numFmt w:val="bullet"/>
      <w:pStyle w:val="ListBullet5"/>
      <w:lvlText w:val=""/>
      <w:lvlJc w:val="left"/>
      <w:pPr>
        <w:ind w:left="21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E5035A"/>
    <w:multiLevelType w:val="hybridMultilevel"/>
    <w:tmpl w:val="5E8478EE"/>
    <w:lvl w:ilvl="0" w:tplc="E152CA14">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1"/>
  </w:num>
  <w:num w:numId="5">
    <w:abstractNumId w:val="4"/>
  </w:num>
  <w:num w:numId="6">
    <w:abstractNumId w:val="3"/>
  </w:num>
  <w:num w:numId="7">
    <w:abstractNumId w:val="9"/>
  </w:num>
  <w:num w:numId="8">
    <w:abstractNumId w:val="6"/>
  </w:num>
  <w:num w:numId="9">
    <w:abstractNumId w:val="0"/>
  </w:num>
  <w:num w:numId="10">
    <w:abstractNumId w:val="1"/>
  </w:num>
  <w:num w:numId="11">
    <w:abstractNumId w:val="2"/>
  </w:num>
  <w:num w:numId="12">
    <w:abstractNumId w:val="10"/>
  </w:num>
  <w:num w:numId="13">
    <w:abstractNumId w:val="6"/>
  </w:num>
  <w:num w:numId="14">
    <w:abstractNumId w:val="8"/>
  </w:num>
  <w:num w:numId="15">
    <w:abstractNumId w:val="5"/>
  </w:num>
  <w:num w:numId="16">
    <w:abstractNumId w:val="11"/>
  </w:num>
  <w:num w:numId="17">
    <w:abstractNumId w:val="12"/>
  </w:num>
  <w:num w:numId="18">
    <w:abstractNumId w:val="7"/>
  </w:num>
  <w:num w:numId="19">
    <w:abstractNumId w:val="4"/>
  </w:num>
  <w:num w:numId="20">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doNotDisplayPageBoundaries/>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6E"/>
    <w:rsid w:val="00015DEC"/>
    <w:rsid w:val="00034A20"/>
    <w:rsid w:val="00061A6E"/>
    <w:rsid w:val="00065BBE"/>
    <w:rsid w:val="000815B1"/>
    <w:rsid w:val="00092D31"/>
    <w:rsid w:val="000B5109"/>
    <w:rsid w:val="000C1260"/>
    <w:rsid w:val="000C1845"/>
    <w:rsid w:val="000C50A2"/>
    <w:rsid w:val="000C6AE0"/>
    <w:rsid w:val="000F6293"/>
    <w:rsid w:val="00124B7F"/>
    <w:rsid w:val="00130779"/>
    <w:rsid w:val="00133752"/>
    <w:rsid w:val="001548FE"/>
    <w:rsid w:val="001A7DB4"/>
    <w:rsid w:val="001B01EA"/>
    <w:rsid w:val="001B4C33"/>
    <w:rsid w:val="001C46B2"/>
    <w:rsid w:val="001D4001"/>
    <w:rsid w:val="002006FB"/>
    <w:rsid w:val="00202270"/>
    <w:rsid w:val="00211A6D"/>
    <w:rsid w:val="0021381A"/>
    <w:rsid w:val="002160BF"/>
    <w:rsid w:val="00236C61"/>
    <w:rsid w:val="00251084"/>
    <w:rsid w:val="00270802"/>
    <w:rsid w:val="00282AA8"/>
    <w:rsid w:val="002919BE"/>
    <w:rsid w:val="002969B6"/>
    <w:rsid w:val="002E6D70"/>
    <w:rsid w:val="00326735"/>
    <w:rsid w:val="00350746"/>
    <w:rsid w:val="003510F2"/>
    <w:rsid w:val="003621E0"/>
    <w:rsid w:val="00366836"/>
    <w:rsid w:val="003808AB"/>
    <w:rsid w:val="003A3995"/>
    <w:rsid w:val="003B5D78"/>
    <w:rsid w:val="003C644C"/>
    <w:rsid w:val="003E7A8E"/>
    <w:rsid w:val="00404A24"/>
    <w:rsid w:val="00406657"/>
    <w:rsid w:val="0041645C"/>
    <w:rsid w:val="0042227E"/>
    <w:rsid w:val="00464A07"/>
    <w:rsid w:val="00467DC8"/>
    <w:rsid w:val="00476AC7"/>
    <w:rsid w:val="00486751"/>
    <w:rsid w:val="004C2D50"/>
    <w:rsid w:val="004D5F35"/>
    <w:rsid w:val="004F3F92"/>
    <w:rsid w:val="00524FE8"/>
    <w:rsid w:val="00527FCD"/>
    <w:rsid w:val="005478CF"/>
    <w:rsid w:val="00557317"/>
    <w:rsid w:val="00561BC9"/>
    <w:rsid w:val="00591115"/>
    <w:rsid w:val="0059638C"/>
    <w:rsid w:val="00597A03"/>
    <w:rsid w:val="005A4FED"/>
    <w:rsid w:val="005B1DBF"/>
    <w:rsid w:val="005B34C6"/>
    <w:rsid w:val="005C7E1B"/>
    <w:rsid w:val="005F5C24"/>
    <w:rsid w:val="006005DD"/>
    <w:rsid w:val="00617332"/>
    <w:rsid w:val="00643AA9"/>
    <w:rsid w:val="00646AA5"/>
    <w:rsid w:val="00663FBF"/>
    <w:rsid w:val="006737A6"/>
    <w:rsid w:val="00686FE9"/>
    <w:rsid w:val="00696DDB"/>
    <w:rsid w:val="006A30BD"/>
    <w:rsid w:val="006B74E6"/>
    <w:rsid w:val="006C0AA6"/>
    <w:rsid w:val="006D5138"/>
    <w:rsid w:val="006F234D"/>
    <w:rsid w:val="0070243C"/>
    <w:rsid w:val="0070285F"/>
    <w:rsid w:val="00722E9D"/>
    <w:rsid w:val="00735CC5"/>
    <w:rsid w:val="0079210C"/>
    <w:rsid w:val="007B4E21"/>
    <w:rsid w:val="007C7E7C"/>
    <w:rsid w:val="007D0674"/>
    <w:rsid w:val="007D333A"/>
    <w:rsid w:val="007D4777"/>
    <w:rsid w:val="00803423"/>
    <w:rsid w:val="0081448B"/>
    <w:rsid w:val="0083711D"/>
    <w:rsid w:val="008510A3"/>
    <w:rsid w:val="00897093"/>
    <w:rsid w:val="008D0E0C"/>
    <w:rsid w:val="008F57F5"/>
    <w:rsid w:val="0091401B"/>
    <w:rsid w:val="00946904"/>
    <w:rsid w:val="00976355"/>
    <w:rsid w:val="009969AE"/>
    <w:rsid w:val="009E3E11"/>
    <w:rsid w:val="009F08DA"/>
    <w:rsid w:val="009F1594"/>
    <w:rsid w:val="00A05931"/>
    <w:rsid w:val="00A220E6"/>
    <w:rsid w:val="00A22743"/>
    <w:rsid w:val="00A310CC"/>
    <w:rsid w:val="00A37016"/>
    <w:rsid w:val="00A56B23"/>
    <w:rsid w:val="00A62F1D"/>
    <w:rsid w:val="00A64242"/>
    <w:rsid w:val="00A644D7"/>
    <w:rsid w:val="00AA17A2"/>
    <w:rsid w:val="00AB15B6"/>
    <w:rsid w:val="00AD000C"/>
    <w:rsid w:val="00AD7E74"/>
    <w:rsid w:val="00AF110E"/>
    <w:rsid w:val="00AF62E8"/>
    <w:rsid w:val="00B3770B"/>
    <w:rsid w:val="00B4611F"/>
    <w:rsid w:val="00B83290"/>
    <w:rsid w:val="00B83C0B"/>
    <w:rsid w:val="00BA072C"/>
    <w:rsid w:val="00BA456D"/>
    <w:rsid w:val="00BE3963"/>
    <w:rsid w:val="00BF62F5"/>
    <w:rsid w:val="00BF6E94"/>
    <w:rsid w:val="00C0308F"/>
    <w:rsid w:val="00C12ECD"/>
    <w:rsid w:val="00C65ACB"/>
    <w:rsid w:val="00CA280A"/>
    <w:rsid w:val="00CC5C49"/>
    <w:rsid w:val="00CC6F46"/>
    <w:rsid w:val="00CD039F"/>
    <w:rsid w:val="00CD03B2"/>
    <w:rsid w:val="00CD336A"/>
    <w:rsid w:val="00CE466F"/>
    <w:rsid w:val="00CE766D"/>
    <w:rsid w:val="00D16D8A"/>
    <w:rsid w:val="00D418B5"/>
    <w:rsid w:val="00D708CF"/>
    <w:rsid w:val="00D7356F"/>
    <w:rsid w:val="00DB45CC"/>
    <w:rsid w:val="00DC7DCB"/>
    <w:rsid w:val="00DD3743"/>
    <w:rsid w:val="00DE4D82"/>
    <w:rsid w:val="00E17A9C"/>
    <w:rsid w:val="00E30A55"/>
    <w:rsid w:val="00E32274"/>
    <w:rsid w:val="00E5322B"/>
    <w:rsid w:val="00E71E43"/>
    <w:rsid w:val="00EC6C14"/>
    <w:rsid w:val="00ED5B3D"/>
    <w:rsid w:val="00EF472D"/>
    <w:rsid w:val="00F132A2"/>
    <w:rsid w:val="00F51666"/>
    <w:rsid w:val="00F53269"/>
    <w:rsid w:val="00F53CE6"/>
    <w:rsid w:val="00F56E0D"/>
    <w:rsid w:val="00F932AA"/>
    <w:rsid w:val="00F97669"/>
    <w:rsid w:val="00FA74F7"/>
    <w:rsid w:val="00FB6C8F"/>
    <w:rsid w:val="00FE38D7"/>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0A891"/>
  <w14:defaultImageDpi w14:val="330"/>
  <w15:chartTrackingRefBased/>
  <w15:docId w15:val="{953770D4-2481-6646-A7C3-20CEC55D1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Jomolhari-ID"/>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nhideWhenUsed="1"/>
    <w:lsdException w:name="List" w:semiHidden="1" w:uiPriority="0" w:unhideWhenUsed="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qFormat="1"/>
    <w:lsdException w:name="List Bullet 3" w:semiHidden="1" w:uiPriority="0" w:unhideWhenUsed="1" w:qFormat="1"/>
    <w:lsdException w:name="List Bullet 4" w:semiHidden="1" w:uiPriority="0" w:unhideWhenUsed="1" w:qFormat="1"/>
    <w:lsdException w:name="List Bullet 5" w:semiHidden="1" w:uiPriority="0" w:unhideWhenUsed="1"/>
    <w:lsdException w:name="List Number 2" w:semiHidden="1" w:uiPriority="0"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 don't use"/>
    <w:next w:val="Paragraph"/>
    <w:qFormat/>
    <w:rsid w:val="00BF6E94"/>
  </w:style>
  <w:style w:type="paragraph" w:styleId="Heading1">
    <w:name w:val="heading 1"/>
    <w:aliases w:val="1"/>
    <w:basedOn w:val="Normal"/>
    <w:next w:val="Paragraph"/>
    <w:link w:val="Heading1Char"/>
    <w:autoRedefine/>
    <w:uiPriority w:val="9"/>
    <w:qFormat/>
    <w:rsid w:val="00BF6E94"/>
    <w:pPr>
      <w:keepNext/>
      <w:keepLines/>
      <w:shd w:val="clear" w:color="auto" w:fill="ED7D31" w:themeFill="accent2"/>
      <w:spacing w:before="240"/>
      <w:outlineLvl w:val="0"/>
    </w:pPr>
    <w:rPr>
      <w:rFonts w:eastAsiaTheme="majorEastAsia"/>
      <w:b/>
      <w:color w:val="000000" w:themeColor="text1"/>
      <w:sz w:val="28"/>
    </w:rPr>
  </w:style>
  <w:style w:type="paragraph" w:styleId="Heading2">
    <w:name w:val="heading 2"/>
    <w:aliases w:val="2"/>
    <w:basedOn w:val="Normal"/>
    <w:next w:val="Paragraph"/>
    <w:link w:val="Heading2Char"/>
    <w:autoRedefine/>
    <w:qFormat/>
    <w:rsid w:val="00BF6E94"/>
    <w:pPr>
      <w:keepNext/>
      <w:shd w:val="clear" w:color="auto" w:fill="F4B083" w:themeFill="accent2" w:themeFillTint="99"/>
      <w:spacing w:before="360" w:after="100" w:afterAutospacing="1" w:line="240" w:lineRule="atLeast"/>
      <w:outlineLvl w:val="1"/>
    </w:pPr>
    <w:rPr>
      <w:rFonts w:eastAsia="Arial Unicode MS"/>
      <w:b/>
      <w:i/>
    </w:rPr>
  </w:style>
  <w:style w:type="paragraph" w:styleId="Heading3">
    <w:name w:val="heading 3"/>
    <w:aliases w:val="3"/>
    <w:basedOn w:val="Normal"/>
    <w:next w:val="Paragraph"/>
    <w:link w:val="Heading3Char"/>
    <w:autoRedefine/>
    <w:qFormat/>
    <w:rsid w:val="00BF6E94"/>
    <w:pPr>
      <w:keepNext/>
      <w:shd w:val="clear" w:color="auto" w:fill="F7CAAC" w:themeFill="accent2" w:themeFillTint="66"/>
      <w:spacing w:before="360" w:line="240" w:lineRule="atLeast"/>
      <w:outlineLvl w:val="2"/>
    </w:pPr>
    <w:rPr>
      <w:rFonts w:eastAsia="Arial Unicode MS"/>
      <w:b/>
      <w:i/>
    </w:rPr>
  </w:style>
  <w:style w:type="paragraph" w:styleId="Heading4">
    <w:name w:val="heading 4"/>
    <w:aliases w:val="4"/>
    <w:basedOn w:val="Normal"/>
    <w:next w:val="Paragraph"/>
    <w:link w:val="Heading4Char"/>
    <w:autoRedefine/>
    <w:qFormat/>
    <w:rsid w:val="00BF6E94"/>
    <w:pPr>
      <w:keepNext/>
      <w:shd w:val="clear" w:color="auto" w:fill="FBE4D5" w:themeFill="accent2" w:themeFillTint="33"/>
      <w:spacing w:before="360" w:after="100" w:afterAutospacing="1" w:line="240" w:lineRule="atLeast"/>
      <w:outlineLvl w:val="3"/>
    </w:pPr>
    <w:rPr>
      <w:rFonts w:eastAsia="Arial Unicode MS"/>
      <w:b/>
    </w:rPr>
  </w:style>
  <w:style w:type="paragraph" w:styleId="Heading5">
    <w:name w:val="heading 5"/>
    <w:aliases w:val="5"/>
    <w:basedOn w:val="Paragraph"/>
    <w:next w:val="Paragraph"/>
    <w:link w:val="Heading5Char"/>
    <w:autoRedefine/>
    <w:qFormat/>
    <w:rsid w:val="00BF6E94"/>
    <w:pPr>
      <w:keepNext/>
      <w:shd w:val="clear" w:color="auto" w:fill="A5A5A5" w:themeFill="accent3"/>
      <w:spacing w:before="360" w:after="100" w:afterAutospacing="1" w:line="240" w:lineRule="atLeast"/>
      <w:outlineLvl w:val="4"/>
    </w:pPr>
    <w:rPr>
      <w:rFonts w:eastAsia="Arial Unicode MS"/>
      <w:b/>
      <w:i/>
    </w:rPr>
  </w:style>
  <w:style w:type="paragraph" w:styleId="Heading6">
    <w:name w:val="heading 6"/>
    <w:aliases w:val="6"/>
    <w:basedOn w:val="Normal"/>
    <w:next w:val="Paragraph"/>
    <w:link w:val="Heading6Char"/>
    <w:autoRedefine/>
    <w:qFormat/>
    <w:rsid w:val="00BF6E94"/>
    <w:pPr>
      <w:keepNext/>
      <w:shd w:val="clear" w:color="auto" w:fill="C9C9C9" w:themeFill="accent3" w:themeFillTint="99"/>
      <w:spacing w:before="360" w:after="100" w:afterAutospacing="1" w:line="240" w:lineRule="atLeast"/>
      <w:outlineLvl w:val="5"/>
    </w:pPr>
    <w:rPr>
      <w:rFonts w:eastAsia="Arial Unicode MS"/>
      <w:i/>
    </w:rPr>
  </w:style>
  <w:style w:type="paragraph" w:styleId="Heading7">
    <w:name w:val="heading 7"/>
    <w:aliases w:val="7"/>
    <w:basedOn w:val="Normal"/>
    <w:next w:val="Paragraph"/>
    <w:link w:val="Heading7Char"/>
    <w:autoRedefine/>
    <w:qFormat/>
    <w:rsid w:val="00BF6E94"/>
    <w:pPr>
      <w:keepNext/>
      <w:shd w:val="clear" w:color="auto" w:fill="DBDBDB" w:themeFill="accent3" w:themeFillTint="66"/>
      <w:spacing w:before="360" w:after="100" w:afterAutospacing="1" w:line="240" w:lineRule="atLeast"/>
      <w:outlineLvl w:val="6"/>
    </w:pPr>
    <w:rPr>
      <w:rFonts w:eastAsia="Arial Unicode MS"/>
      <w:b/>
      <w:u w:val="single"/>
    </w:rPr>
  </w:style>
  <w:style w:type="paragraph" w:styleId="Heading8">
    <w:name w:val="heading 8"/>
    <w:aliases w:val="8"/>
    <w:basedOn w:val="Paragraph"/>
    <w:next w:val="MacroText"/>
    <w:link w:val="Heading8Char"/>
    <w:autoRedefine/>
    <w:qFormat/>
    <w:rsid w:val="00BF6E94"/>
    <w:pPr>
      <w:keepNext/>
      <w:shd w:val="clear" w:color="auto" w:fill="EDEDED" w:themeFill="accent3" w:themeFillTint="33"/>
      <w:spacing w:before="360" w:after="100" w:afterAutospacing="1"/>
      <w:outlineLvl w:val="7"/>
    </w:pPr>
    <w:rPr>
      <w:rFonts w:eastAsia="Arial Unicode MS"/>
      <w:b/>
      <w:i/>
      <w:iCs/>
    </w:rPr>
  </w:style>
  <w:style w:type="paragraph" w:styleId="Heading9">
    <w:name w:val="heading 9"/>
    <w:aliases w:val="9"/>
    <w:basedOn w:val="Normal"/>
    <w:next w:val="Paragraph"/>
    <w:link w:val="Heading9Char"/>
    <w:autoRedefine/>
    <w:qFormat/>
    <w:rsid w:val="00BF6E94"/>
    <w:pPr>
      <w:keepNext/>
      <w:shd w:val="clear" w:color="auto" w:fill="F2F2F2" w:themeFill="background1" w:themeFillShade="F2"/>
      <w:spacing w:before="360" w:after="100" w:afterAutospacing="1"/>
      <w:outlineLvl w:val="8"/>
    </w:pPr>
    <w:rPr>
      <w:rFonts w:eastAsia="Arial Unicode MS"/>
      <w:i/>
    </w:rPr>
  </w:style>
  <w:style w:type="character" w:default="1" w:styleId="DefaultParagraphFont">
    <w:name w:val="Default Paragraph Font"/>
    <w:uiPriority w:val="1"/>
    <w:semiHidden/>
    <w:unhideWhenUsed/>
    <w:rsid w:val="00BF6E9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F6E94"/>
  </w:style>
  <w:style w:type="character" w:customStyle="1" w:styleId="AddedbyEditor">
    <w:name w:val="Added by Editor"/>
    <w:aliases w:val="a_2"/>
    <w:rsid w:val="00BF6E94"/>
    <w:rPr>
      <w:rFonts w:ascii="Times New Roman" w:hAnsi="Times New Roman" w:cs="Jomolhari-ID"/>
      <w:color w:val="FF0000"/>
    </w:rPr>
  </w:style>
  <w:style w:type="character" w:customStyle="1" w:styleId="Annotations">
    <w:name w:val="Annotations"/>
    <w:aliases w:val="a_3"/>
    <w:rsid w:val="00BF6E94"/>
    <w:rPr>
      <w:rFonts w:ascii="Times New Roman Bold" w:hAnsi="Times New Roman Bold" w:cs="Jomolhari-ID"/>
      <w:b/>
      <w:bCs/>
      <w:i/>
      <w:iCs/>
      <w:color w:val="FF0000"/>
      <w:sz w:val="20"/>
      <w:szCs w:val="20"/>
      <w:u w:val="single"/>
    </w:rPr>
  </w:style>
  <w:style w:type="character" w:customStyle="1" w:styleId="PageNumberPrintEdition">
    <w:name w:val="Page Number Print Edition"/>
    <w:aliases w:val="/"/>
    <w:basedOn w:val="DefaultParagraphFont"/>
    <w:rsid w:val="00BF6E94"/>
    <w:rPr>
      <w:b w:val="0"/>
      <w:i/>
      <w:vanish/>
      <w:color w:val="800080"/>
    </w:rPr>
  </w:style>
  <w:style w:type="paragraph" w:styleId="ListNumber2">
    <w:name w:val="List Number 2"/>
    <w:aliases w:val="l_2"/>
    <w:basedOn w:val="Normal"/>
    <w:autoRedefine/>
    <w:rsid w:val="00BF6E94"/>
    <w:pPr>
      <w:numPr>
        <w:numId w:val="18"/>
      </w:numPr>
      <w:adjustRightInd w:val="0"/>
      <w:snapToGrid w:val="0"/>
      <w:jc w:val="both"/>
    </w:pPr>
    <w:rPr>
      <w:rFonts w:eastAsia="SimSun"/>
    </w:rPr>
  </w:style>
  <w:style w:type="paragraph" w:customStyle="1" w:styleId="ListNumberCitation">
    <w:name w:val="List Number Citation"/>
    <w:aliases w:val="c_3"/>
    <w:basedOn w:val="Normal"/>
    <w:autoRedefine/>
    <w:rsid w:val="00BF6E94"/>
    <w:pPr>
      <w:tabs>
        <w:tab w:val="num" w:pos="360"/>
      </w:tabs>
      <w:ind w:left="1080" w:right="720"/>
      <w:jc w:val="both"/>
    </w:pPr>
    <w:rPr>
      <w:rFonts w:eastAsia="MS Mincho"/>
    </w:rPr>
  </w:style>
  <w:style w:type="character" w:customStyle="1" w:styleId="X-AuthorTibetan">
    <w:name w:val="X-Author Tibetan"/>
    <w:basedOn w:val="DefaultParagraphFont"/>
    <w:rsid w:val="00BF6E94"/>
    <w:rPr>
      <w:color w:val="993366"/>
    </w:rPr>
  </w:style>
  <w:style w:type="paragraph" w:styleId="ListNumber">
    <w:name w:val="List Number"/>
    <w:aliases w:val="l"/>
    <w:basedOn w:val="Normal"/>
    <w:autoRedefine/>
    <w:rsid w:val="00BF6E94"/>
    <w:pPr>
      <w:numPr>
        <w:numId w:val="19"/>
      </w:numPr>
      <w:adjustRightInd w:val="0"/>
      <w:jc w:val="both"/>
    </w:pPr>
    <w:rPr>
      <w:rFonts w:eastAsia="SimSun"/>
    </w:rPr>
  </w:style>
  <w:style w:type="paragraph" w:customStyle="1" w:styleId="ListNumbr3">
    <w:name w:val="List Numbr 3"/>
    <w:aliases w:val="l_3"/>
    <w:basedOn w:val="Normal"/>
    <w:autoRedefine/>
    <w:qFormat/>
    <w:rsid w:val="00BF6E94"/>
    <w:pPr>
      <w:numPr>
        <w:numId w:val="20"/>
      </w:numPr>
      <w:jc w:val="both"/>
    </w:pPr>
    <w:rPr>
      <w:rFonts w:eastAsia="SimSun"/>
    </w:rPr>
  </w:style>
  <w:style w:type="character" w:styleId="PageNumber">
    <w:name w:val="page number"/>
    <w:aliases w:val="Digital_d"/>
    <w:basedOn w:val="DefaultParagraphFont"/>
    <w:rsid w:val="00BF6E94"/>
  </w:style>
  <w:style w:type="paragraph" w:customStyle="1" w:styleId="SpeechParagraph">
    <w:name w:val="Speech Paragraph"/>
    <w:aliases w:val="+"/>
    <w:basedOn w:val="Normal"/>
    <w:autoRedefine/>
    <w:rsid w:val="00BF6E94"/>
    <w:pPr>
      <w:spacing w:before="240"/>
      <w:ind w:left="1080" w:firstLine="288"/>
      <w:jc w:val="both"/>
    </w:pPr>
    <w:rPr>
      <w:rFonts w:eastAsia="SimSun"/>
      <w:color w:val="00B050"/>
    </w:rPr>
  </w:style>
  <w:style w:type="paragraph" w:customStyle="1" w:styleId="SpeechParagraphNested">
    <w:name w:val="Speech Paragraph Nested"/>
    <w:aliases w:val="+_3"/>
    <w:basedOn w:val="SpeechParagraph"/>
    <w:autoRedefine/>
    <w:rsid w:val="00BF6E94"/>
    <w:pPr>
      <w:ind w:left="1440" w:right="864"/>
    </w:pPr>
    <w:rPr>
      <w:rFonts w:eastAsia="Tibetan Machine Uni"/>
    </w:rPr>
  </w:style>
  <w:style w:type="character" w:customStyle="1" w:styleId="TitleinCitingOtherTexts">
    <w:name w:val="Title in Citing Other Texts"/>
    <w:aliases w:val="t_2"/>
    <w:rsid w:val="00BF6E94"/>
    <w:rPr>
      <w:rFonts w:ascii="Times New Roman" w:hAnsi="Times New Roman" w:cs="Jomolhari-ID"/>
      <w:b/>
      <w:i/>
      <w:color w:val="538135" w:themeColor="accent6" w:themeShade="BF"/>
      <w:sz w:val="24"/>
      <w:szCs w:val="24"/>
      <w:u w:val="none"/>
      <w:lang w:val="en-US"/>
    </w:rPr>
  </w:style>
  <w:style w:type="character" w:customStyle="1" w:styleId="TitleOwnNon-TibetanLanguage">
    <w:name w:val="Title (Own) Non-Tibetan Language"/>
    <w:basedOn w:val="DefaultParagraphFont"/>
    <w:rsid w:val="00BF6E94"/>
    <w:rPr>
      <w:rFonts w:ascii="Times New Roman" w:hAnsi="Times New Roman" w:cs="Jomolhari-ID"/>
      <w:b w:val="0"/>
      <w:i/>
      <w:color w:val="A5A5A5" w:themeColor="accent3"/>
      <w:sz w:val="24"/>
      <w:szCs w:val="24"/>
      <w:u w:val="single"/>
      <w:lang w:val="en-US"/>
    </w:rPr>
  </w:style>
  <w:style w:type="character" w:customStyle="1" w:styleId="X-Dates">
    <w:name w:val="X-Dates"/>
    <w:rsid w:val="00BF6E94"/>
    <w:rPr>
      <w:color w:val="993366"/>
    </w:rPr>
  </w:style>
  <w:style w:type="character" w:customStyle="1" w:styleId="TitleOwnTibetan">
    <w:name w:val="Title (Own) Tibetan"/>
    <w:aliases w:val="t_4"/>
    <w:basedOn w:val="DefaultParagraphFont"/>
    <w:qFormat/>
    <w:rsid w:val="00BF6E94"/>
    <w:rPr>
      <w:rFonts w:ascii="Times New Roman" w:hAnsi="Times New Roman" w:cs="Jomolhari-ID"/>
      <w:b w:val="0"/>
      <w:i/>
      <w:color w:val="0070C0"/>
      <w:sz w:val="24"/>
      <w:szCs w:val="24"/>
      <w:u w:val="none"/>
      <w:lang w:val="en-US"/>
    </w:rPr>
  </w:style>
  <w:style w:type="paragraph" w:styleId="DocumentMap">
    <w:name w:val="Document Map"/>
    <w:basedOn w:val="Normal"/>
    <w:link w:val="DocumentMapChar"/>
    <w:autoRedefine/>
    <w:rsid w:val="00BF6E94"/>
    <w:pPr>
      <w:widowControl w:val="0"/>
      <w:spacing w:line="360" w:lineRule="auto"/>
      <w:ind w:left="720"/>
    </w:pPr>
    <w:rPr>
      <w:rFonts w:eastAsia="Microsoft Himalaya"/>
      <w:color w:val="0070C0"/>
      <w:sz w:val="40"/>
    </w:rPr>
  </w:style>
  <w:style w:type="character" w:customStyle="1" w:styleId="DocumentMapChar">
    <w:name w:val="Document Map Char"/>
    <w:basedOn w:val="DefaultParagraphFont"/>
    <w:link w:val="DocumentMap"/>
    <w:rsid w:val="00BF6E94"/>
    <w:rPr>
      <w:rFonts w:eastAsia="Microsoft Himalaya"/>
      <w:color w:val="0070C0"/>
      <w:sz w:val="40"/>
    </w:rPr>
  </w:style>
  <w:style w:type="character" w:customStyle="1" w:styleId="TitleofChapter">
    <w:name w:val="Title of Chapter"/>
    <w:aliases w:val="t_3"/>
    <w:basedOn w:val="DefaultParagraphFont"/>
    <w:rsid w:val="00BF6E94"/>
    <w:rPr>
      <w:rFonts w:ascii="Times New Roman" w:hAnsi="Times New Roman" w:cs="Jomolhari-ID"/>
      <w:sz w:val="24"/>
      <w:szCs w:val="24"/>
      <w:u w:val="single"/>
    </w:rPr>
  </w:style>
  <w:style w:type="character" w:customStyle="1" w:styleId="X-Doxo-BiblioCategory">
    <w:name w:val="X-Doxo-Biblio Category"/>
    <w:basedOn w:val="DefaultParagraphFont"/>
    <w:rsid w:val="00BF6E94"/>
    <w:rPr>
      <w:i/>
      <w:color w:val="FF0000"/>
      <w:u w:val="single"/>
      <w:lang w:val="en-US"/>
    </w:rPr>
  </w:style>
  <w:style w:type="paragraph" w:styleId="Title">
    <w:name w:val="Title"/>
    <w:aliases w:val="t"/>
    <w:basedOn w:val="Normal"/>
    <w:next w:val="Paragraph"/>
    <w:link w:val="TitleChar"/>
    <w:autoRedefine/>
    <w:uiPriority w:val="10"/>
    <w:qFormat/>
    <w:rsid w:val="00BF6E94"/>
    <w:pPr>
      <w:pBdr>
        <w:bottom w:val="single" w:sz="8" w:space="4" w:color="4472C4" w:themeColor="accent1"/>
      </w:pBdr>
      <w:spacing w:after="300"/>
      <w:contextualSpacing/>
      <w:jc w:val="center"/>
    </w:pPr>
    <w:rPr>
      <w:rFonts w:eastAsiaTheme="majorEastAsia"/>
      <w:b/>
      <w:color w:val="323E4F" w:themeColor="text2" w:themeShade="BF"/>
      <w:spacing w:val="5"/>
      <w:kern w:val="28"/>
      <w:sz w:val="32"/>
      <w:szCs w:val="40"/>
    </w:rPr>
  </w:style>
  <w:style w:type="character" w:customStyle="1" w:styleId="X-EmphasisStrong">
    <w:name w:val="X-Emphasis Strong"/>
    <w:aliases w:val="e"/>
    <w:rsid w:val="00BF6E94"/>
    <w:rPr>
      <w:b/>
    </w:rPr>
  </w:style>
  <w:style w:type="character" w:customStyle="1" w:styleId="X-EmphasisWeak">
    <w:name w:val="X-Emphasis Weak"/>
    <w:aliases w:val="i"/>
    <w:rsid w:val="00BF6E94"/>
    <w:rPr>
      <w:i/>
    </w:rPr>
  </w:style>
  <w:style w:type="character" w:styleId="EndnoteReference">
    <w:name w:val="endnote reference"/>
    <w:aliases w:val="e_2"/>
    <w:basedOn w:val="DefaultParagraphFont"/>
    <w:rsid w:val="00BF6E94"/>
    <w:rPr>
      <w:vertAlign w:val="superscript"/>
    </w:rPr>
  </w:style>
  <w:style w:type="paragraph" w:styleId="EndnoteText">
    <w:name w:val="endnote text"/>
    <w:aliases w:val="e_3"/>
    <w:basedOn w:val="Normal"/>
    <w:link w:val="EndnoteTextChar"/>
    <w:autoRedefine/>
    <w:rsid w:val="00BF6E94"/>
    <w:pPr>
      <w:spacing w:before="240"/>
    </w:pPr>
    <w:rPr>
      <w:sz w:val="20"/>
    </w:rPr>
  </w:style>
  <w:style w:type="character" w:customStyle="1" w:styleId="EndnoteTextChar">
    <w:name w:val="Endnote Text Char"/>
    <w:aliases w:val="e_3 Char"/>
    <w:basedOn w:val="DefaultParagraphFont"/>
    <w:link w:val="EndnoteText"/>
    <w:rsid w:val="00BF6E94"/>
    <w:rPr>
      <w:sz w:val="20"/>
    </w:rPr>
  </w:style>
  <w:style w:type="character" w:customStyle="1" w:styleId="TitleChar">
    <w:name w:val="Title Char"/>
    <w:aliases w:val="t Char"/>
    <w:basedOn w:val="DefaultParagraphFont"/>
    <w:link w:val="Title"/>
    <w:uiPriority w:val="10"/>
    <w:rsid w:val="00BF6E94"/>
    <w:rPr>
      <w:rFonts w:eastAsiaTheme="majorEastAsia"/>
      <w:b/>
      <w:color w:val="323E4F" w:themeColor="text2" w:themeShade="BF"/>
      <w:spacing w:val="5"/>
      <w:kern w:val="28"/>
      <w:sz w:val="32"/>
      <w:szCs w:val="40"/>
    </w:rPr>
  </w:style>
  <w:style w:type="character" w:customStyle="1" w:styleId="X-Monuments">
    <w:name w:val="X-Monuments"/>
    <w:aliases w:val="mm,Monuments"/>
    <w:rsid w:val="0081448B"/>
    <w:rPr>
      <w:b/>
      <w:color w:val="C0C0C0"/>
    </w:rPr>
  </w:style>
  <w:style w:type="character" w:styleId="FootnoteReference">
    <w:name w:val="footnote reference"/>
    <w:aliases w:val="f_3"/>
    <w:basedOn w:val="DefaultParagraphFont"/>
    <w:rsid w:val="00BF6E94"/>
    <w:rPr>
      <w:rFonts w:ascii="Times New Roman" w:hAnsi="Times New Roman" w:cs="Times New Roman"/>
      <w:position w:val="6"/>
      <w:sz w:val="18"/>
      <w:szCs w:val="18"/>
      <w:vertAlign w:val="superscript"/>
    </w:rPr>
  </w:style>
  <w:style w:type="paragraph" w:styleId="FootnoteText">
    <w:name w:val="footnote text"/>
    <w:aliases w:val="f_2"/>
    <w:basedOn w:val="Normal"/>
    <w:link w:val="FootnoteTextChar"/>
    <w:autoRedefine/>
    <w:rsid w:val="00BF6E94"/>
    <w:pPr>
      <w:spacing w:before="240" w:after="240"/>
      <w:ind w:firstLine="187"/>
    </w:pPr>
    <w:rPr>
      <w:lang w:bidi="bo-CN"/>
    </w:rPr>
  </w:style>
  <w:style w:type="character" w:customStyle="1" w:styleId="FootnoteTextChar">
    <w:name w:val="Footnote Text Char"/>
    <w:aliases w:val="f_2 Char"/>
    <w:basedOn w:val="DefaultParagraphFont"/>
    <w:link w:val="FootnoteText"/>
    <w:rsid w:val="00BF6E94"/>
    <w:rPr>
      <w:lang w:bidi="bo-CN"/>
    </w:rPr>
  </w:style>
  <w:style w:type="character" w:customStyle="1" w:styleId="X-NamePersonalHuman">
    <w:name w:val="X-Name Personal Human"/>
    <w:aliases w:val="x_2"/>
    <w:rsid w:val="00BF6E94"/>
    <w:rPr>
      <w:color w:val="ED7D31" w:themeColor="accent2"/>
    </w:rPr>
  </w:style>
  <w:style w:type="character" w:customStyle="1" w:styleId="X-NamePersonalOther">
    <w:name w:val="X-Name Personal Other"/>
    <w:rsid w:val="00BF6E94"/>
    <w:rPr>
      <w:color w:val="0000FF"/>
    </w:rPr>
  </w:style>
  <w:style w:type="character" w:customStyle="1" w:styleId="Heading1Char">
    <w:name w:val="Heading 1 Char"/>
    <w:aliases w:val="1 Char"/>
    <w:basedOn w:val="DefaultParagraphFont"/>
    <w:link w:val="Heading1"/>
    <w:uiPriority w:val="9"/>
    <w:rsid w:val="00BF6E94"/>
    <w:rPr>
      <w:rFonts w:eastAsiaTheme="majorEastAsia"/>
      <w:b/>
      <w:color w:val="000000" w:themeColor="text1"/>
      <w:sz w:val="28"/>
      <w:shd w:val="clear" w:color="auto" w:fill="ED7D31" w:themeFill="accent2"/>
    </w:rPr>
  </w:style>
  <w:style w:type="character" w:customStyle="1" w:styleId="Heading9Char">
    <w:name w:val="Heading 9 Char"/>
    <w:aliases w:val="9 Char"/>
    <w:basedOn w:val="DefaultParagraphFont"/>
    <w:link w:val="Heading9"/>
    <w:rsid w:val="00BF6E94"/>
    <w:rPr>
      <w:rFonts w:eastAsia="Arial Unicode MS"/>
      <w:i/>
      <w:shd w:val="clear" w:color="auto" w:fill="F2F2F2" w:themeFill="background1" w:themeFillShade="F2"/>
    </w:rPr>
  </w:style>
  <w:style w:type="paragraph" w:customStyle="1" w:styleId="Heading10">
    <w:name w:val="Heading 10"/>
    <w:aliases w:val="0"/>
    <w:basedOn w:val="Heading9"/>
    <w:next w:val="Paragraph"/>
    <w:autoRedefine/>
    <w:qFormat/>
    <w:rsid w:val="00BF6E94"/>
  </w:style>
  <w:style w:type="paragraph" w:customStyle="1" w:styleId="Heading11">
    <w:name w:val="Heading 11"/>
    <w:aliases w:val="1_2"/>
    <w:basedOn w:val="Heading9"/>
    <w:next w:val="Normal"/>
    <w:autoRedefine/>
    <w:rsid w:val="00BF6E94"/>
  </w:style>
  <w:style w:type="paragraph" w:customStyle="1" w:styleId="Heading12">
    <w:name w:val="Heading 12"/>
    <w:aliases w:val="2_2"/>
    <w:basedOn w:val="Heading9"/>
    <w:next w:val="Normal"/>
    <w:autoRedefine/>
    <w:rsid w:val="00BF6E94"/>
  </w:style>
  <w:style w:type="paragraph" w:customStyle="1" w:styleId="Heading13">
    <w:name w:val="Heading 13"/>
    <w:aliases w:val="3_2"/>
    <w:basedOn w:val="Heading9"/>
    <w:next w:val="Normal"/>
    <w:autoRedefine/>
    <w:rsid w:val="00BF6E94"/>
  </w:style>
  <w:style w:type="paragraph" w:customStyle="1" w:styleId="Heading14">
    <w:name w:val="Heading 14"/>
    <w:aliases w:val="4_2"/>
    <w:basedOn w:val="Heading9"/>
    <w:next w:val="Normal"/>
    <w:link w:val="Heading14Char"/>
    <w:autoRedefine/>
    <w:rsid w:val="00BF6E94"/>
  </w:style>
  <w:style w:type="paragraph" w:customStyle="1" w:styleId="Heading15">
    <w:name w:val="Heading 15"/>
    <w:aliases w:val="5_2"/>
    <w:basedOn w:val="Heading9"/>
    <w:next w:val="Normal"/>
    <w:autoRedefine/>
    <w:rsid w:val="00BF6E94"/>
  </w:style>
  <w:style w:type="paragraph" w:customStyle="1" w:styleId="Heading16">
    <w:name w:val="Heading 16"/>
    <w:aliases w:val="6_2"/>
    <w:basedOn w:val="Heading9"/>
    <w:next w:val="Normal"/>
    <w:autoRedefine/>
    <w:rsid w:val="00BF6E94"/>
  </w:style>
  <w:style w:type="paragraph" w:customStyle="1" w:styleId="Heading17">
    <w:name w:val="Heading 17"/>
    <w:aliases w:val="7_2"/>
    <w:basedOn w:val="Heading9"/>
    <w:next w:val="Normal"/>
    <w:autoRedefine/>
    <w:rsid w:val="00BF6E94"/>
  </w:style>
  <w:style w:type="paragraph" w:customStyle="1" w:styleId="Heading18">
    <w:name w:val="Heading 18"/>
    <w:aliases w:val="8_2"/>
    <w:basedOn w:val="Heading9"/>
    <w:next w:val="Normal"/>
    <w:autoRedefine/>
    <w:rsid w:val="00BF6E94"/>
  </w:style>
  <w:style w:type="paragraph" w:customStyle="1" w:styleId="Heading19">
    <w:name w:val="Heading 19"/>
    <w:aliases w:val="9_2"/>
    <w:basedOn w:val="Heading9"/>
    <w:next w:val="Normal"/>
    <w:autoRedefine/>
    <w:rsid w:val="00BF6E94"/>
  </w:style>
  <w:style w:type="character" w:customStyle="1" w:styleId="Heading2Char">
    <w:name w:val="Heading 2 Char"/>
    <w:aliases w:val="2 Char"/>
    <w:basedOn w:val="DefaultParagraphFont"/>
    <w:link w:val="Heading2"/>
    <w:rsid w:val="00BF6E94"/>
    <w:rPr>
      <w:rFonts w:eastAsia="Arial Unicode MS"/>
      <w:b/>
      <w:i/>
      <w:shd w:val="clear" w:color="auto" w:fill="F4B083" w:themeFill="accent2" w:themeFillTint="99"/>
    </w:rPr>
  </w:style>
  <w:style w:type="paragraph" w:customStyle="1" w:styleId="Heading20">
    <w:name w:val="Heading 20"/>
    <w:aliases w:val="0_2"/>
    <w:basedOn w:val="Heading9"/>
    <w:next w:val="Normal"/>
    <w:autoRedefine/>
    <w:rsid w:val="00BF6E94"/>
  </w:style>
  <w:style w:type="paragraph" w:customStyle="1" w:styleId="Heading21">
    <w:name w:val="Heading 21"/>
    <w:aliases w:val="1_3"/>
    <w:basedOn w:val="Heading9"/>
    <w:next w:val="Normal"/>
    <w:autoRedefine/>
    <w:rsid w:val="00BF6E94"/>
  </w:style>
  <w:style w:type="paragraph" w:customStyle="1" w:styleId="Heading22">
    <w:name w:val="Heading 22"/>
    <w:aliases w:val="2_3"/>
    <w:basedOn w:val="Heading9"/>
    <w:next w:val="Normal"/>
    <w:autoRedefine/>
    <w:rsid w:val="00BF6E94"/>
  </w:style>
  <w:style w:type="paragraph" w:customStyle="1" w:styleId="Heading23">
    <w:name w:val="Heading 23"/>
    <w:aliases w:val="3_3"/>
    <w:basedOn w:val="Heading9"/>
    <w:next w:val="Normal"/>
    <w:autoRedefine/>
    <w:rsid w:val="00BF6E94"/>
  </w:style>
  <w:style w:type="paragraph" w:customStyle="1" w:styleId="Heading24">
    <w:name w:val="Heading 24"/>
    <w:aliases w:val="4_3"/>
    <w:basedOn w:val="Heading9"/>
    <w:next w:val="Normal"/>
    <w:autoRedefine/>
    <w:rsid w:val="00BF6E94"/>
  </w:style>
  <w:style w:type="paragraph" w:customStyle="1" w:styleId="Heading25">
    <w:name w:val="Heading 25"/>
    <w:aliases w:val="5_3"/>
    <w:basedOn w:val="Heading9"/>
    <w:next w:val="Normal"/>
    <w:autoRedefine/>
    <w:rsid w:val="00BF6E94"/>
  </w:style>
  <w:style w:type="character" w:customStyle="1" w:styleId="Heading3Char">
    <w:name w:val="Heading 3 Char"/>
    <w:aliases w:val="3 Char"/>
    <w:basedOn w:val="DefaultParagraphFont"/>
    <w:link w:val="Heading3"/>
    <w:rsid w:val="00BF6E94"/>
    <w:rPr>
      <w:rFonts w:eastAsia="Arial Unicode MS"/>
      <w:b/>
      <w:i/>
      <w:shd w:val="clear" w:color="auto" w:fill="F7CAAC" w:themeFill="accent2" w:themeFillTint="66"/>
    </w:rPr>
  </w:style>
  <w:style w:type="character" w:customStyle="1" w:styleId="Heading4Char">
    <w:name w:val="Heading 4 Char"/>
    <w:aliases w:val="4 Char"/>
    <w:basedOn w:val="DefaultParagraphFont"/>
    <w:link w:val="Heading4"/>
    <w:rsid w:val="00BF6E94"/>
    <w:rPr>
      <w:rFonts w:eastAsia="Arial Unicode MS"/>
      <w:b/>
      <w:shd w:val="clear" w:color="auto" w:fill="FBE4D5" w:themeFill="accent2" w:themeFillTint="33"/>
    </w:rPr>
  </w:style>
  <w:style w:type="character" w:customStyle="1" w:styleId="Heading5Char">
    <w:name w:val="Heading 5 Char"/>
    <w:aliases w:val="5 Char"/>
    <w:basedOn w:val="DefaultParagraphFont"/>
    <w:link w:val="Heading5"/>
    <w:rsid w:val="00BF6E94"/>
    <w:rPr>
      <w:rFonts w:eastAsia="Arial Unicode MS"/>
      <w:b/>
      <w:i/>
      <w:shd w:val="clear" w:color="auto" w:fill="A5A5A5" w:themeFill="accent3"/>
    </w:rPr>
  </w:style>
  <w:style w:type="character" w:customStyle="1" w:styleId="Heading6Char">
    <w:name w:val="Heading 6 Char"/>
    <w:aliases w:val="6 Char"/>
    <w:basedOn w:val="DefaultParagraphFont"/>
    <w:link w:val="Heading6"/>
    <w:rsid w:val="00BF6E94"/>
    <w:rPr>
      <w:rFonts w:eastAsia="Arial Unicode MS"/>
      <w:i/>
      <w:shd w:val="clear" w:color="auto" w:fill="C9C9C9" w:themeFill="accent3" w:themeFillTint="99"/>
    </w:rPr>
  </w:style>
  <w:style w:type="character" w:customStyle="1" w:styleId="Heading7Char">
    <w:name w:val="Heading 7 Char"/>
    <w:aliases w:val="7 Char"/>
    <w:basedOn w:val="DefaultParagraphFont"/>
    <w:link w:val="Heading7"/>
    <w:rsid w:val="00BF6E94"/>
    <w:rPr>
      <w:rFonts w:eastAsia="Arial Unicode MS"/>
      <w:b/>
      <w:u w:val="single"/>
      <w:shd w:val="clear" w:color="auto" w:fill="DBDBDB" w:themeFill="accent3" w:themeFillTint="66"/>
    </w:rPr>
  </w:style>
  <w:style w:type="character" w:customStyle="1" w:styleId="Heading8Char">
    <w:name w:val="Heading 8 Char"/>
    <w:aliases w:val="8 Char"/>
    <w:basedOn w:val="DefaultParagraphFont"/>
    <w:link w:val="Heading8"/>
    <w:rsid w:val="00BF6E94"/>
    <w:rPr>
      <w:rFonts w:eastAsia="Arial Unicode MS"/>
      <w:b/>
      <w:i/>
      <w:iCs/>
      <w:shd w:val="clear" w:color="auto" w:fill="EDEDED" w:themeFill="accent3" w:themeFillTint="33"/>
    </w:rPr>
  </w:style>
  <w:style w:type="character" w:customStyle="1" w:styleId="X-NamePlace">
    <w:name w:val="X-Name Place"/>
    <w:rsid w:val="00BF6E94"/>
    <w:rPr>
      <w:b/>
      <w:color w:val="008000"/>
    </w:rPr>
  </w:style>
  <w:style w:type="paragraph" w:customStyle="1" w:styleId="X-ReligiousPractice">
    <w:name w:val="X-Religious Practice"/>
    <w:basedOn w:val="Normal"/>
    <w:autoRedefine/>
    <w:rsid w:val="00BF6E94"/>
    <w:pPr>
      <w:jc w:val="both"/>
    </w:pPr>
    <w:rPr>
      <w:rFonts w:eastAsia="Arial Unicode MS"/>
      <w:b/>
      <w:color w:val="993366"/>
    </w:rPr>
  </w:style>
  <w:style w:type="character" w:customStyle="1" w:styleId="X-SpeakerBuddhistDeity">
    <w:name w:val="X-Speaker Buddhist Deity"/>
    <w:aliases w:val="x_4"/>
    <w:rsid w:val="00BF6E94"/>
    <w:rPr>
      <w:color w:val="538135" w:themeColor="accent6" w:themeShade="BF"/>
    </w:rPr>
  </w:style>
  <w:style w:type="character" w:customStyle="1" w:styleId="X-SpeakerHuman">
    <w:name w:val="X-Speaker Human"/>
    <w:basedOn w:val="X-SpeakerUnknown"/>
    <w:rsid w:val="00BF6E94"/>
    <w:rPr>
      <w:b/>
      <w:i/>
      <w:color w:val="993300"/>
    </w:rPr>
  </w:style>
  <w:style w:type="paragraph" w:customStyle="1" w:styleId="Heading0Back">
    <w:name w:val="Heading 0 Back"/>
    <w:aliases w:val="h_3"/>
    <w:basedOn w:val="Heading1"/>
    <w:next w:val="Paragraph"/>
    <w:autoRedefine/>
    <w:rsid w:val="00BF6E94"/>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szCs w:val="28"/>
    </w:rPr>
  </w:style>
  <w:style w:type="paragraph" w:customStyle="1" w:styleId="Heading0Body">
    <w:name w:val="Heading 0 Body"/>
    <w:aliases w:val="h_2"/>
    <w:basedOn w:val="Heading1"/>
    <w:next w:val="Paragraph"/>
    <w:autoRedefine/>
    <w:rsid w:val="00BF6E94"/>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szCs w:val="28"/>
    </w:rPr>
  </w:style>
  <w:style w:type="paragraph" w:customStyle="1" w:styleId="Heading0Front">
    <w:name w:val="Heading 0 Front"/>
    <w:aliases w:val="h_1"/>
    <w:basedOn w:val="Heading1"/>
    <w:next w:val="Paragraph"/>
    <w:autoRedefine/>
    <w:rsid w:val="00BF6E94"/>
    <w:pPr>
      <w:shd w:val="clear" w:color="auto" w:fill="70AD47" w:themeFill="accent6"/>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pPr>
    <w:rPr>
      <w:b w:val="0"/>
      <w:bCs/>
    </w:rPr>
  </w:style>
  <w:style w:type="character" w:styleId="Hyperlink">
    <w:name w:val="Hyperlink"/>
    <w:basedOn w:val="DefaultParagraphFont"/>
    <w:rsid w:val="00BF6E94"/>
    <w:rPr>
      <w:b/>
      <w:color w:val="0000FF"/>
      <w:u w:val="single"/>
    </w:rPr>
  </w:style>
  <w:style w:type="character" w:customStyle="1" w:styleId="Illegible">
    <w:name w:val="Illegible"/>
    <w:aliases w:val="i_2"/>
    <w:rsid w:val="00BF6E94"/>
    <w:rPr>
      <w:b/>
      <w:color w:val="FF0000"/>
    </w:rPr>
  </w:style>
  <w:style w:type="character" w:customStyle="1" w:styleId="X-SpeakerOther">
    <w:name w:val="X-Speaker Other"/>
    <w:basedOn w:val="X-SpeakerUnknown"/>
    <w:rsid w:val="00BF6E94"/>
    <w:rPr>
      <w:b/>
      <w:i/>
      <w:color w:val="993300"/>
    </w:rPr>
  </w:style>
  <w:style w:type="character" w:customStyle="1" w:styleId="X-NameGeneric">
    <w:name w:val="X-Name Generic"/>
    <w:rsid w:val="00BF6E94"/>
    <w:rPr>
      <w:color w:val="FFCC00"/>
    </w:rPr>
  </w:style>
  <w:style w:type="character" w:customStyle="1" w:styleId="Verse2Char">
    <w:name w:val="Verse 2 Char"/>
    <w:aliases w:val="v_2 Char"/>
    <w:link w:val="Verse2"/>
    <w:rsid w:val="00BF6E94"/>
    <w:rPr>
      <w:rFonts w:eastAsia="Arial Unicode MS"/>
    </w:rPr>
  </w:style>
  <w:style w:type="character" w:customStyle="1" w:styleId="LineNumberPrint">
    <w:name w:val="Line Number Print"/>
    <w:aliases w:val="/_2"/>
    <w:semiHidden/>
    <w:qFormat/>
    <w:rsid w:val="00BF6E94"/>
    <w:rPr>
      <w:b/>
      <w:i/>
      <w:color w:val="FF6600"/>
    </w:rPr>
  </w:style>
  <w:style w:type="character" w:styleId="LineNumber">
    <w:name w:val="line number"/>
    <w:aliases w:val="digital_d_2"/>
    <w:basedOn w:val="DefaultParagraphFont"/>
    <w:rsid w:val="00BF6E94"/>
  </w:style>
  <w:style w:type="paragraph" w:styleId="ListBullet2">
    <w:name w:val="List Bullet 2"/>
    <w:aliases w:val="b_2"/>
    <w:basedOn w:val="Normal"/>
    <w:autoRedefine/>
    <w:qFormat/>
    <w:rsid w:val="00BF6E94"/>
    <w:pPr>
      <w:numPr>
        <w:numId w:val="13"/>
      </w:numPr>
    </w:pPr>
    <w:rPr>
      <w:rFonts w:eastAsia="Arial Unicode MS"/>
      <w:szCs w:val="36"/>
    </w:rPr>
  </w:style>
  <w:style w:type="paragraph" w:styleId="ListBullet3">
    <w:name w:val="List Bullet 3"/>
    <w:aliases w:val="b_3"/>
    <w:basedOn w:val="Normal"/>
    <w:autoRedefine/>
    <w:qFormat/>
    <w:rsid w:val="00BF6E94"/>
    <w:pPr>
      <w:numPr>
        <w:numId w:val="14"/>
      </w:numPr>
    </w:pPr>
    <w:rPr>
      <w:rFonts w:eastAsia="Arial Unicode MS" w:cs="Times New Roman"/>
      <w:lang w:bidi="bo-CN"/>
    </w:rPr>
  </w:style>
  <w:style w:type="paragraph" w:styleId="ListBullet4">
    <w:name w:val="List Bullet 4"/>
    <w:aliases w:val="b_4"/>
    <w:basedOn w:val="Normal"/>
    <w:autoRedefine/>
    <w:qFormat/>
    <w:rsid w:val="00BF6E94"/>
    <w:pPr>
      <w:numPr>
        <w:numId w:val="15"/>
      </w:numPr>
    </w:pPr>
    <w:rPr>
      <w:rFonts w:eastAsia="Arial Unicode MS"/>
    </w:rPr>
  </w:style>
  <w:style w:type="paragraph" w:styleId="ListBullet5">
    <w:name w:val="List Bullet 5"/>
    <w:aliases w:val="5_4"/>
    <w:basedOn w:val="Normal"/>
    <w:autoRedefine/>
    <w:rsid w:val="00BF6E94"/>
    <w:pPr>
      <w:numPr>
        <w:numId w:val="16"/>
      </w:numPr>
    </w:pPr>
    <w:rPr>
      <w:rFonts w:eastAsia="Arial Unicode MS"/>
    </w:rPr>
  </w:style>
  <w:style w:type="paragraph" w:customStyle="1" w:styleId="ListBulletCitation">
    <w:name w:val="List Bullet Citation"/>
    <w:aliases w:val="c_2"/>
    <w:basedOn w:val="Normal"/>
    <w:autoRedefine/>
    <w:rsid w:val="00BF6E94"/>
    <w:pPr>
      <w:tabs>
        <w:tab w:val="num" w:pos="360"/>
      </w:tabs>
      <w:ind w:left="1080" w:right="720"/>
    </w:pPr>
    <w:rPr>
      <w:rFonts w:eastAsia="MS Mincho"/>
    </w:rPr>
  </w:style>
  <w:style w:type="paragraph" w:styleId="ListBullet">
    <w:name w:val="List Bullet"/>
    <w:aliases w:val="b"/>
    <w:basedOn w:val="Normal"/>
    <w:link w:val="ListBulletChar"/>
    <w:autoRedefine/>
    <w:qFormat/>
    <w:rsid w:val="00BF6E94"/>
    <w:pPr>
      <w:numPr>
        <w:numId w:val="17"/>
      </w:numPr>
    </w:pPr>
    <w:rPr>
      <w:rFonts w:eastAsia="PMingLiU"/>
      <w:lang w:eastAsia="zh-TW"/>
    </w:rPr>
  </w:style>
  <w:style w:type="character" w:customStyle="1" w:styleId="ListBulletChar">
    <w:name w:val="List Bullet Char"/>
    <w:aliases w:val="b Char"/>
    <w:basedOn w:val="DefaultParagraphFont"/>
    <w:link w:val="ListBullet"/>
    <w:rsid w:val="00BF6E94"/>
    <w:rPr>
      <w:rFonts w:eastAsia="PMingLiU"/>
      <w:lang w:eastAsia="zh-TW"/>
    </w:rPr>
  </w:style>
  <w:style w:type="paragraph" w:styleId="MacroText">
    <w:name w:val="macro"/>
    <w:link w:val="MacroTextChar"/>
    <w:semiHidden/>
    <w:rsid w:val="00BF6E94"/>
    <w:pPr>
      <w:tabs>
        <w:tab w:val="left" w:pos="480"/>
        <w:tab w:val="left" w:pos="960"/>
        <w:tab w:val="left" w:pos="1440"/>
        <w:tab w:val="left" w:pos="1920"/>
        <w:tab w:val="left" w:pos="2400"/>
        <w:tab w:val="left" w:pos="2880"/>
        <w:tab w:val="left" w:pos="3360"/>
        <w:tab w:val="left" w:pos="3840"/>
        <w:tab w:val="left" w:pos="4320"/>
      </w:tabs>
      <w:spacing w:line="240" w:lineRule="exact"/>
      <w:jc w:val="both"/>
    </w:pPr>
    <w:rPr>
      <w:rFonts w:ascii="Courier New" w:hAnsi="Courier New" w:cs="Courier New"/>
      <w:sz w:val="20"/>
      <w:szCs w:val="20"/>
      <w:lang w:eastAsia="ja-JP"/>
    </w:rPr>
  </w:style>
  <w:style w:type="character" w:customStyle="1" w:styleId="MacroTextChar">
    <w:name w:val="Macro Text Char"/>
    <w:basedOn w:val="DefaultParagraphFont"/>
    <w:link w:val="MacroText"/>
    <w:semiHidden/>
    <w:rsid w:val="00BF6E94"/>
    <w:rPr>
      <w:rFonts w:ascii="Courier New" w:hAnsi="Courier New" w:cs="Courier New"/>
      <w:sz w:val="20"/>
      <w:szCs w:val="20"/>
      <w:lang w:eastAsia="ja-JP"/>
    </w:rPr>
  </w:style>
  <w:style w:type="paragraph" w:customStyle="1" w:styleId="ParagraphCitationContinued">
    <w:name w:val="Paragraph Citation Continued"/>
    <w:aliases w:val="p_4"/>
    <w:basedOn w:val="ParagraphCitation"/>
    <w:autoRedefine/>
    <w:rsid w:val="00BF6E94"/>
    <w:pPr>
      <w:ind w:firstLine="0"/>
    </w:pPr>
  </w:style>
  <w:style w:type="paragraph" w:customStyle="1" w:styleId="ParagraphCitationNested">
    <w:name w:val="Paragraph Citation Nested"/>
    <w:aliases w:val="n_2"/>
    <w:basedOn w:val="Normal"/>
    <w:autoRedefine/>
    <w:rsid w:val="00BF6E94"/>
    <w:pPr>
      <w:ind w:left="1440"/>
    </w:pPr>
    <w:rPr>
      <w:color w:val="0104FF"/>
    </w:rPr>
  </w:style>
  <w:style w:type="paragraph" w:customStyle="1" w:styleId="Verse1">
    <w:name w:val="Verse 1"/>
    <w:aliases w:val="v"/>
    <w:basedOn w:val="Normal"/>
    <w:next w:val="Verse2"/>
    <w:link w:val="Verse1Char"/>
    <w:autoRedefine/>
    <w:qFormat/>
    <w:rsid w:val="00BF6E94"/>
    <w:pPr>
      <w:spacing w:before="240"/>
      <w:ind w:left="1080" w:right="720" w:hanging="360"/>
    </w:pPr>
  </w:style>
  <w:style w:type="character" w:customStyle="1" w:styleId="Verse1Char">
    <w:name w:val="Verse 1 Char"/>
    <w:aliases w:val="v Char"/>
    <w:link w:val="Verse1"/>
    <w:rsid w:val="00BF6E94"/>
  </w:style>
  <w:style w:type="paragraph" w:customStyle="1" w:styleId="VerseCitation1">
    <w:name w:val="Verse Citation 1"/>
    <w:aliases w:val="v_3"/>
    <w:basedOn w:val="Verse1"/>
    <w:next w:val="VerseCitation2"/>
    <w:autoRedefine/>
    <w:qFormat/>
    <w:rsid w:val="00BF6E94"/>
    <w:rPr>
      <w:color w:val="0000FF"/>
    </w:rPr>
  </w:style>
  <w:style w:type="paragraph" w:customStyle="1" w:styleId="ParagraphCitation">
    <w:name w:val="Paragraph Citation"/>
    <w:aliases w:val="p_3"/>
    <w:basedOn w:val="VerseCitation1"/>
    <w:autoRedefine/>
    <w:qFormat/>
    <w:rsid w:val="00BF6E94"/>
    <w:pPr>
      <w:ind w:left="720" w:firstLine="288"/>
    </w:pPr>
    <w:rPr>
      <w:color w:val="0104FF"/>
      <w:lang w:val="is-IS"/>
    </w:rPr>
  </w:style>
  <w:style w:type="paragraph" w:customStyle="1" w:styleId="Paragraph">
    <w:name w:val="Paragraph"/>
    <w:aliases w:val="p"/>
    <w:basedOn w:val="Normal"/>
    <w:link w:val="ParagraphChar"/>
    <w:autoRedefine/>
    <w:qFormat/>
    <w:rsid w:val="00BF6E94"/>
    <w:pPr>
      <w:widowControl w:val="0"/>
      <w:autoSpaceDE w:val="0"/>
      <w:autoSpaceDN w:val="0"/>
      <w:adjustRightInd w:val="0"/>
      <w:spacing w:before="240"/>
      <w:ind w:firstLine="187"/>
      <w:jc w:val="both"/>
    </w:pPr>
  </w:style>
  <w:style w:type="character" w:customStyle="1" w:styleId="ParagraphChar">
    <w:name w:val="Paragraph Char"/>
    <w:aliases w:val="p Char"/>
    <w:basedOn w:val="DefaultParagraphFont"/>
    <w:link w:val="Paragraph"/>
    <w:rsid w:val="00BF6E94"/>
  </w:style>
  <w:style w:type="paragraph" w:customStyle="1" w:styleId="ParagraphContinued">
    <w:name w:val="Paragraph Continued"/>
    <w:aliases w:val="p_2"/>
    <w:basedOn w:val="Paragraph"/>
    <w:next w:val="Paragraph"/>
    <w:link w:val="ParagraphContinuedChar"/>
    <w:autoRedefine/>
    <w:rsid w:val="00BF6E94"/>
    <w:pPr>
      <w:ind w:firstLine="0"/>
    </w:pPr>
  </w:style>
  <w:style w:type="character" w:customStyle="1" w:styleId="Roottext">
    <w:name w:val="Root text"/>
    <w:aliases w:val="r"/>
    <w:qFormat/>
    <w:rsid w:val="00BF6E94"/>
    <w:rPr>
      <w:b/>
      <w:color w:val="C45911" w:themeColor="accent2" w:themeShade="BF"/>
      <w:u w:val="none"/>
    </w:rPr>
  </w:style>
  <w:style w:type="character" w:customStyle="1" w:styleId="Sabcad">
    <w:name w:val="Sa bcad"/>
    <w:aliases w:val="s_2"/>
    <w:rsid w:val="00BF6E94"/>
    <w:rPr>
      <w:b/>
      <w:color w:val="FF0000"/>
    </w:rPr>
  </w:style>
  <w:style w:type="paragraph" w:customStyle="1" w:styleId="Section1TopLevel">
    <w:name w:val="Section 1 Top Level"/>
    <w:aliases w:val="["/>
    <w:basedOn w:val="Normal"/>
    <w:autoRedefine/>
    <w:rsid w:val="00BF6E94"/>
    <w:rPr>
      <w:rFonts w:eastAsia="Arial Unicode MS"/>
      <w:sz w:val="28"/>
    </w:rPr>
  </w:style>
  <w:style w:type="paragraph" w:customStyle="1" w:styleId="Section3ThirdLevel">
    <w:name w:val="Section 3 Third Level"/>
    <w:aliases w:val="[_3"/>
    <w:basedOn w:val="Normal"/>
    <w:autoRedefine/>
    <w:rsid w:val="00BF6E94"/>
    <w:rPr>
      <w:rFonts w:eastAsia="Arial Unicode MS"/>
      <w:b/>
      <w:u w:val="single"/>
    </w:rPr>
  </w:style>
  <w:style w:type="paragraph" w:customStyle="1" w:styleId="Section2SecondLevel">
    <w:name w:val="Section 2 Second Level"/>
    <w:aliases w:val="[_2"/>
    <w:basedOn w:val="Section3ThirdLevel"/>
    <w:autoRedefine/>
    <w:rsid w:val="00BF6E94"/>
    <w:pPr>
      <w:outlineLvl w:val="0"/>
    </w:pPr>
    <w:rPr>
      <w:rFonts w:eastAsia="MS Mincho"/>
    </w:rPr>
  </w:style>
  <w:style w:type="paragraph" w:customStyle="1" w:styleId="Section4FourthLevel">
    <w:name w:val="Section 4 Fourth Level"/>
    <w:aliases w:val="]"/>
    <w:basedOn w:val="Section3ThirdLevel"/>
    <w:autoRedefine/>
    <w:rsid w:val="00BF6E94"/>
    <w:pPr>
      <w:outlineLvl w:val="0"/>
    </w:pPr>
    <w:rPr>
      <w:rFonts w:eastAsia="MS Mincho"/>
    </w:rPr>
  </w:style>
  <w:style w:type="paragraph" w:customStyle="1" w:styleId="SectionX-ChapterElement">
    <w:name w:val="Section X-Chapter Element"/>
    <w:aliases w:val="]_2"/>
    <w:basedOn w:val="Normal"/>
    <w:autoRedefine/>
    <w:rsid w:val="00BF6E94"/>
    <w:pPr>
      <w:tabs>
        <w:tab w:val="left" w:pos="720"/>
        <w:tab w:val="left" w:pos="1440"/>
        <w:tab w:val="left" w:pos="2160"/>
        <w:tab w:val="left" w:pos="2880"/>
      </w:tabs>
      <w:spacing w:line="0" w:lineRule="atLeast"/>
      <w:outlineLvl w:val="0"/>
    </w:pPr>
    <w:rPr>
      <w:rFonts w:ascii="Tibetan Machine Uni" w:eastAsia="MS Mincho" w:hAnsi="Tibetan Machine Uni" w:cs="Tibetan Machine Uni"/>
      <w:b/>
      <w:szCs w:val="36"/>
      <w:u w:val="single"/>
      <w:lang w:eastAsia="zh-TW"/>
    </w:rPr>
  </w:style>
  <w:style w:type="paragraph" w:customStyle="1" w:styleId="SectionX-InterstitialSection">
    <w:name w:val="Section X-Interstitial Section"/>
    <w:aliases w:val="]_3"/>
    <w:basedOn w:val="Section3ThirdLevel"/>
    <w:autoRedefine/>
    <w:rsid w:val="00BF6E94"/>
    <w:pPr>
      <w:outlineLvl w:val="0"/>
    </w:pPr>
    <w:rPr>
      <w:rFonts w:eastAsia="MS Mincho"/>
    </w:rPr>
  </w:style>
  <w:style w:type="character" w:customStyle="1" w:styleId="SpeechInline">
    <w:name w:val="Speech Inline"/>
    <w:basedOn w:val="DefaultParagraphFont"/>
    <w:uiPriority w:val="1"/>
    <w:rsid w:val="00BF6E94"/>
    <w:rPr>
      <w:rFonts w:ascii="Jomolhari-ID" w:eastAsia="Jomolhari-ID" w:hAnsi="Jomolhari-ID" w:cs="Jomolhari-ID"/>
      <w:color w:val="0000FF"/>
    </w:rPr>
  </w:style>
  <w:style w:type="paragraph" w:customStyle="1" w:styleId="SpeechVerse1">
    <w:name w:val="Speech Verse 1"/>
    <w:aliases w:val="-"/>
    <w:basedOn w:val="Normal"/>
    <w:next w:val="Normal"/>
    <w:link w:val="SpeechVerse1Char"/>
    <w:autoRedefine/>
    <w:rsid w:val="00BF6E94"/>
    <w:pPr>
      <w:spacing w:before="240"/>
      <w:ind w:left="1440" w:right="720" w:hanging="360"/>
    </w:pPr>
    <w:rPr>
      <w:rFonts w:eastAsia="Arial Unicode MS"/>
      <w:color w:val="00B050"/>
    </w:rPr>
  </w:style>
  <w:style w:type="character" w:customStyle="1" w:styleId="SpeechVerse1Char">
    <w:name w:val="Speech Verse 1 Char"/>
    <w:aliases w:val="- Char"/>
    <w:link w:val="SpeechVerse1"/>
    <w:rsid w:val="00BF6E94"/>
    <w:rPr>
      <w:rFonts w:eastAsia="Arial Unicode MS"/>
      <w:color w:val="00B050"/>
    </w:rPr>
  </w:style>
  <w:style w:type="paragraph" w:customStyle="1" w:styleId="SpeechVerse1Nested">
    <w:name w:val="Speech Verse 1 Nested"/>
    <w:aliases w:val="-_3"/>
    <w:basedOn w:val="SpeechVerse1"/>
    <w:next w:val="Normal"/>
    <w:autoRedefine/>
    <w:rsid w:val="00BF6E94"/>
    <w:pPr>
      <w:ind w:right="1008" w:firstLine="0"/>
    </w:pPr>
  </w:style>
  <w:style w:type="paragraph" w:customStyle="1" w:styleId="SpeechVerse2">
    <w:name w:val="Speech Verse 2"/>
    <w:aliases w:val="-_2"/>
    <w:basedOn w:val="SpeechVerse1"/>
    <w:link w:val="SpeechVerse2Char"/>
    <w:autoRedefine/>
    <w:rsid w:val="00BF6E94"/>
    <w:pPr>
      <w:spacing w:before="0"/>
    </w:pPr>
  </w:style>
  <w:style w:type="character" w:customStyle="1" w:styleId="SpeechVerse2Char">
    <w:name w:val="Speech Verse 2 Char"/>
    <w:aliases w:val="-_2 Char"/>
    <w:link w:val="SpeechVerse2"/>
    <w:rsid w:val="00BF6E94"/>
    <w:rPr>
      <w:rFonts w:eastAsia="Arial Unicode MS"/>
      <w:color w:val="00B050"/>
    </w:rPr>
  </w:style>
  <w:style w:type="paragraph" w:customStyle="1" w:styleId="SpeechVerse2Nested">
    <w:name w:val="Speech Verse 2 Nested"/>
    <w:aliases w:val="-_4"/>
    <w:basedOn w:val="SpeechVerse1Nested"/>
    <w:autoRedefine/>
    <w:rsid w:val="00BF6E94"/>
    <w:pPr>
      <w:spacing w:before="0"/>
    </w:pPr>
  </w:style>
  <w:style w:type="table" w:styleId="TableGrid">
    <w:name w:val="Table Grid"/>
    <w:basedOn w:val="TableNormal"/>
    <w:rsid w:val="00BF6E94"/>
    <w:pPr>
      <w:tabs>
        <w:tab w:val="left" w:pos="720"/>
        <w:tab w:val="left" w:pos="1440"/>
        <w:tab w:val="left" w:pos="2160"/>
        <w:tab w:val="left" w:pos="2880"/>
      </w:tabs>
      <w:spacing w:line="0" w:lineRule="atLeast"/>
      <w:jc w:val="both"/>
    </w:pPr>
    <w:rPr>
      <w:rFonts w:cs="Times New Roman"/>
      <w:sz w:val="36"/>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clear">
    <w:name w:val="Unclear"/>
    <w:aliases w:val="u_2"/>
    <w:basedOn w:val="DefaultParagraphFont"/>
    <w:rsid w:val="00BF6E94"/>
    <w:rPr>
      <w:rFonts w:ascii="Times New Roman" w:hAnsi="Times New Roman" w:cs="Jomolhari-ID"/>
      <w:color w:val="FF0000"/>
      <w:sz w:val="24"/>
      <w:szCs w:val="24"/>
    </w:rPr>
  </w:style>
  <w:style w:type="paragraph" w:customStyle="1" w:styleId="Verse2">
    <w:name w:val="Verse 2"/>
    <w:aliases w:val="v_2"/>
    <w:basedOn w:val="Verse1"/>
    <w:link w:val="Verse2Char"/>
    <w:autoRedefine/>
    <w:qFormat/>
    <w:rsid w:val="00BF6E94"/>
    <w:pPr>
      <w:spacing w:before="0"/>
    </w:pPr>
    <w:rPr>
      <w:rFonts w:eastAsia="Arial Unicode MS"/>
    </w:rPr>
  </w:style>
  <w:style w:type="paragraph" w:customStyle="1" w:styleId="VerseCitation2">
    <w:name w:val="Verse Citation 2"/>
    <w:aliases w:val="v_4"/>
    <w:basedOn w:val="Verse2"/>
    <w:autoRedefine/>
    <w:qFormat/>
    <w:rsid w:val="00BF6E94"/>
    <w:rPr>
      <w:color w:val="0000FF"/>
    </w:rPr>
  </w:style>
  <w:style w:type="paragraph" w:customStyle="1" w:styleId="VerseCitationNested1">
    <w:name w:val="Verse Citation Nested 1"/>
    <w:aliases w:val="n_3"/>
    <w:basedOn w:val="VerseCitationNested2"/>
    <w:next w:val="Normal"/>
    <w:autoRedefine/>
    <w:rsid w:val="00BF6E94"/>
  </w:style>
  <w:style w:type="paragraph" w:customStyle="1" w:styleId="VerseCitationNested2">
    <w:name w:val="Verse Citation Nested 2"/>
    <w:aliases w:val="n_4"/>
    <w:basedOn w:val="VerseCitation2"/>
    <w:autoRedefine/>
    <w:rsid w:val="00BF6E94"/>
    <w:pPr>
      <w:ind w:left="1440" w:right="1440" w:firstLine="0"/>
    </w:pPr>
  </w:style>
  <w:style w:type="character" w:customStyle="1" w:styleId="X-AuthorGeneric">
    <w:name w:val="X-Author Generic"/>
    <w:basedOn w:val="DefaultParagraphFont"/>
    <w:rsid w:val="00BF6E94"/>
    <w:rPr>
      <w:color w:val="993366"/>
    </w:rPr>
  </w:style>
  <w:style w:type="character" w:customStyle="1" w:styleId="X-AuthorIndian">
    <w:name w:val="X-Author Indian"/>
    <w:basedOn w:val="X-AuthorGeneric"/>
    <w:rsid w:val="00BF6E94"/>
    <w:rPr>
      <w:color w:val="993366"/>
    </w:rPr>
  </w:style>
  <w:style w:type="character" w:customStyle="1" w:styleId="X-Mantra">
    <w:name w:val="X-Mantra"/>
    <w:basedOn w:val="Roottext"/>
    <w:uiPriority w:val="1"/>
    <w:rsid w:val="00BF6E94"/>
    <w:rPr>
      <w:b/>
      <w:color w:val="222ED0"/>
      <w:u w:val="none"/>
    </w:rPr>
  </w:style>
  <w:style w:type="character" w:customStyle="1" w:styleId="X-NameBuddhistDeity">
    <w:name w:val="X-Name Buddhist  Deity"/>
    <w:aliases w:val="nb"/>
    <w:basedOn w:val="DefaultParagraphFont"/>
    <w:rsid w:val="00E32274"/>
    <w:rPr>
      <w:color w:val="0000FF"/>
    </w:rPr>
  </w:style>
  <w:style w:type="character" w:customStyle="1" w:styleId="X-NameBuddhistDeityCollective">
    <w:name w:val="X-Name Buddhist Deity Collective"/>
    <w:rsid w:val="00BF6E94"/>
    <w:rPr>
      <w:color w:val="0000FF"/>
      <w:u w:val="single"/>
    </w:rPr>
  </w:style>
  <w:style w:type="character" w:customStyle="1" w:styleId="X-NameOrganization">
    <w:name w:val="X-Name Organization"/>
    <w:rsid w:val="00BF6E94"/>
    <w:rPr>
      <w:color w:val="0000FF"/>
    </w:rPr>
  </w:style>
  <w:style w:type="character" w:customStyle="1" w:styleId="X-NameClan">
    <w:name w:val="X-Name Clan"/>
    <w:basedOn w:val="X-NameOrganization"/>
    <w:rsid w:val="00BF6E94"/>
    <w:rPr>
      <w:color w:val="0000FF"/>
    </w:rPr>
  </w:style>
  <w:style w:type="character" w:customStyle="1" w:styleId="X-NameEthnicity">
    <w:name w:val="X-Name Ethnicity"/>
    <w:basedOn w:val="X-NameOrganization"/>
    <w:rsid w:val="00BF6E94"/>
    <w:rPr>
      <w:color w:val="0000FF"/>
    </w:rPr>
  </w:style>
  <w:style w:type="character" w:customStyle="1" w:styleId="X-NameFestival">
    <w:name w:val="X-Name Festival"/>
    <w:basedOn w:val="DefaultParagraphFont"/>
    <w:rsid w:val="00BF6E94"/>
    <w:rPr>
      <w:color w:val="00FF00"/>
      <w:lang w:val="is-IS"/>
    </w:rPr>
  </w:style>
  <w:style w:type="character" w:customStyle="1" w:styleId="X-NameLineage">
    <w:name w:val="X-Name Lineage"/>
    <w:basedOn w:val="X-NameOrganization"/>
    <w:rsid w:val="00BF6E94"/>
    <w:rPr>
      <w:color w:val="0000FF"/>
    </w:rPr>
  </w:style>
  <w:style w:type="character" w:customStyle="1" w:styleId="X-NameMonastery">
    <w:name w:val="X-Name Monastery"/>
    <w:basedOn w:val="X-NameOrganization"/>
    <w:rsid w:val="00BF6E94"/>
    <w:rPr>
      <w:color w:val="0000FF"/>
    </w:rPr>
  </w:style>
  <w:style w:type="character" w:customStyle="1" w:styleId="X-SpeakerUnknown">
    <w:name w:val="X-Speaker Unknown"/>
    <w:rsid w:val="00BF6E94"/>
    <w:rPr>
      <w:b/>
      <w:i/>
      <w:color w:val="993300"/>
    </w:rPr>
  </w:style>
  <w:style w:type="character" w:customStyle="1" w:styleId="X-TermChinese">
    <w:name w:val="X-Term Chinese"/>
    <w:basedOn w:val="DefaultParagraphFont"/>
    <w:rsid w:val="00BF6E94"/>
    <w:rPr>
      <w:color w:val="FF00FF"/>
    </w:rPr>
  </w:style>
  <w:style w:type="character" w:customStyle="1" w:styleId="X-TermEnglish">
    <w:name w:val="X-Term English"/>
    <w:basedOn w:val="DefaultParagraphFont"/>
    <w:rsid w:val="00BF6E94"/>
    <w:rPr>
      <w:color w:val="FF00FF"/>
    </w:rPr>
  </w:style>
  <w:style w:type="character" w:customStyle="1" w:styleId="X-TermMongolian">
    <w:name w:val="X-Term Mongolian"/>
    <w:basedOn w:val="DefaultParagraphFont"/>
    <w:rsid w:val="00BF6E94"/>
    <w:rPr>
      <w:color w:val="FF00FF"/>
      <w:lang w:val="is-IS"/>
    </w:rPr>
  </w:style>
  <w:style w:type="character" w:customStyle="1" w:styleId="X-TermPali">
    <w:name w:val="X-Term Pali"/>
    <w:basedOn w:val="DefaultParagraphFont"/>
    <w:rsid w:val="00BF6E94"/>
    <w:rPr>
      <w:color w:val="FF00FF"/>
      <w:lang w:val="is-IS"/>
    </w:rPr>
  </w:style>
  <w:style w:type="character" w:customStyle="1" w:styleId="X-TermSanskrit">
    <w:name w:val="X-Term Sanskrit"/>
    <w:basedOn w:val="DefaultParagraphFont"/>
    <w:rsid w:val="00BF6E94"/>
    <w:rPr>
      <w:color w:val="FF00FF"/>
      <w:lang w:val="is-IS"/>
    </w:rPr>
  </w:style>
  <w:style w:type="character" w:customStyle="1" w:styleId="X-TermTechnical">
    <w:name w:val="X-Term Technical"/>
    <w:basedOn w:val="SpeechInline"/>
    <w:uiPriority w:val="1"/>
    <w:rsid w:val="00BF6E94"/>
    <w:rPr>
      <w:rFonts w:ascii="Times New Roman" w:eastAsia="Jomolhari-ID" w:hAnsi="Times New Roman" w:cs="Jomolhari-ID"/>
      <w:color w:val="4472C4" w:themeColor="accent1"/>
      <w:sz w:val="24"/>
      <w:szCs w:val="24"/>
    </w:rPr>
  </w:style>
  <w:style w:type="character" w:customStyle="1" w:styleId="X-TermTibetan">
    <w:name w:val="X-Term Tibetan"/>
    <w:basedOn w:val="DefaultParagraphFont"/>
    <w:rsid w:val="00BF6E94"/>
    <w:rPr>
      <w:rFonts w:ascii="Times New Roman" w:hAnsi="Times New Roman" w:cs="Jomolhari-ID"/>
      <w:color w:val="FF00FF"/>
      <w:sz w:val="24"/>
      <w:szCs w:val="24"/>
      <w:lang w:val="is-IS"/>
    </w:rPr>
  </w:style>
  <w:style w:type="character" w:customStyle="1" w:styleId="X-TextGroup">
    <w:name w:val="X-Text Group"/>
    <w:basedOn w:val="DefaultParagraphFont"/>
    <w:rsid w:val="00BF6E94"/>
    <w:rPr>
      <w:rFonts w:ascii="Times New Roman" w:hAnsi="Times New Roman" w:cs="Jomolhari-ID"/>
      <w:i/>
      <w:color w:val="auto"/>
      <w:u w:val="single"/>
      <w:lang w:val="en-US"/>
    </w:rPr>
  </w:style>
  <w:style w:type="paragraph" w:customStyle="1" w:styleId="Outline">
    <w:name w:val="Outline"/>
    <w:aliases w:val="o"/>
    <w:basedOn w:val="Normal"/>
    <w:next w:val="Paragraph"/>
    <w:link w:val="OutlineChar"/>
    <w:autoRedefine/>
    <w:qFormat/>
    <w:rsid w:val="00BF6E94"/>
    <w:pPr>
      <w:widowControl w:val="0"/>
      <w:shd w:val="clear" w:color="auto" w:fill="FFFF00"/>
      <w:autoSpaceDE w:val="0"/>
      <w:autoSpaceDN w:val="0"/>
      <w:adjustRightInd w:val="0"/>
      <w:spacing w:before="240"/>
      <w:jc w:val="both"/>
    </w:pPr>
    <w:rPr>
      <w:rFonts w:eastAsia="Arial Unicode MS"/>
      <w:b/>
      <w:smallCaps/>
    </w:rPr>
  </w:style>
  <w:style w:type="character" w:customStyle="1" w:styleId="OutlineChar">
    <w:name w:val="Outline Char"/>
    <w:aliases w:val="o Char"/>
    <w:basedOn w:val="Heading4Char"/>
    <w:link w:val="Outline"/>
    <w:rsid w:val="00BF6E94"/>
    <w:rPr>
      <w:rFonts w:eastAsia="Arial Unicode MS"/>
      <w:b/>
      <w:smallCaps/>
      <w:shd w:val="clear" w:color="auto" w:fill="FFFF00"/>
    </w:rPr>
  </w:style>
  <w:style w:type="character" w:customStyle="1" w:styleId="Abbreviation">
    <w:name w:val="Abbreviation"/>
    <w:aliases w:val="a_4"/>
    <w:basedOn w:val="DefaultParagraphFont"/>
    <w:uiPriority w:val="1"/>
    <w:qFormat/>
    <w:rsid w:val="00BF6E94"/>
    <w:rPr>
      <w:rFonts w:ascii="Times New Roman" w:hAnsi="Times New Roman" w:cs="Jomolhari-ID"/>
      <w:sz w:val="24"/>
      <w:szCs w:val="24"/>
    </w:rPr>
  </w:style>
  <w:style w:type="paragraph" w:styleId="BodyTextIndent">
    <w:name w:val="Body Text Indent"/>
    <w:basedOn w:val="Normal"/>
    <w:link w:val="BodyTextIndentChar"/>
    <w:rsid w:val="00061A6E"/>
    <w:pPr>
      <w:spacing w:line="360" w:lineRule="auto"/>
      <w:ind w:left="720"/>
    </w:pPr>
    <w:rPr>
      <w:lang w:val="en-GB"/>
    </w:rPr>
  </w:style>
  <w:style w:type="character" w:customStyle="1" w:styleId="BodyTextIndentChar">
    <w:name w:val="Body Text Indent Char"/>
    <w:basedOn w:val="DefaultParagraphFont"/>
    <w:link w:val="BodyTextIndent"/>
    <w:rsid w:val="00061A6E"/>
    <w:rPr>
      <w:rFonts w:ascii="Jomolhari-ID" w:eastAsia="SimSun" w:hAnsi="Jomolhari-ID"/>
      <w:sz w:val="36"/>
      <w:szCs w:val="36"/>
      <w:lang w:val="en-GB"/>
    </w:rPr>
  </w:style>
  <w:style w:type="paragraph" w:customStyle="1" w:styleId="Chapter">
    <w:name w:val="Chapter"/>
    <w:aliases w:val="ch"/>
    <w:basedOn w:val="Normal"/>
    <w:rsid w:val="00061A6E"/>
    <w:rPr>
      <w:rFonts w:eastAsia="Arial Unicode MS"/>
      <w:b/>
      <w:u w:val="single"/>
    </w:rPr>
  </w:style>
  <w:style w:type="paragraph" w:customStyle="1" w:styleId="ChapterElement">
    <w:name w:val="Chapter Element"/>
    <w:aliases w:val="che"/>
    <w:basedOn w:val="Chapter"/>
    <w:rsid w:val="00061A6E"/>
    <w:pPr>
      <w:outlineLvl w:val="0"/>
    </w:pPr>
    <w:rPr>
      <w:rFonts w:eastAsia="MS Mincho"/>
    </w:rPr>
  </w:style>
  <w:style w:type="paragraph" w:customStyle="1" w:styleId="CitationListBullet">
    <w:name w:val="Citation List Bullet"/>
    <w:aliases w:val="clb"/>
    <w:basedOn w:val="Normal"/>
    <w:rsid w:val="00061A6E"/>
    <w:pPr>
      <w:tabs>
        <w:tab w:val="num" w:pos="360"/>
      </w:tabs>
      <w:ind w:left="1080" w:right="720"/>
    </w:pPr>
    <w:rPr>
      <w:rFonts w:eastAsia="MS Mincho" w:cs="Microsoft Himalaya"/>
    </w:rPr>
  </w:style>
  <w:style w:type="paragraph" w:customStyle="1" w:styleId="CitationListNumber">
    <w:name w:val="Citation List Number"/>
    <w:aliases w:val="cln"/>
    <w:basedOn w:val="Normal"/>
    <w:rsid w:val="00061A6E"/>
    <w:pPr>
      <w:tabs>
        <w:tab w:val="num" w:pos="360"/>
      </w:tabs>
      <w:ind w:left="1080" w:right="720"/>
    </w:pPr>
    <w:rPr>
      <w:rFonts w:eastAsia="MS Mincho" w:cs="Microsoft Himalaya"/>
    </w:rPr>
  </w:style>
  <w:style w:type="paragraph" w:customStyle="1" w:styleId="CitationVerse1">
    <w:name w:val="Citation Verse 1"/>
    <w:aliases w:val="cv1"/>
    <w:basedOn w:val="Verse1"/>
    <w:next w:val="Normal"/>
    <w:link w:val="CitationVerse1Char"/>
    <w:autoRedefine/>
    <w:qFormat/>
    <w:rsid w:val="00061A6E"/>
    <w:pPr>
      <w:spacing w:before="360"/>
    </w:pPr>
    <w:rPr>
      <w:rFonts w:eastAsia="Jomolhari-ID"/>
      <w:color w:val="0000FF"/>
    </w:rPr>
  </w:style>
  <w:style w:type="character" w:customStyle="1" w:styleId="CitationVerse1Char">
    <w:name w:val="Citation Verse 1 Char"/>
    <w:aliases w:val="cv1 Char"/>
    <w:link w:val="CitationVerse1"/>
    <w:rsid w:val="00061A6E"/>
    <w:rPr>
      <w:rFonts w:ascii="Jomolhari-ID" w:eastAsia="Jomolhari-ID" w:hAnsi="Jomolhari-ID"/>
      <w:color w:val="0000FF"/>
      <w:sz w:val="36"/>
      <w:szCs w:val="36"/>
    </w:rPr>
  </w:style>
  <w:style w:type="paragraph" w:customStyle="1" w:styleId="CitationProse1">
    <w:name w:val="Citation Prose 1"/>
    <w:aliases w:val="cp1,Z-Depracated Paragraph Citation"/>
    <w:basedOn w:val="VerseCitation1"/>
    <w:next w:val="Normal"/>
    <w:link w:val="CitationProse1Char"/>
    <w:autoRedefine/>
    <w:rsid w:val="00061A6E"/>
    <w:pPr>
      <w:spacing w:before="360"/>
      <w:ind w:left="720" w:firstLine="432"/>
    </w:pPr>
    <w:rPr>
      <w:rFonts w:eastAsia="Jomolhari-ID" w:cs="Tibetan Machine Uni"/>
      <w:szCs w:val="40"/>
    </w:rPr>
  </w:style>
  <w:style w:type="character" w:customStyle="1" w:styleId="CitationProse1Char">
    <w:name w:val="Citation Prose 1 Char"/>
    <w:aliases w:val="cp1 Char"/>
    <w:link w:val="CitationProse1"/>
    <w:rsid w:val="00061A6E"/>
    <w:rPr>
      <w:rFonts w:ascii="Jomolhari-ID" w:eastAsia="Jomolhari-ID" w:hAnsi="Jomolhari-ID" w:cs="Tibetan Machine Uni"/>
      <w:color w:val="0000FF"/>
      <w:sz w:val="36"/>
      <w:szCs w:val="40"/>
      <w:lang w:bidi="bo-CN"/>
    </w:rPr>
  </w:style>
  <w:style w:type="paragraph" w:customStyle="1" w:styleId="CitationProse2">
    <w:name w:val="Citation Prose 2"/>
    <w:aliases w:val="cp2"/>
    <w:basedOn w:val="CitationProse1"/>
    <w:rsid w:val="00061A6E"/>
    <w:pPr>
      <w:spacing w:before="0"/>
    </w:pPr>
  </w:style>
  <w:style w:type="paragraph" w:customStyle="1" w:styleId="CitationVerse2">
    <w:name w:val="Citation Verse 2"/>
    <w:aliases w:val="cv2"/>
    <w:basedOn w:val="Verse2"/>
    <w:link w:val="cv2Char"/>
    <w:autoRedefine/>
    <w:qFormat/>
    <w:rsid w:val="00061A6E"/>
    <w:rPr>
      <w:rFonts w:eastAsia="Jomolhari-ID"/>
      <w:color w:val="0000FF"/>
    </w:rPr>
  </w:style>
  <w:style w:type="character" w:customStyle="1" w:styleId="cv2Char">
    <w:name w:val="cv2 Char"/>
    <w:link w:val="CitationVerse2"/>
    <w:rsid w:val="00061A6E"/>
    <w:rPr>
      <w:rFonts w:ascii="Jomolhari-ID" w:eastAsia="Jomolhari-ID" w:hAnsi="Jomolhari-ID"/>
      <w:color w:val="0000FF"/>
      <w:sz w:val="36"/>
      <w:szCs w:val="36"/>
    </w:rPr>
  </w:style>
  <w:style w:type="paragraph" w:customStyle="1" w:styleId="CitationVerseNested1">
    <w:name w:val="Citation Verse Nested 1"/>
    <w:aliases w:val="cvn1"/>
    <w:basedOn w:val="CitationVerse1"/>
    <w:next w:val="Normal"/>
    <w:autoRedefine/>
    <w:rsid w:val="00061A6E"/>
    <w:pPr>
      <w:ind w:left="1440" w:right="1440" w:firstLine="0"/>
    </w:pPr>
  </w:style>
  <w:style w:type="paragraph" w:customStyle="1" w:styleId="CitationVerseNested2">
    <w:name w:val="Citation Verse Nested 2"/>
    <w:aliases w:val="cvn2"/>
    <w:basedOn w:val="CitationVerse2"/>
    <w:autoRedefine/>
    <w:rsid w:val="00061A6E"/>
    <w:pPr>
      <w:ind w:left="1440" w:right="1440" w:firstLine="0"/>
    </w:pPr>
  </w:style>
  <w:style w:type="character" w:customStyle="1" w:styleId="Code">
    <w:name w:val="Code"/>
    <w:aliases w:val="cd"/>
    <w:rsid w:val="00061A6E"/>
    <w:rPr>
      <w:rFonts w:ascii="Courier" w:hAnsi="Courier"/>
    </w:rPr>
  </w:style>
  <w:style w:type="character" w:customStyle="1" w:styleId="ColophonChapterTitle">
    <w:name w:val="Colophon Chapter Title"/>
    <w:aliases w:val="cct"/>
    <w:rsid w:val="00061A6E"/>
    <w:rPr>
      <w:u w:val="single"/>
    </w:rPr>
  </w:style>
  <w:style w:type="character" w:customStyle="1" w:styleId="ColophonTextTitlle">
    <w:name w:val="Colophon Text Titlle"/>
    <w:aliases w:val="ctt"/>
    <w:rsid w:val="00061A6E"/>
    <w:rPr>
      <w:u w:val="single"/>
    </w:rPr>
  </w:style>
  <w:style w:type="character" w:customStyle="1" w:styleId="DateRange">
    <w:name w:val="Date Range"/>
    <w:aliases w:val="dr"/>
    <w:rsid w:val="00061A6E"/>
    <w:rPr>
      <w:b/>
      <w:i/>
      <w:color w:val="993366"/>
    </w:rPr>
  </w:style>
  <w:style w:type="character" w:customStyle="1" w:styleId="TextTitle">
    <w:name w:val="Text Title"/>
    <w:aliases w:val="tt,Text Title Cited"/>
    <w:rsid w:val="00061A6E"/>
    <w:rPr>
      <w:rFonts w:ascii="Jomolhari-ID" w:hAnsi="Jomolhari-ID" w:cs="Jomolhari-ID"/>
      <w:b w:val="0"/>
      <w:i w:val="0"/>
      <w:color w:val="9B2D1F"/>
      <w:sz w:val="36"/>
      <w:szCs w:val="36"/>
      <w:u w:val="none"/>
      <w:lang w:val="en-US"/>
    </w:rPr>
  </w:style>
  <w:style w:type="character" w:styleId="FollowedHyperlink">
    <w:name w:val="FollowedHyperlink"/>
    <w:rsid w:val="00061A6E"/>
    <w:rPr>
      <w:color w:val="800080"/>
      <w:u w:val="single"/>
    </w:rPr>
  </w:style>
  <w:style w:type="paragraph" w:styleId="Footer">
    <w:name w:val="footer"/>
    <w:basedOn w:val="Normal"/>
    <w:link w:val="FooterChar"/>
    <w:uiPriority w:val="99"/>
    <w:rsid w:val="00061A6E"/>
    <w:pPr>
      <w:tabs>
        <w:tab w:val="center" w:pos="4320"/>
        <w:tab w:val="right" w:pos="8640"/>
      </w:tabs>
    </w:pPr>
  </w:style>
  <w:style w:type="character" w:customStyle="1" w:styleId="FooterChar">
    <w:name w:val="Footer Char"/>
    <w:basedOn w:val="DefaultParagraphFont"/>
    <w:link w:val="Footer"/>
    <w:uiPriority w:val="99"/>
    <w:rsid w:val="00061A6E"/>
    <w:rPr>
      <w:rFonts w:ascii="Jomolhari-ID" w:eastAsia="SimSun" w:hAnsi="Jomolhari-ID"/>
      <w:sz w:val="36"/>
      <w:szCs w:val="36"/>
    </w:rPr>
  </w:style>
  <w:style w:type="paragraph" w:styleId="Header">
    <w:name w:val="header"/>
    <w:basedOn w:val="Normal"/>
    <w:link w:val="HeaderChar"/>
    <w:rsid w:val="0021381A"/>
    <w:pPr>
      <w:tabs>
        <w:tab w:val="center" w:pos="4320"/>
        <w:tab w:val="right" w:pos="8640"/>
      </w:tabs>
    </w:pPr>
  </w:style>
  <w:style w:type="character" w:customStyle="1" w:styleId="HeaderChar">
    <w:name w:val="Header Char"/>
    <w:basedOn w:val="DefaultParagraphFont"/>
    <w:link w:val="Header"/>
    <w:rsid w:val="0021381A"/>
    <w:rPr>
      <w:rFonts w:eastAsia="Times New Roman" w:cs="Jomolhari"/>
      <w:szCs w:val="28"/>
      <w:lang w:bidi="hi-IN"/>
    </w:rPr>
  </w:style>
  <w:style w:type="character" w:customStyle="1" w:styleId="Heading14Char">
    <w:name w:val="Heading 14 Char"/>
    <w:aliases w:val="h14 Char"/>
    <w:link w:val="Heading14"/>
    <w:rsid w:val="00061A6E"/>
    <w:rPr>
      <w:rFonts w:eastAsia="Arial Unicode MS"/>
      <w:i/>
      <w:shd w:val="clear" w:color="auto" w:fill="F2F2F2" w:themeFill="background1" w:themeFillShade="F2"/>
    </w:rPr>
  </w:style>
  <w:style w:type="paragraph" w:customStyle="1" w:styleId="HeadingTibetan1">
    <w:name w:val="Heading Tibetan1"/>
    <w:aliases w:val="1t"/>
    <w:basedOn w:val="Heading1"/>
    <w:rsid w:val="00061A6E"/>
    <w:pPr>
      <w:widowControl w:val="0"/>
      <w:shd w:val="clear" w:color="auto" w:fill="D9D9D9"/>
      <w:tabs>
        <w:tab w:val="left" w:pos="1980"/>
      </w:tabs>
      <w:autoSpaceDE w:val="0"/>
      <w:autoSpaceDN w:val="0"/>
      <w:adjustRightInd w:val="0"/>
      <w:spacing w:line="240" w:lineRule="atLeast"/>
    </w:pPr>
    <w:rPr>
      <w:rFonts w:ascii="TibetanMachineWeb" w:eastAsia="Jomolhari-ID" w:hAnsi="TibetanMachineWeb"/>
      <w:sz w:val="72"/>
    </w:rPr>
  </w:style>
  <w:style w:type="paragraph" w:customStyle="1" w:styleId="HeadingTibetan2">
    <w:name w:val="Heading Tibetan2"/>
    <w:aliases w:val="2t"/>
    <w:basedOn w:val="HeadingTibetan1"/>
    <w:rsid w:val="00061A6E"/>
    <w:rPr>
      <w:sz w:val="56"/>
    </w:rPr>
  </w:style>
  <w:style w:type="paragraph" w:customStyle="1" w:styleId="HeadingTibetan3">
    <w:name w:val="Heading Tibetan3"/>
    <w:aliases w:val="3t"/>
    <w:basedOn w:val="HeadingTibetan1"/>
    <w:rsid w:val="00061A6E"/>
    <w:rPr>
      <w:sz w:val="56"/>
    </w:rPr>
  </w:style>
  <w:style w:type="paragraph" w:customStyle="1" w:styleId="HeadingTibetan4">
    <w:name w:val="Heading Tibetan4"/>
    <w:aliases w:val="4t"/>
    <w:basedOn w:val="HeadingTibetan1"/>
    <w:rsid w:val="00061A6E"/>
    <w:rPr>
      <w:sz w:val="52"/>
    </w:rPr>
  </w:style>
  <w:style w:type="paragraph" w:customStyle="1" w:styleId="Interstitialsection">
    <w:name w:val="Interstitial section"/>
    <w:aliases w:val="isan"/>
    <w:basedOn w:val="Chapter"/>
    <w:rsid w:val="00061A6E"/>
    <w:pPr>
      <w:outlineLvl w:val="0"/>
    </w:pPr>
    <w:rPr>
      <w:rFonts w:eastAsia="MS Mincho"/>
    </w:rPr>
  </w:style>
  <w:style w:type="character" w:customStyle="1" w:styleId="LangChinese">
    <w:name w:val="Lang Chinese"/>
    <w:aliases w:val="chi"/>
    <w:rsid w:val="00061A6E"/>
    <w:rPr>
      <w:color w:val="FF00FF"/>
    </w:rPr>
  </w:style>
  <w:style w:type="character" w:customStyle="1" w:styleId="LangTibetan">
    <w:name w:val="Lang Tibetan"/>
    <w:aliases w:val="tib"/>
    <w:rsid w:val="00061A6E"/>
    <w:rPr>
      <w:color w:val="FF00FF"/>
    </w:rPr>
  </w:style>
  <w:style w:type="character" w:customStyle="1" w:styleId="LangEnglish">
    <w:name w:val="Lang English"/>
    <w:aliases w:val="eng"/>
    <w:rsid w:val="00061A6E"/>
  </w:style>
  <w:style w:type="character" w:customStyle="1" w:styleId="LangFrench">
    <w:name w:val="Lang French"/>
    <w:aliases w:val="fre"/>
    <w:rsid w:val="00061A6E"/>
  </w:style>
  <w:style w:type="character" w:customStyle="1" w:styleId="LangGerman">
    <w:name w:val="Lang German"/>
    <w:aliases w:val="ger"/>
    <w:rsid w:val="00061A6E"/>
  </w:style>
  <w:style w:type="character" w:customStyle="1" w:styleId="LangJapanese">
    <w:name w:val="Lang Japanese"/>
    <w:aliases w:val="jap"/>
    <w:rsid w:val="00061A6E"/>
    <w:rPr>
      <w:color w:val="FF00FF"/>
    </w:rPr>
  </w:style>
  <w:style w:type="character" w:customStyle="1" w:styleId="LangKorean">
    <w:name w:val="Lang Korean"/>
    <w:aliases w:val="kor"/>
    <w:rsid w:val="00061A6E"/>
    <w:rPr>
      <w:color w:val="FF00FF"/>
    </w:rPr>
  </w:style>
  <w:style w:type="character" w:customStyle="1" w:styleId="LangNepali">
    <w:name w:val="Lang Nepali"/>
    <w:aliases w:val="nep"/>
    <w:rsid w:val="00061A6E"/>
    <w:rPr>
      <w:color w:val="FF00FF"/>
    </w:rPr>
  </w:style>
  <w:style w:type="character" w:customStyle="1" w:styleId="LangPali">
    <w:name w:val="Lang Pali"/>
    <w:aliases w:val="pal"/>
    <w:rsid w:val="00061A6E"/>
    <w:rPr>
      <w:color w:val="FF00FF"/>
    </w:rPr>
  </w:style>
  <w:style w:type="character" w:customStyle="1" w:styleId="LangSanskrit">
    <w:name w:val="Lang Sanskrit"/>
    <w:aliases w:val="san"/>
    <w:rsid w:val="00061A6E"/>
    <w:rPr>
      <w:color w:val="FF00FF"/>
    </w:rPr>
  </w:style>
  <w:style w:type="character" w:customStyle="1" w:styleId="LangSpanish">
    <w:name w:val="Lang Spanish"/>
    <w:aliases w:val="Spa,spa"/>
    <w:rsid w:val="00061A6E"/>
  </w:style>
  <w:style w:type="paragraph" w:styleId="List2">
    <w:name w:val="List 2"/>
    <w:aliases w:val="l2"/>
    <w:basedOn w:val="Normal"/>
    <w:rsid w:val="00061A6E"/>
    <w:pPr>
      <w:ind w:left="360"/>
    </w:pPr>
  </w:style>
  <w:style w:type="paragraph" w:styleId="List3">
    <w:name w:val="List 3"/>
    <w:aliases w:val="l3"/>
    <w:basedOn w:val="Normal"/>
    <w:rsid w:val="00061A6E"/>
    <w:pPr>
      <w:ind w:left="720"/>
    </w:pPr>
  </w:style>
  <w:style w:type="paragraph" w:styleId="List4">
    <w:name w:val="List 4"/>
    <w:aliases w:val="l4"/>
    <w:basedOn w:val="Normal"/>
    <w:rsid w:val="00061A6E"/>
    <w:pPr>
      <w:ind w:left="1080"/>
    </w:pPr>
  </w:style>
  <w:style w:type="paragraph" w:styleId="List5">
    <w:name w:val="List 5"/>
    <w:aliases w:val="l5"/>
    <w:basedOn w:val="Normal"/>
    <w:rsid w:val="00061A6E"/>
    <w:pPr>
      <w:ind w:left="1440"/>
    </w:pPr>
  </w:style>
  <w:style w:type="paragraph" w:customStyle="1" w:styleId="ListBulletTibetan">
    <w:name w:val="List Bullet Tibetan"/>
    <w:aliases w:val="lbt,Z-Depracated List Bullet Tibetan"/>
    <w:basedOn w:val="Normal"/>
    <w:rsid w:val="00061A6E"/>
    <w:pPr>
      <w:tabs>
        <w:tab w:val="num" w:pos="720"/>
      </w:tabs>
      <w:spacing w:before="100" w:beforeAutospacing="1" w:line="240" w:lineRule="atLeast"/>
      <w:ind w:left="720" w:hanging="360"/>
    </w:pPr>
    <w:rPr>
      <w:rFonts w:ascii="Tibetan Machine Uni" w:hAnsi="Tibetan Machine Uni"/>
      <w:b/>
      <w:bCs/>
      <w:position w:val="-12"/>
      <w:sz w:val="40"/>
    </w:rPr>
  </w:style>
  <w:style w:type="paragraph" w:styleId="List">
    <w:name w:val="List"/>
    <w:basedOn w:val="Normal"/>
    <w:rsid w:val="00061A6E"/>
    <w:pPr>
      <w:ind w:left="360" w:hanging="360"/>
    </w:pPr>
  </w:style>
  <w:style w:type="character" w:customStyle="1" w:styleId="NameBuddhistDeity">
    <w:name w:val="Name Buddhist  Deity"/>
    <w:aliases w:val="npb,Name Buddhist Deity"/>
    <w:rsid w:val="00061A6E"/>
  </w:style>
  <w:style w:type="character" w:customStyle="1" w:styleId="Nameorganization">
    <w:name w:val="Name organization"/>
    <w:aliases w:val="nor"/>
    <w:rsid w:val="00061A6E"/>
    <w:rPr>
      <w:color w:val="0000FF"/>
    </w:rPr>
  </w:style>
  <w:style w:type="character" w:customStyle="1" w:styleId="Nameofethnicity">
    <w:name w:val="Name of ethnicity"/>
    <w:aliases w:val="noe"/>
    <w:rsid w:val="00061A6E"/>
  </w:style>
  <w:style w:type="character" w:customStyle="1" w:styleId="Nameorgclan">
    <w:name w:val="Name org clan"/>
    <w:aliases w:val="noc"/>
    <w:rsid w:val="00061A6E"/>
  </w:style>
  <w:style w:type="character" w:customStyle="1" w:styleId="Nameorglineage">
    <w:name w:val="Name org lineage"/>
    <w:aliases w:val="nol"/>
    <w:rsid w:val="00061A6E"/>
  </w:style>
  <w:style w:type="character" w:customStyle="1" w:styleId="Nameorganizationmonastery">
    <w:name w:val="Name organization monastery"/>
    <w:aliases w:val="norm"/>
    <w:rsid w:val="00061A6E"/>
  </w:style>
  <w:style w:type="paragraph" w:customStyle="1" w:styleId="LightShading-Accent21">
    <w:name w:val="Light Shading - Accent 21"/>
    <w:basedOn w:val="Normal"/>
    <w:next w:val="Normal"/>
    <w:link w:val="LightShading-Accent2Char"/>
    <w:uiPriority w:val="60"/>
    <w:qFormat/>
    <w:rsid w:val="00061A6E"/>
    <w:pPr>
      <w:pBdr>
        <w:top w:val="single" w:sz="4" w:space="10" w:color="4472C4"/>
        <w:bottom w:val="single" w:sz="4" w:space="10" w:color="4472C4"/>
      </w:pBdr>
      <w:spacing w:before="360" w:after="360"/>
      <w:ind w:left="864" w:right="864"/>
      <w:jc w:val="center"/>
    </w:pPr>
    <w:rPr>
      <w:i/>
      <w:iCs/>
      <w:color w:val="4472C4"/>
    </w:rPr>
  </w:style>
  <w:style w:type="character" w:customStyle="1" w:styleId="Pages">
    <w:name w:val="Pages"/>
    <w:aliases w:val="pg"/>
    <w:rsid w:val="00061A6E"/>
    <w:rPr>
      <w:b/>
      <w:color w:val="800080"/>
    </w:rPr>
  </w:style>
  <w:style w:type="character" w:customStyle="1" w:styleId="PageNumber0">
    <w:name w:val="PageNumber"/>
    <w:aliases w:val="pgn"/>
    <w:rsid w:val="00061A6E"/>
    <w:rPr>
      <w:b/>
      <w:i/>
      <w:color w:val="800080"/>
    </w:rPr>
  </w:style>
  <w:style w:type="character" w:customStyle="1" w:styleId="ParagraphContinuedChar">
    <w:name w:val="ParagraphContinued Char"/>
    <w:aliases w:val="pc Char"/>
    <w:link w:val="ParagraphContinued"/>
    <w:rsid w:val="00061A6E"/>
  </w:style>
  <w:style w:type="character" w:customStyle="1" w:styleId="RootText0">
    <w:name w:val="Root Text"/>
    <w:aliases w:val="rt"/>
    <w:rsid w:val="00061A6E"/>
    <w:rPr>
      <w:color w:val="FF6600"/>
      <w:u w:val="none"/>
    </w:rPr>
  </w:style>
  <w:style w:type="paragraph" w:customStyle="1" w:styleId="SectionDivision">
    <w:name w:val="Section Division"/>
    <w:aliases w:val="sd"/>
    <w:basedOn w:val="Chapter"/>
    <w:rsid w:val="00061A6E"/>
    <w:pPr>
      <w:outlineLvl w:val="0"/>
    </w:pPr>
    <w:rPr>
      <w:rFonts w:eastAsia="MS Mincho"/>
    </w:rPr>
  </w:style>
  <w:style w:type="paragraph" w:customStyle="1" w:styleId="Section">
    <w:name w:val="Section"/>
    <w:aliases w:val="st"/>
    <w:basedOn w:val="Normal"/>
    <w:rsid w:val="00061A6E"/>
    <w:pPr>
      <w:jc w:val="center"/>
    </w:pPr>
    <w:rPr>
      <w:rFonts w:eastAsia="Arial Unicode MS"/>
      <w:sz w:val="28"/>
    </w:rPr>
  </w:style>
  <w:style w:type="character" w:customStyle="1" w:styleId="Speakergeneric">
    <w:name w:val="Speaker generic"/>
    <w:aliases w:val="sg"/>
    <w:rsid w:val="00061A6E"/>
    <w:rPr>
      <w:b/>
      <w:i/>
      <w:color w:val="993300"/>
    </w:rPr>
  </w:style>
  <w:style w:type="paragraph" w:customStyle="1" w:styleId="si">
    <w:name w:val="si"/>
    <w:basedOn w:val="Paragraph"/>
    <w:rsid w:val="00061A6E"/>
    <w:pPr>
      <w:tabs>
        <w:tab w:val="left" w:pos="1980"/>
      </w:tabs>
      <w:spacing w:line="240" w:lineRule="atLeast"/>
      <w:ind w:firstLine="0"/>
    </w:pPr>
    <w:rPr>
      <w:rFonts w:eastAsia="Jomolhari-ID"/>
      <w:color w:val="0000FF"/>
    </w:rPr>
  </w:style>
  <w:style w:type="paragraph" w:customStyle="1" w:styleId="Speechprose">
    <w:name w:val="Speech prose"/>
    <w:aliases w:val="sp,Speech Prose"/>
    <w:basedOn w:val="Normal"/>
    <w:rsid w:val="00061A6E"/>
  </w:style>
  <w:style w:type="character" w:styleId="Strong">
    <w:name w:val="Strong"/>
    <w:uiPriority w:val="22"/>
    <w:qFormat/>
    <w:rsid w:val="00061A6E"/>
    <w:rPr>
      <w:b/>
      <w:bCs/>
    </w:rPr>
  </w:style>
  <w:style w:type="character" w:customStyle="1" w:styleId="TextTitleSanksrit">
    <w:name w:val="Text Title Sanksrit"/>
    <w:aliases w:val="tts,Text Title Opening Sanksrit"/>
    <w:rsid w:val="00061A6E"/>
    <w:rPr>
      <w:rFonts w:ascii="Jomolhari-ID" w:hAnsi="Jomolhari-ID" w:cs="Jomolhari-ID"/>
      <w:b w:val="0"/>
      <w:i/>
      <w:color w:val="A28E6A"/>
      <w:sz w:val="36"/>
      <w:szCs w:val="36"/>
      <w:u w:val="single"/>
      <w:lang w:val="en-US"/>
    </w:rPr>
  </w:style>
  <w:style w:type="character" w:customStyle="1" w:styleId="TextTitleTibetan">
    <w:name w:val="Text Title Tibetan"/>
    <w:aliases w:val="ttt,Text Title Opening Tibetan"/>
    <w:qFormat/>
    <w:rsid w:val="00061A6E"/>
    <w:rPr>
      <w:rFonts w:ascii="Jomolhari-ID" w:hAnsi="Jomolhari-ID" w:cs="Jomolhari-ID"/>
      <w:b w:val="0"/>
      <w:i/>
      <w:color w:val="0070C0"/>
      <w:sz w:val="36"/>
      <w:szCs w:val="36"/>
      <w:u w:val="none"/>
      <w:lang w:val="en-US"/>
    </w:rPr>
  </w:style>
  <w:style w:type="character" w:customStyle="1" w:styleId="Z-Depracated-TopicalOutline">
    <w:name w:val="Z-Depracated-Topical Outline"/>
    <w:rsid w:val="00061A6E"/>
    <w:rPr>
      <w:b/>
      <w:color w:val="FF0000"/>
    </w:rPr>
  </w:style>
  <w:style w:type="character" w:customStyle="1" w:styleId="authorEnglish">
    <w:name w:val="author English"/>
    <w:aliases w:val="ae"/>
    <w:rsid w:val="00061A6E"/>
    <w:rPr>
      <w:color w:val="993366"/>
    </w:rPr>
  </w:style>
  <w:style w:type="character" w:customStyle="1" w:styleId="authorChinese">
    <w:name w:val="author Chinese"/>
    <w:aliases w:val="ac"/>
    <w:basedOn w:val="X-AuthorTibetan"/>
    <w:semiHidden/>
    <w:rsid w:val="00061A6E"/>
    <w:rPr>
      <w:color w:val="993366"/>
    </w:rPr>
  </w:style>
  <w:style w:type="character" w:customStyle="1" w:styleId="authorSanskrit">
    <w:name w:val="author Sanskrit"/>
    <w:aliases w:val="as"/>
    <w:rsid w:val="00061A6E"/>
  </w:style>
  <w:style w:type="character" w:customStyle="1" w:styleId="author">
    <w:name w:val="author"/>
    <w:aliases w:val="au"/>
    <w:rsid w:val="00061A6E"/>
    <w:rPr>
      <w:color w:val="993366"/>
    </w:rPr>
  </w:style>
  <w:style w:type="paragraph" w:customStyle="1" w:styleId="BibliographicEntry">
    <w:name w:val="Bibliographic Entry"/>
    <w:aliases w:val="be"/>
    <w:basedOn w:val="Normal"/>
    <w:semiHidden/>
    <w:rsid w:val="00061A6E"/>
    <w:pPr>
      <w:ind w:left="360" w:hanging="360"/>
    </w:pPr>
  </w:style>
  <w:style w:type="character" w:customStyle="1" w:styleId="FootnoteBibliography">
    <w:name w:val="Footnote Bibliography"/>
    <w:aliases w:val="fb"/>
    <w:semiHidden/>
    <w:rsid w:val="00061A6E"/>
    <w:rPr>
      <w:rFonts w:ascii="Tibetan Machine Uni" w:hAnsi="Tibetan Machine Uni"/>
      <w:sz w:val="24"/>
    </w:rPr>
  </w:style>
  <w:style w:type="paragraph" w:customStyle="1" w:styleId="Speechprose2">
    <w:name w:val="Speech prose 2"/>
    <w:aliases w:val="sp2"/>
    <w:basedOn w:val="Speechprose1"/>
    <w:rsid w:val="00061A6E"/>
    <w:pPr>
      <w:spacing w:before="0"/>
      <w:ind w:firstLine="432"/>
    </w:pPr>
  </w:style>
  <w:style w:type="paragraph" w:customStyle="1" w:styleId="Speechprose1">
    <w:name w:val="Speech prose 1"/>
    <w:aliases w:val="sp1"/>
    <w:rsid w:val="00061A6E"/>
    <w:pPr>
      <w:spacing w:before="240"/>
      <w:ind w:left="720" w:right="720"/>
    </w:pPr>
    <w:rPr>
      <w:rFonts w:ascii="Tibetan Machine Uni" w:eastAsia="Arial Unicode MS" w:hAnsi="Tibetan Machine Uni" w:cs="Tibetan Machine Uni"/>
      <w:color w:val="6699FF"/>
      <w:sz w:val="36"/>
      <w:szCs w:val="36"/>
      <w:lang w:eastAsia="zh-TW" w:bidi="bo-CN"/>
    </w:rPr>
  </w:style>
  <w:style w:type="character" w:customStyle="1" w:styleId="FootnoteCharacters">
    <w:name w:val="Footnote Characters"/>
    <w:rsid w:val="00061A6E"/>
    <w:rPr>
      <w:rFonts w:ascii="Tibetan Machine Uni" w:hAnsi="Tibetan Machine Uni" w:cs="Tibetan Machine Uni"/>
      <w:color w:val="FF0000"/>
      <w:position w:val="20"/>
      <w:sz w:val="18"/>
      <w:szCs w:val="18"/>
    </w:rPr>
  </w:style>
  <w:style w:type="paragraph" w:styleId="BodyText">
    <w:name w:val="Body Text"/>
    <w:basedOn w:val="Normal"/>
    <w:link w:val="BodyTextChar"/>
    <w:rsid w:val="00061A6E"/>
    <w:pPr>
      <w:spacing w:after="120"/>
    </w:pPr>
    <w:rPr>
      <w:rFonts w:ascii="Times Ext Roman" w:hAnsi="Times Ext Roman"/>
    </w:rPr>
  </w:style>
  <w:style w:type="character" w:customStyle="1" w:styleId="BodyTextChar">
    <w:name w:val="Body Text Char"/>
    <w:basedOn w:val="DefaultParagraphFont"/>
    <w:link w:val="BodyText"/>
    <w:rsid w:val="00061A6E"/>
    <w:rPr>
      <w:rFonts w:ascii="Times Ext Roman" w:eastAsia="SimSun" w:hAnsi="Times Ext Roman"/>
      <w:sz w:val="36"/>
      <w:szCs w:val="36"/>
    </w:rPr>
  </w:style>
  <w:style w:type="paragraph" w:customStyle="1" w:styleId="BulletedList">
    <w:name w:val="BulletedList"/>
    <w:basedOn w:val="Normal"/>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ind w:left="360" w:hanging="360"/>
    </w:pPr>
    <w:rPr>
      <w:rFonts w:ascii="Arial Unicode MS" w:eastAsia="Arial Unicode MS" w:hAnsi="Arial Unicode MS" w:cs="Arial Unicode MS"/>
      <w:sz w:val="22"/>
      <w:szCs w:val="20"/>
      <w:lang w:eastAsia="ar-SA"/>
    </w:rPr>
  </w:style>
  <w:style w:type="paragraph" w:styleId="Caption">
    <w:name w:val="caption"/>
    <w:basedOn w:val="Normal"/>
    <w:qFormat/>
    <w:rsid w:val="00061A6E"/>
    <w:pPr>
      <w:suppressLineNumbers/>
      <w:suppressAutoHyphens/>
      <w:spacing w:before="120" w:after="120"/>
    </w:pPr>
    <w:rPr>
      <w:rFonts w:ascii="Times" w:hAnsi="Times"/>
      <w:i/>
      <w:iCs/>
      <w:lang w:eastAsia="ar-SA"/>
    </w:rPr>
  </w:style>
  <w:style w:type="paragraph" w:customStyle="1" w:styleId="CitationProse">
    <w:name w:val="Citation Prose"/>
    <w:aliases w:val="cp"/>
    <w:basedOn w:val="CitationVerse1"/>
    <w:link w:val="CitationProseChar"/>
    <w:autoRedefine/>
    <w:qFormat/>
    <w:rsid w:val="00061A6E"/>
    <w:pPr>
      <w:ind w:left="720" w:firstLine="288"/>
    </w:pPr>
    <w:rPr>
      <w:lang w:val="is-IS"/>
    </w:rPr>
  </w:style>
  <w:style w:type="character" w:customStyle="1" w:styleId="CitationProseChar">
    <w:name w:val="Citation Prose Char"/>
    <w:link w:val="CitationProse"/>
    <w:rsid w:val="00061A6E"/>
    <w:rPr>
      <w:rFonts w:ascii="Jomolhari-ID" w:eastAsia="Jomolhari-ID" w:hAnsi="Jomolhari-ID"/>
      <w:color w:val="0000FF"/>
      <w:sz w:val="36"/>
      <w:szCs w:val="36"/>
      <w:lang w:val="is-IS"/>
    </w:rPr>
  </w:style>
  <w:style w:type="paragraph" w:customStyle="1" w:styleId="CitationVerse1CharChar">
    <w:name w:val="Citation Verse 1 Char Char"/>
    <w:basedOn w:val="Normal"/>
    <w:next w:val="Normal"/>
    <w:semiHidden/>
    <w:rsid w:val="00061A6E"/>
    <w:pPr>
      <w:suppressAutoHyphens/>
      <w:spacing w:before="240" w:line="540" w:lineRule="exact"/>
      <w:ind w:left="1080" w:right="720" w:hanging="360"/>
    </w:pPr>
    <w:rPr>
      <w:rFonts w:eastAsia="Arial Unicode MS"/>
      <w:color w:val="0000FF"/>
      <w:szCs w:val="40"/>
      <w:lang w:eastAsia="bo-CN" w:bidi="bo-CN"/>
    </w:rPr>
  </w:style>
  <w:style w:type="character" w:customStyle="1" w:styleId="CitationVerse1CharCharChar">
    <w:name w:val="Citation Verse 1 Char Char Char"/>
    <w:semiHidden/>
    <w:rsid w:val="00061A6E"/>
    <w:rPr>
      <w:rFonts w:ascii="Tibetan Machine Uni" w:eastAsia="Arial Unicode MS" w:hAnsi="Tibetan Machine Uni" w:cs="Tibetan Machine Uni"/>
      <w:color w:val="0000FF"/>
      <w:sz w:val="36"/>
      <w:szCs w:val="40"/>
      <w:lang w:val="en-US" w:eastAsia="bo-CN" w:bidi="bo-CN"/>
    </w:rPr>
  </w:style>
  <w:style w:type="character" w:customStyle="1" w:styleId="CitationVerse1CharCharChar1">
    <w:name w:val="Citation Verse 1 Char Char Char1"/>
    <w:semiHidden/>
    <w:rsid w:val="00061A6E"/>
    <w:rPr>
      <w:rFonts w:ascii="Tibetan Machine Uni" w:eastAsia="Arial Unicode MS" w:hAnsi="Tibetan Machine Uni" w:cs="Tibetan Machine Uni"/>
      <w:color w:val="0000FF"/>
      <w:sz w:val="36"/>
      <w:szCs w:val="40"/>
      <w:lang w:val="en-US" w:eastAsia="bo-CN" w:bidi="bo-CN"/>
    </w:rPr>
  </w:style>
  <w:style w:type="paragraph" w:customStyle="1" w:styleId="CitationVerse2Char">
    <w:name w:val="Citation Verse 2 Char"/>
    <w:basedOn w:val="Normal"/>
    <w:semiHidden/>
    <w:rsid w:val="00061A6E"/>
    <w:pPr>
      <w:suppressAutoHyphens/>
      <w:spacing w:line="540" w:lineRule="exact"/>
      <w:ind w:left="1080" w:right="720" w:hanging="360"/>
    </w:pPr>
    <w:rPr>
      <w:rFonts w:eastAsia="Arial Unicode MS"/>
      <w:color w:val="0000FF"/>
      <w:szCs w:val="40"/>
      <w:lang w:eastAsia="bo-CN" w:bidi="bo-CN"/>
    </w:rPr>
  </w:style>
  <w:style w:type="paragraph" w:customStyle="1" w:styleId="CitationVerse2CharChar">
    <w:name w:val="Citation Verse 2 Char Char"/>
    <w:basedOn w:val="Normal"/>
    <w:semiHidden/>
    <w:rsid w:val="00061A6E"/>
    <w:pPr>
      <w:suppressAutoHyphens/>
      <w:spacing w:line="540" w:lineRule="exact"/>
      <w:ind w:left="1080" w:right="720" w:hanging="360"/>
    </w:pPr>
    <w:rPr>
      <w:rFonts w:eastAsia="Arial Unicode MS"/>
      <w:color w:val="0000FF"/>
      <w:szCs w:val="40"/>
      <w:lang w:eastAsia="bo-CN" w:bidi="bo-CN"/>
    </w:rPr>
  </w:style>
  <w:style w:type="character" w:customStyle="1" w:styleId="CitationVerse2CharCharChar">
    <w:name w:val="Citation Verse 2 Char Char Char"/>
    <w:semiHidden/>
    <w:rsid w:val="00061A6E"/>
    <w:rPr>
      <w:rFonts w:ascii="Tibetan Machine Uni" w:eastAsia="Arial Unicode MS" w:hAnsi="Tibetan Machine Uni" w:cs="Tibetan Machine Uni"/>
      <w:color w:val="0000FF"/>
      <w:sz w:val="36"/>
      <w:szCs w:val="40"/>
      <w:lang w:val="en-US" w:eastAsia="bo-CN" w:bidi="bo-CN"/>
    </w:rPr>
  </w:style>
  <w:style w:type="character" w:customStyle="1" w:styleId="CitationVerse2CharCharChar1">
    <w:name w:val="Citation Verse 2 Char Char Char1"/>
    <w:semiHidden/>
    <w:rsid w:val="00061A6E"/>
    <w:rPr>
      <w:rFonts w:ascii="Tibetan Machine Uni" w:eastAsia="Arial Unicode MS" w:hAnsi="Tibetan Machine Uni" w:cs="Tibetan Machine Uni"/>
      <w:color w:val="0000FF"/>
      <w:sz w:val="36"/>
      <w:szCs w:val="40"/>
      <w:lang w:val="en-US" w:eastAsia="bo-CN" w:bidi="bo-CN"/>
    </w:rPr>
  </w:style>
  <w:style w:type="paragraph" w:styleId="Date">
    <w:name w:val="Date"/>
    <w:basedOn w:val="Normal"/>
    <w:next w:val="Normal"/>
    <w:link w:val="DateChar"/>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line="240" w:lineRule="exact"/>
    </w:pPr>
    <w:rPr>
      <w:rFonts w:ascii="Arial Unicode MS" w:eastAsia="Arial Unicode MS" w:hAnsi="Arial Unicode MS"/>
      <w:b/>
      <w:color w:val="00FFFF"/>
      <w:sz w:val="22"/>
      <w:szCs w:val="20"/>
      <w:lang w:eastAsia="ar-SA"/>
    </w:rPr>
  </w:style>
  <w:style w:type="character" w:customStyle="1" w:styleId="DateChar">
    <w:name w:val="Date Char"/>
    <w:basedOn w:val="DefaultParagraphFont"/>
    <w:link w:val="Date"/>
    <w:semiHidden/>
    <w:rsid w:val="00061A6E"/>
    <w:rPr>
      <w:rFonts w:ascii="Arial Unicode MS" w:eastAsia="Arial Unicode MS" w:hAnsi="Arial Unicode MS" w:cs="Times New Roman"/>
      <w:b/>
      <w:color w:val="00FFFF"/>
      <w:sz w:val="22"/>
      <w:szCs w:val="20"/>
      <w:lang w:eastAsia="ar-SA"/>
    </w:rPr>
  </w:style>
  <w:style w:type="character" w:customStyle="1" w:styleId="EndnoteCharacters">
    <w:name w:val="Endnote Characters"/>
    <w:rsid w:val="00061A6E"/>
    <w:rPr>
      <w:vertAlign w:val="superscript"/>
    </w:rPr>
  </w:style>
  <w:style w:type="character" w:customStyle="1" w:styleId="h1CharChar">
    <w:name w:val="h1 Char Char"/>
    <w:semiHidden/>
    <w:rsid w:val="00061A6E"/>
    <w:rPr>
      <w:rFonts w:ascii="Tibetan Machine Uni" w:eastAsia="Arial Unicode MS" w:hAnsi="Tibetan Machine Uni" w:cs="Tibetan Machine Uni"/>
      <w:b/>
      <w:sz w:val="32"/>
      <w:szCs w:val="32"/>
      <w:u w:val="thick"/>
      <w:lang w:val="en-US" w:eastAsia="ar-SA" w:bidi="ar-SA"/>
    </w:rPr>
  </w:style>
  <w:style w:type="character" w:customStyle="1" w:styleId="h4CharChar">
    <w:name w:val="h4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eading3CharChar1">
    <w:name w:val="Heading 3 Char Char1"/>
    <w:semiHidden/>
    <w:rsid w:val="00061A6E"/>
    <w:rPr>
      <w:rFonts w:ascii="Tibetan Machine Uni" w:eastAsia="Arial Unicode MS" w:hAnsi="Tibetan Machine Uni" w:cs="Tibetan Machine Uni"/>
      <w:b/>
      <w:i/>
      <w:sz w:val="32"/>
      <w:szCs w:val="32"/>
      <w:lang w:val="en-US" w:eastAsia="ar-SA" w:bidi="ar-SA"/>
    </w:rPr>
  </w:style>
  <w:style w:type="character" w:customStyle="1" w:styleId="h5CharChar">
    <w:name w:val="h5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6CharChar">
    <w:name w:val="h6 Char Char"/>
    <w:semiHidden/>
    <w:rsid w:val="00061A6E"/>
    <w:rPr>
      <w:rFonts w:ascii="Tibetan Machine Uni" w:eastAsia="Arial Unicode MS" w:hAnsi="Tibetan Machine Uni" w:cs="Tibetan Machine Uni"/>
      <w:b/>
      <w:i/>
      <w:sz w:val="28"/>
      <w:szCs w:val="28"/>
      <w:lang w:val="en-US" w:eastAsia="ar-SA" w:bidi="ar-SA"/>
    </w:rPr>
  </w:style>
  <w:style w:type="character" w:customStyle="1" w:styleId="h7CharChar">
    <w:name w:val="h7 Char Char"/>
    <w:semiHidden/>
    <w:rsid w:val="00061A6E"/>
    <w:rPr>
      <w:rFonts w:ascii="Tibetan Machine Uni" w:eastAsia="Arial Unicode MS" w:hAnsi="Tibetan Machine Uni" w:cs="Tibetan Machine Uni"/>
      <w:b/>
      <w:i/>
      <w:sz w:val="36"/>
      <w:szCs w:val="36"/>
      <w:lang w:val="en-US" w:eastAsia="ar-SA" w:bidi="ar-SA"/>
    </w:rPr>
  </w:style>
  <w:style w:type="character" w:customStyle="1" w:styleId="h8CharChar">
    <w:name w:val="h8 Char Char"/>
    <w:semiHidden/>
    <w:rsid w:val="00061A6E"/>
    <w:rPr>
      <w:rFonts w:ascii="Tibetan Machine Uni" w:eastAsia="Arial Unicode MS" w:hAnsi="Tibetan Machine Uni" w:cs="Tibetan Machine Uni"/>
      <w:b/>
      <w:i/>
      <w:iCs/>
      <w:sz w:val="36"/>
      <w:szCs w:val="36"/>
      <w:lang w:val="en-US" w:eastAsia="ar-SA" w:bidi="ar-SA"/>
    </w:rPr>
  </w:style>
  <w:style w:type="character" w:customStyle="1" w:styleId="h9CharChar">
    <w:name w:val="h9 Char Char"/>
    <w:semiHidden/>
    <w:rsid w:val="00061A6E"/>
    <w:rPr>
      <w:rFonts w:ascii="Tibetan Machine Uni" w:eastAsia="Arial Unicode MS" w:hAnsi="Tibetan Machine Uni" w:cs="Arial"/>
      <w:b/>
      <w:i/>
      <w:sz w:val="36"/>
      <w:szCs w:val="36"/>
      <w:lang w:val="en-US" w:eastAsia="ar-SA" w:bidi="ar-SA"/>
    </w:rPr>
  </w:style>
  <w:style w:type="paragraph" w:customStyle="1" w:styleId="Heading">
    <w:name w:val="Heading"/>
    <w:basedOn w:val="Normal"/>
    <w:next w:val="BodyText"/>
    <w:semiHidden/>
    <w:rsid w:val="00061A6E"/>
    <w:pPr>
      <w:keepNext/>
      <w:suppressAutoHyphens/>
      <w:spacing w:before="240" w:after="120"/>
    </w:pPr>
    <w:rPr>
      <w:rFonts w:ascii="Helvetica" w:eastAsia="DejaVu Sans" w:hAnsi="Helvetica" w:cs="DejaVu Sans"/>
      <w:sz w:val="28"/>
      <w:lang w:eastAsia="ar-SA"/>
    </w:rPr>
  </w:style>
  <w:style w:type="paragraph" w:customStyle="1" w:styleId="Index">
    <w:name w:val="Index"/>
    <w:basedOn w:val="Normal"/>
    <w:rsid w:val="00061A6E"/>
    <w:pPr>
      <w:suppressLineNumbers/>
      <w:suppressAutoHyphens/>
    </w:pPr>
    <w:rPr>
      <w:rFonts w:ascii="Times" w:hAnsi="Times"/>
      <w:lang w:eastAsia="ar-SA"/>
    </w:rPr>
  </w:style>
  <w:style w:type="character" w:customStyle="1" w:styleId="LineNumber0">
    <w:name w:val="LineNumber"/>
    <w:semiHidden/>
    <w:rsid w:val="00061A6E"/>
    <w:rPr>
      <w:b/>
      <w:i/>
      <w:color w:val="FF6600"/>
    </w:rPr>
  </w:style>
  <w:style w:type="character" w:customStyle="1" w:styleId="LightShading-Accent2Char">
    <w:name w:val="Light Shading - Accent 2 Char"/>
    <w:link w:val="LightShading-Accent21"/>
    <w:uiPriority w:val="60"/>
    <w:rsid w:val="00061A6E"/>
    <w:rPr>
      <w:rFonts w:ascii="Jomolhari-ID" w:eastAsia="SimSun" w:hAnsi="Jomolhari-ID"/>
      <w:i/>
      <w:iCs/>
      <w:color w:val="4472C4"/>
      <w:sz w:val="36"/>
      <w:szCs w:val="36"/>
    </w:rPr>
  </w:style>
  <w:style w:type="paragraph" w:customStyle="1" w:styleId="OutlineHeading">
    <w:name w:val="Outline Heading"/>
    <w:basedOn w:val="Normal"/>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before="240" w:line="280" w:lineRule="exact"/>
    </w:pPr>
    <w:rPr>
      <w:rFonts w:ascii="Arial Unicode MS" w:hAnsi="Arial Unicode MS"/>
      <w:b/>
      <w:sz w:val="22"/>
      <w:szCs w:val="20"/>
      <w:u w:val="single"/>
      <w:lang w:eastAsia="ar-SA"/>
    </w:rPr>
  </w:style>
  <w:style w:type="paragraph" w:styleId="PlainText">
    <w:name w:val="Plain Text"/>
    <w:basedOn w:val="Normal"/>
    <w:link w:val="PlainTextChar"/>
    <w:rsid w:val="00061A6E"/>
    <w:pPr>
      <w:suppressAutoHyphens/>
      <w:spacing w:line="540" w:lineRule="exact"/>
    </w:pPr>
    <w:rPr>
      <w:rFonts w:ascii="Courier New" w:hAnsi="Courier New" w:cs="Courier New"/>
      <w:sz w:val="20"/>
      <w:szCs w:val="20"/>
      <w:lang w:eastAsia="bo-CN" w:bidi="bo-CN"/>
    </w:rPr>
  </w:style>
  <w:style w:type="character" w:customStyle="1" w:styleId="PlainTextChar">
    <w:name w:val="Plain Text Char"/>
    <w:basedOn w:val="DefaultParagraphFont"/>
    <w:link w:val="PlainText"/>
    <w:rsid w:val="00061A6E"/>
    <w:rPr>
      <w:rFonts w:ascii="Courier New" w:eastAsia="SimSun" w:hAnsi="Courier New" w:cs="Courier New"/>
      <w:sz w:val="20"/>
      <w:szCs w:val="20"/>
      <w:lang w:val="en-US" w:eastAsia="bo-CN" w:bidi="bo-CN"/>
    </w:rPr>
  </w:style>
  <w:style w:type="paragraph" w:customStyle="1" w:styleId="Speechprosenested">
    <w:name w:val="Speech prose nested"/>
    <w:aliases w:val="spn,Speech Prose Nested"/>
    <w:basedOn w:val="Speechprose"/>
    <w:rsid w:val="00061A6E"/>
    <w:pPr>
      <w:spacing w:before="240"/>
      <w:ind w:left="864" w:right="864" w:firstLine="1152"/>
    </w:pPr>
    <w:rPr>
      <w:rFonts w:eastAsia="Tibetan Machine Uni" w:cs="Tibetan Machine Uni"/>
    </w:rPr>
  </w:style>
  <w:style w:type="paragraph" w:customStyle="1" w:styleId="Speechprosenested1">
    <w:name w:val="Speech prose nested 1"/>
    <w:aliases w:val="spn1"/>
    <w:basedOn w:val="Normal"/>
    <w:rsid w:val="00061A6E"/>
    <w:pPr>
      <w:suppressAutoHyphens/>
      <w:spacing w:before="360"/>
      <w:ind w:left="1728" w:right="1008"/>
    </w:pPr>
    <w:rPr>
      <w:rFonts w:eastAsia="Arial Unicode MS"/>
      <w:color w:val="CCFFCC"/>
      <w:lang w:eastAsia="ar-SA"/>
    </w:rPr>
  </w:style>
  <w:style w:type="paragraph" w:customStyle="1" w:styleId="TableContents">
    <w:name w:val="Table Contents"/>
    <w:basedOn w:val="Normal"/>
    <w:rsid w:val="00061A6E"/>
    <w:pPr>
      <w:suppressLineNumbers/>
      <w:suppressAutoHyphens/>
    </w:pPr>
    <w:rPr>
      <w:lang w:eastAsia="ar-SA"/>
    </w:rPr>
  </w:style>
  <w:style w:type="paragraph" w:customStyle="1" w:styleId="TableHeading">
    <w:name w:val="Table Heading"/>
    <w:basedOn w:val="TableContents"/>
    <w:rsid w:val="00061A6E"/>
    <w:pPr>
      <w:jc w:val="center"/>
    </w:pPr>
    <w:rPr>
      <w:b/>
      <w:bCs/>
    </w:rPr>
  </w:style>
  <w:style w:type="paragraph" w:customStyle="1" w:styleId="Tibetanparagraph">
    <w:name w:val="Tibetan paragraph"/>
    <w:basedOn w:val="Normal"/>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s>
      <w:suppressAutoHyphens/>
      <w:spacing w:before="240" w:line="240" w:lineRule="atLeast"/>
      <w:ind w:right="14"/>
    </w:pPr>
    <w:rPr>
      <w:rFonts w:ascii="TibetanMachineWeb" w:hAnsi="TibetanMachineWeb"/>
      <w:color w:val="000000"/>
      <w:position w:val="48"/>
      <w:sz w:val="48"/>
      <w:szCs w:val="20"/>
      <w:lang w:val="is-IS" w:eastAsia="ar-SA"/>
    </w:rPr>
  </w:style>
  <w:style w:type="paragraph" w:customStyle="1" w:styleId="Tibetanverse">
    <w:name w:val="Tibetan verse"/>
    <w:basedOn w:val="Tibetanparagraph"/>
    <w:semiHidden/>
    <w:rsid w:val="00061A6E"/>
    <w:pPr>
      <w:spacing w:before="0"/>
    </w:pPr>
  </w:style>
  <w:style w:type="character" w:customStyle="1" w:styleId="TibLineNumber">
    <w:name w:val="TibLineNumber"/>
    <w:aliases w:val="tln"/>
    <w:rsid w:val="00061A6E"/>
    <w:rPr>
      <w:b/>
      <w:i/>
      <w:color w:val="FF6600"/>
    </w:rPr>
  </w:style>
  <w:style w:type="paragraph" w:customStyle="1" w:styleId="VerseQuotation">
    <w:name w:val="Verse Quotation"/>
    <w:basedOn w:val="Normal"/>
    <w:semiHidden/>
    <w:rsid w:val="00061A6E"/>
    <w:pPr>
      <w:tabs>
        <w:tab w:val="left" w:pos="360"/>
        <w:tab w:val="left" w:pos="1080"/>
        <w:tab w:val="left" w:pos="180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720"/>
        <w:tab w:val="left" w:pos="10080"/>
        <w:tab w:val="left" w:pos="10440"/>
        <w:tab w:val="left" w:pos="10800"/>
        <w:tab w:val="left" w:pos="11160"/>
        <w:tab w:val="left" w:pos="11600"/>
      </w:tabs>
      <w:suppressAutoHyphens/>
      <w:spacing w:line="280" w:lineRule="exact"/>
      <w:ind w:left="806" w:hanging="259"/>
    </w:pPr>
    <w:rPr>
      <w:rFonts w:ascii="Arial Unicode MS" w:eastAsia="Arial Unicode MS" w:hAnsi="Arial Unicode MS"/>
      <w:sz w:val="22"/>
      <w:szCs w:val="20"/>
      <w:lang w:eastAsia="ar-SA"/>
    </w:rPr>
  </w:style>
  <w:style w:type="character" w:customStyle="1" w:styleId="WW8Num10z0">
    <w:name w:val="WW8Num10z0"/>
    <w:semiHidden/>
    <w:rsid w:val="00061A6E"/>
    <w:rPr>
      <w:rFonts w:ascii="Symbol" w:hAnsi="Symbol"/>
    </w:rPr>
  </w:style>
  <w:style w:type="character" w:customStyle="1" w:styleId="WW8Num11z1">
    <w:name w:val="WW8Num11z1"/>
    <w:semiHidden/>
    <w:rsid w:val="00061A6E"/>
    <w:rPr>
      <w:rFonts w:ascii="Courier New" w:hAnsi="Courier New"/>
    </w:rPr>
  </w:style>
  <w:style w:type="character" w:customStyle="1" w:styleId="WW8Num11z2">
    <w:name w:val="WW8Num11z2"/>
    <w:semiHidden/>
    <w:rsid w:val="00061A6E"/>
    <w:rPr>
      <w:rFonts w:ascii="Wingdings" w:hAnsi="Wingdings"/>
    </w:rPr>
  </w:style>
  <w:style w:type="character" w:customStyle="1" w:styleId="WW8Num11z3">
    <w:name w:val="WW8Num11z3"/>
    <w:semiHidden/>
    <w:rsid w:val="00061A6E"/>
    <w:rPr>
      <w:rFonts w:ascii="Symbol" w:hAnsi="Symbol"/>
    </w:rPr>
  </w:style>
  <w:style w:type="character" w:customStyle="1" w:styleId="WW8Num12z0">
    <w:name w:val="WW8Num12z0"/>
    <w:semiHidden/>
    <w:rsid w:val="00061A6E"/>
    <w:rPr>
      <w:rFonts w:ascii="Wingdings" w:hAnsi="Wingdings"/>
    </w:rPr>
  </w:style>
  <w:style w:type="character" w:customStyle="1" w:styleId="WW8Num12z1">
    <w:name w:val="WW8Num12z1"/>
    <w:semiHidden/>
    <w:rsid w:val="00061A6E"/>
    <w:rPr>
      <w:rFonts w:ascii="Courier New" w:hAnsi="Courier New"/>
    </w:rPr>
  </w:style>
  <w:style w:type="character" w:customStyle="1" w:styleId="WW8Num12z3">
    <w:name w:val="WW8Num12z3"/>
    <w:semiHidden/>
    <w:rsid w:val="00061A6E"/>
    <w:rPr>
      <w:rFonts w:ascii="Symbol" w:hAnsi="Symbol"/>
    </w:rPr>
  </w:style>
  <w:style w:type="character" w:customStyle="1" w:styleId="WW8Num13z0">
    <w:name w:val="WW8Num13z0"/>
    <w:semiHidden/>
    <w:rsid w:val="00061A6E"/>
    <w:rPr>
      <w:rFonts w:ascii="Wingdings" w:hAnsi="Wingdings"/>
    </w:rPr>
  </w:style>
  <w:style w:type="character" w:customStyle="1" w:styleId="WW8Num13z1">
    <w:name w:val="WW8Num13z1"/>
    <w:semiHidden/>
    <w:rsid w:val="00061A6E"/>
    <w:rPr>
      <w:rFonts w:ascii="Courier New" w:hAnsi="Courier New"/>
    </w:rPr>
  </w:style>
  <w:style w:type="character" w:customStyle="1" w:styleId="WW8Num13z3">
    <w:name w:val="WW8Num13z3"/>
    <w:semiHidden/>
    <w:rsid w:val="00061A6E"/>
    <w:rPr>
      <w:rFonts w:ascii="Symbol" w:hAnsi="Symbol"/>
    </w:rPr>
  </w:style>
  <w:style w:type="character" w:customStyle="1" w:styleId="WW8Num14z0">
    <w:name w:val="WW8Num14z0"/>
    <w:semiHidden/>
    <w:rsid w:val="00061A6E"/>
    <w:rPr>
      <w:rFonts w:ascii="Symbol" w:eastAsia="Times New Roman" w:hAnsi="Symbol"/>
    </w:rPr>
  </w:style>
  <w:style w:type="character" w:customStyle="1" w:styleId="WW8Num14z1">
    <w:name w:val="WW8Num14z1"/>
    <w:semiHidden/>
    <w:rsid w:val="00061A6E"/>
    <w:rPr>
      <w:rFonts w:ascii="Courier New" w:hAnsi="Courier New" w:cs="Courier New"/>
    </w:rPr>
  </w:style>
  <w:style w:type="character" w:customStyle="1" w:styleId="WW8Num14z2">
    <w:name w:val="WW8Num14z2"/>
    <w:semiHidden/>
    <w:rsid w:val="00061A6E"/>
    <w:rPr>
      <w:rFonts w:ascii="Wingdings" w:hAnsi="Wingdings" w:cs="Times New Roman"/>
    </w:rPr>
  </w:style>
  <w:style w:type="character" w:customStyle="1" w:styleId="WW8Num15z0">
    <w:name w:val="WW8Num15z0"/>
    <w:semiHidden/>
    <w:rsid w:val="00061A6E"/>
    <w:rPr>
      <w:rFonts w:ascii="Symbol" w:hAnsi="Symbol"/>
      <w:color w:val="auto"/>
    </w:rPr>
  </w:style>
  <w:style w:type="character" w:customStyle="1" w:styleId="WW8Num15z1">
    <w:name w:val="WW8Num15z1"/>
    <w:semiHidden/>
    <w:rsid w:val="00061A6E"/>
    <w:rPr>
      <w:rFonts w:ascii="Courier New" w:hAnsi="Courier New"/>
    </w:rPr>
  </w:style>
  <w:style w:type="character" w:customStyle="1" w:styleId="WW8Num15z2">
    <w:name w:val="WW8Num15z2"/>
    <w:semiHidden/>
    <w:rsid w:val="00061A6E"/>
    <w:rPr>
      <w:rFonts w:ascii="Wingdings" w:hAnsi="Wingdings"/>
    </w:rPr>
  </w:style>
  <w:style w:type="character" w:customStyle="1" w:styleId="WW8Num15z3">
    <w:name w:val="WW8Num15z3"/>
    <w:semiHidden/>
    <w:rsid w:val="00061A6E"/>
    <w:rPr>
      <w:rFonts w:ascii="Symbol" w:hAnsi="Symbol"/>
    </w:rPr>
  </w:style>
  <w:style w:type="character" w:customStyle="1" w:styleId="WW8Num16z0">
    <w:name w:val="WW8Num16z0"/>
    <w:semiHidden/>
    <w:rsid w:val="00061A6E"/>
    <w:rPr>
      <w:rFonts w:ascii="Wingdings" w:hAnsi="Wingdings"/>
    </w:rPr>
  </w:style>
  <w:style w:type="character" w:customStyle="1" w:styleId="WW8Num16z1">
    <w:name w:val="WW8Num16z1"/>
    <w:semiHidden/>
    <w:rsid w:val="00061A6E"/>
    <w:rPr>
      <w:rFonts w:ascii="Courier New" w:hAnsi="Courier New"/>
    </w:rPr>
  </w:style>
  <w:style w:type="character" w:customStyle="1" w:styleId="WW8Num16z3">
    <w:name w:val="WW8Num16z3"/>
    <w:semiHidden/>
    <w:rsid w:val="00061A6E"/>
    <w:rPr>
      <w:rFonts w:ascii="Symbol" w:hAnsi="Symbol"/>
    </w:rPr>
  </w:style>
  <w:style w:type="character" w:customStyle="1" w:styleId="WW8Num17z0">
    <w:name w:val="WW8Num17z0"/>
    <w:semiHidden/>
    <w:rsid w:val="00061A6E"/>
    <w:rPr>
      <w:rFonts w:ascii="Symbol" w:hAnsi="Symbol"/>
    </w:rPr>
  </w:style>
  <w:style w:type="character" w:customStyle="1" w:styleId="WW8Num17z1">
    <w:name w:val="WW8Num17z1"/>
    <w:semiHidden/>
    <w:rsid w:val="00061A6E"/>
    <w:rPr>
      <w:rFonts w:ascii="Courier New" w:hAnsi="Courier New"/>
    </w:rPr>
  </w:style>
  <w:style w:type="character" w:customStyle="1" w:styleId="WW8Num17z2">
    <w:name w:val="WW8Num17z2"/>
    <w:semiHidden/>
    <w:rsid w:val="00061A6E"/>
    <w:rPr>
      <w:rFonts w:ascii="Wingdings" w:hAnsi="Wingdings"/>
    </w:rPr>
  </w:style>
  <w:style w:type="character" w:customStyle="1" w:styleId="WW8Num18z0">
    <w:name w:val="WW8Num18z0"/>
    <w:semiHidden/>
    <w:rsid w:val="00061A6E"/>
    <w:rPr>
      <w:rFonts w:ascii="Symbol" w:hAnsi="Symbol"/>
    </w:rPr>
  </w:style>
  <w:style w:type="character" w:customStyle="1" w:styleId="WW8Num18z1">
    <w:name w:val="WW8Num18z1"/>
    <w:semiHidden/>
    <w:rsid w:val="00061A6E"/>
    <w:rPr>
      <w:rFonts w:ascii="Courier New" w:hAnsi="Courier New"/>
    </w:rPr>
  </w:style>
  <w:style w:type="character" w:customStyle="1" w:styleId="WW8Num18z2">
    <w:name w:val="WW8Num18z2"/>
    <w:semiHidden/>
    <w:rsid w:val="00061A6E"/>
    <w:rPr>
      <w:rFonts w:ascii="Wingdings" w:hAnsi="Wingdings"/>
    </w:rPr>
  </w:style>
  <w:style w:type="character" w:customStyle="1" w:styleId="WW8Num19z1">
    <w:name w:val="WW8Num19z1"/>
    <w:semiHidden/>
    <w:rsid w:val="00061A6E"/>
    <w:rPr>
      <w:rFonts w:ascii="Courier New" w:hAnsi="Courier New"/>
    </w:rPr>
  </w:style>
  <w:style w:type="character" w:customStyle="1" w:styleId="WW8Num19z2">
    <w:name w:val="WW8Num19z2"/>
    <w:semiHidden/>
    <w:rsid w:val="00061A6E"/>
    <w:rPr>
      <w:rFonts w:ascii="Wingdings" w:hAnsi="Wingdings"/>
    </w:rPr>
  </w:style>
  <w:style w:type="character" w:customStyle="1" w:styleId="WW8Num19z3">
    <w:name w:val="WW8Num19z3"/>
    <w:semiHidden/>
    <w:rsid w:val="00061A6E"/>
    <w:rPr>
      <w:rFonts w:ascii="Symbol" w:hAnsi="Symbol"/>
    </w:rPr>
  </w:style>
  <w:style w:type="character" w:customStyle="1" w:styleId="WW8Num20z0">
    <w:name w:val="WW8Num20z0"/>
    <w:semiHidden/>
    <w:rsid w:val="00061A6E"/>
    <w:rPr>
      <w:rFonts w:ascii="Wingdings" w:hAnsi="Wingdings"/>
    </w:rPr>
  </w:style>
  <w:style w:type="character" w:customStyle="1" w:styleId="WW8Num20z1">
    <w:name w:val="WW8Num20z1"/>
    <w:semiHidden/>
    <w:rsid w:val="00061A6E"/>
    <w:rPr>
      <w:rFonts w:ascii="Courier New" w:hAnsi="Courier New"/>
    </w:rPr>
  </w:style>
  <w:style w:type="character" w:customStyle="1" w:styleId="WW8Num20z3">
    <w:name w:val="WW8Num20z3"/>
    <w:semiHidden/>
    <w:rsid w:val="00061A6E"/>
    <w:rPr>
      <w:rFonts w:ascii="Symbol" w:hAnsi="Symbol"/>
    </w:rPr>
  </w:style>
  <w:style w:type="character" w:customStyle="1" w:styleId="WW8Num22z0">
    <w:name w:val="WW8Num22z0"/>
    <w:semiHidden/>
    <w:rsid w:val="00061A6E"/>
    <w:rPr>
      <w:rFonts w:ascii="Wingdings" w:hAnsi="Wingdings"/>
    </w:rPr>
  </w:style>
  <w:style w:type="character" w:customStyle="1" w:styleId="WW8Num22z3">
    <w:name w:val="WW8Num22z3"/>
    <w:semiHidden/>
    <w:rsid w:val="00061A6E"/>
    <w:rPr>
      <w:rFonts w:ascii="Symbol" w:hAnsi="Symbol"/>
    </w:rPr>
  </w:style>
  <w:style w:type="character" w:customStyle="1" w:styleId="WW8Num22z4">
    <w:name w:val="WW8Num22z4"/>
    <w:semiHidden/>
    <w:rsid w:val="00061A6E"/>
    <w:rPr>
      <w:rFonts w:ascii="Courier New" w:hAnsi="Courier New"/>
    </w:rPr>
  </w:style>
  <w:style w:type="character" w:customStyle="1" w:styleId="WW8Num23z1">
    <w:name w:val="WW8Num23z1"/>
    <w:semiHidden/>
    <w:rsid w:val="00061A6E"/>
    <w:rPr>
      <w:rFonts w:ascii="Courier New" w:hAnsi="Courier New"/>
    </w:rPr>
  </w:style>
  <w:style w:type="character" w:customStyle="1" w:styleId="WW8Num23z2">
    <w:name w:val="WW8Num23z2"/>
    <w:semiHidden/>
    <w:rsid w:val="00061A6E"/>
    <w:rPr>
      <w:rFonts w:ascii="Wingdings" w:hAnsi="Wingdings"/>
    </w:rPr>
  </w:style>
  <w:style w:type="character" w:customStyle="1" w:styleId="WW8Num23z3">
    <w:name w:val="WW8Num23z3"/>
    <w:semiHidden/>
    <w:rsid w:val="00061A6E"/>
    <w:rPr>
      <w:rFonts w:ascii="Symbol" w:hAnsi="Symbol"/>
    </w:rPr>
  </w:style>
  <w:style w:type="character" w:customStyle="1" w:styleId="WW8Num24z0">
    <w:name w:val="WW8Num24z0"/>
    <w:semiHidden/>
    <w:rsid w:val="00061A6E"/>
    <w:rPr>
      <w:rFonts w:ascii="Symbol" w:hAnsi="Symbol"/>
      <w:color w:val="auto"/>
    </w:rPr>
  </w:style>
  <w:style w:type="character" w:customStyle="1" w:styleId="WW8Num24z1">
    <w:name w:val="WW8Num24z1"/>
    <w:semiHidden/>
    <w:rsid w:val="00061A6E"/>
    <w:rPr>
      <w:rFonts w:ascii="Courier New" w:hAnsi="Courier New"/>
    </w:rPr>
  </w:style>
  <w:style w:type="character" w:customStyle="1" w:styleId="WW8Num24z2">
    <w:name w:val="WW8Num24z2"/>
    <w:semiHidden/>
    <w:rsid w:val="00061A6E"/>
    <w:rPr>
      <w:rFonts w:ascii="Wingdings" w:hAnsi="Wingdings"/>
    </w:rPr>
  </w:style>
  <w:style w:type="character" w:customStyle="1" w:styleId="WW8Num24z3">
    <w:name w:val="WW8Num24z3"/>
    <w:semiHidden/>
    <w:rsid w:val="00061A6E"/>
    <w:rPr>
      <w:rFonts w:ascii="Symbol" w:hAnsi="Symbol"/>
    </w:rPr>
  </w:style>
  <w:style w:type="character" w:customStyle="1" w:styleId="WW8Num5z0">
    <w:name w:val="WW8Num5z0"/>
    <w:semiHidden/>
    <w:rsid w:val="00061A6E"/>
    <w:rPr>
      <w:rFonts w:ascii="Symbol" w:hAnsi="Symbol"/>
    </w:rPr>
  </w:style>
  <w:style w:type="character" w:customStyle="1" w:styleId="WW8Num6z0">
    <w:name w:val="WW8Num6z0"/>
    <w:semiHidden/>
    <w:rsid w:val="00061A6E"/>
    <w:rPr>
      <w:rFonts w:ascii="Symbol" w:hAnsi="Symbol"/>
    </w:rPr>
  </w:style>
  <w:style w:type="character" w:customStyle="1" w:styleId="WW8Num7z0">
    <w:name w:val="WW8Num7z0"/>
    <w:semiHidden/>
    <w:rsid w:val="00061A6E"/>
    <w:rPr>
      <w:rFonts w:ascii="Symbol" w:hAnsi="Symbol"/>
    </w:rPr>
  </w:style>
  <w:style w:type="character" w:customStyle="1" w:styleId="WW8Num8z0">
    <w:name w:val="WW8Num8z0"/>
    <w:semiHidden/>
    <w:rsid w:val="00061A6E"/>
    <w:rPr>
      <w:rFonts w:ascii="Symbol" w:hAnsi="Symbol"/>
    </w:rPr>
  </w:style>
  <w:style w:type="character" w:customStyle="1" w:styleId="WW-Absatz-Standardschriftart">
    <w:name w:val="WW-Absatz-Standardschriftart"/>
    <w:semiHidden/>
    <w:rsid w:val="00061A6E"/>
  </w:style>
  <w:style w:type="character" w:customStyle="1" w:styleId="WW-Absatz-Standardschriftart1">
    <w:name w:val="WW-Absatz-Standardschriftart1"/>
    <w:semiHidden/>
    <w:rsid w:val="00061A6E"/>
  </w:style>
  <w:style w:type="character" w:customStyle="1" w:styleId="WW-Absatz-Standardschriftart11">
    <w:name w:val="WW-Absatz-Standardschriftart11"/>
    <w:semiHidden/>
    <w:rsid w:val="00061A6E"/>
  </w:style>
  <w:style w:type="character" w:customStyle="1" w:styleId="WW-Absatz-Standardschriftart111">
    <w:name w:val="WW-Absatz-Standardschriftart111"/>
    <w:semiHidden/>
    <w:rsid w:val="00061A6E"/>
  </w:style>
  <w:style w:type="paragraph" w:customStyle="1" w:styleId="WW-Heading10">
    <w:name w:val="WW-Heading 10"/>
    <w:basedOn w:val="Heading9"/>
    <w:next w:val="Normal"/>
    <w:semiHidden/>
    <w:rsid w:val="00061A6E"/>
    <w:pPr>
      <w:shd w:val="clear" w:color="auto" w:fill="E0E0E0"/>
      <w:suppressAutoHyphens/>
      <w:spacing w:after="280" w:afterAutospacing="0"/>
    </w:pPr>
    <w:rPr>
      <w:rFonts w:cs="Arial Unicode MS"/>
      <w:b/>
      <w:i w:val="0"/>
      <w:iCs/>
      <w:lang w:eastAsia="ar-SA"/>
    </w:rPr>
  </w:style>
  <w:style w:type="paragraph" w:customStyle="1" w:styleId="WW-List2">
    <w:name w:val="WW-List 2"/>
    <w:basedOn w:val="Normal"/>
    <w:semiHidden/>
    <w:rsid w:val="00061A6E"/>
    <w:pPr>
      <w:suppressAutoHyphens/>
      <w:ind w:left="360"/>
    </w:pPr>
    <w:rPr>
      <w:lang w:eastAsia="ar-SA"/>
    </w:rPr>
  </w:style>
  <w:style w:type="paragraph" w:customStyle="1" w:styleId="WW-List3">
    <w:name w:val="WW-List 3"/>
    <w:basedOn w:val="Normal"/>
    <w:semiHidden/>
    <w:rsid w:val="00061A6E"/>
    <w:pPr>
      <w:suppressAutoHyphens/>
      <w:ind w:left="720"/>
    </w:pPr>
    <w:rPr>
      <w:lang w:eastAsia="ar-SA"/>
    </w:rPr>
  </w:style>
  <w:style w:type="paragraph" w:customStyle="1" w:styleId="WW-List4">
    <w:name w:val="WW-List 4"/>
    <w:basedOn w:val="Normal"/>
    <w:semiHidden/>
    <w:rsid w:val="00061A6E"/>
    <w:pPr>
      <w:suppressAutoHyphens/>
      <w:ind w:left="1080"/>
    </w:pPr>
    <w:rPr>
      <w:lang w:eastAsia="ar-SA"/>
    </w:rPr>
  </w:style>
  <w:style w:type="paragraph" w:customStyle="1" w:styleId="WW-List5">
    <w:name w:val="WW-List 5"/>
    <w:basedOn w:val="Normal"/>
    <w:semiHidden/>
    <w:rsid w:val="00061A6E"/>
    <w:pPr>
      <w:suppressAutoHyphens/>
      <w:ind w:left="1440"/>
    </w:pPr>
    <w:rPr>
      <w:lang w:eastAsia="ar-SA"/>
    </w:rPr>
  </w:style>
  <w:style w:type="character" w:customStyle="1" w:styleId="Epithet">
    <w:name w:val="Epithet"/>
    <w:rsid w:val="00061A6E"/>
    <w:rPr>
      <w:u w:val="single"/>
      <w:lang w:eastAsia="bo-CN" w:bidi="bo-CN"/>
    </w:rPr>
  </w:style>
  <w:style w:type="character" w:customStyle="1" w:styleId="EpithetBuddhistDeity">
    <w:name w:val="Epithet Buddhist Deity"/>
    <w:rsid w:val="00061A6E"/>
    <w:rPr>
      <w:u w:val="single"/>
      <w:lang w:eastAsia="bo-CN" w:bidi="bo-CN"/>
    </w:rPr>
  </w:style>
  <w:style w:type="character" w:customStyle="1" w:styleId="SpeakerEpithetBuddhistDeity">
    <w:name w:val="Speaker Epithet Buddhist Deity"/>
    <w:basedOn w:val="Epithet"/>
    <w:rsid w:val="00061A6E"/>
    <w:rPr>
      <w:u w:val="single"/>
      <w:lang w:eastAsia="bo-CN" w:bidi="bo-CN"/>
    </w:rPr>
  </w:style>
  <w:style w:type="paragraph" w:customStyle="1" w:styleId="SpeechProseContinued">
    <w:name w:val="Speech Prose Continued"/>
    <w:basedOn w:val="Speechprose1"/>
    <w:rsid w:val="00061A6E"/>
  </w:style>
  <w:style w:type="paragraph" w:customStyle="1" w:styleId="Speechprosenestedcontinued">
    <w:name w:val="Speech prose nested continued"/>
    <w:basedOn w:val="Speechprosenested1"/>
    <w:rsid w:val="00061A6E"/>
  </w:style>
  <w:style w:type="paragraph" w:customStyle="1" w:styleId="SpeechVerseNested">
    <w:name w:val="Speech Verse Nested"/>
    <w:aliases w:val="svn1"/>
    <w:basedOn w:val="SpeechVerse1"/>
    <w:next w:val="Normal"/>
    <w:rsid w:val="00061A6E"/>
    <w:pPr>
      <w:suppressAutoHyphens/>
      <w:spacing w:before="360"/>
      <w:ind w:left="1728" w:right="1008" w:firstLine="0"/>
    </w:pPr>
    <w:rPr>
      <w:rFonts w:eastAsia="Jomolhari-ID"/>
      <w:color w:val="CCFFCC"/>
      <w:szCs w:val="36"/>
      <w:lang w:eastAsia="ar-SA"/>
    </w:rPr>
  </w:style>
  <w:style w:type="paragraph" w:customStyle="1" w:styleId="SpeechVersenested0">
    <w:name w:val="Speech Verse nested"/>
    <w:aliases w:val="svn2"/>
    <w:basedOn w:val="SpeechVerse2"/>
    <w:rsid w:val="00061A6E"/>
    <w:pPr>
      <w:suppressAutoHyphens/>
      <w:ind w:left="1728" w:right="1008" w:firstLine="0"/>
    </w:pPr>
    <w:rPr>
      <w:rFonts w:eastAsia="Jomolhari-ID"/>
      <w:color w:val="CCFFCC"/>
      <w:szCs w:val="36"/>
      <w:lang w:eastAsia="ar-SA"/>
    </w:rPr>
  </w:style>
  <w:style w:type="character" w:customStyle="1" w:styleId="SpeakerBuddhistDeityCollective">
    <w:name w:val="Speaker Buddhist Deity Collective"/>
    <w:basedOn w:val="X-SpeakerBuddhistDeity"/>
    <w:rsid w:val="00061A6E"/>
    <w:rPr>
      <w:b/>
      <w:i/>
      <w:color w:val="993300"/>
    </w:rPr>
  </w:style>
  <w:style w:type="character" w:customStyle="1" w:styleId="NameBuddhistDeityCollective">
    <w:name w:val="Name Buddhist Deity Collective"/>
    <w:basedOn w:val="NameBuddhistDeity"/>
    <w:rsid w:val="00061A6E"/>
  </w:style>
  <w:style w:type="paragraph" w:styleId="BalloonText">
    <w:name w:val="Balloon Text"/>
    <w:basedOn w:val="Normal"/>
    <w:link w:val="BalloonTextChar"/>
    <w:semiHidden/>
    <w:rsid w:val="00061A6E"/>
    <w:rPr>
      <w:rFonts w:ascii="Tahoma" w:hAnsi="Tahoma"/>
      <w:sz w:val="16"/>
      <w:szCs w:val="16"/>
    </w:rPr>
  </w:style>
  <w:style w:type="character" w:customStyle="1" w:styleId="BalloonTextChar">
    <w:name w:val="Balloon Text Char"/>
    <w:basedOn w:val="DefaultParagraphFont"/>
    <w:link w:val="BalloonText"/>
    <w:semiHidden/>
    <w:rsid w:val="00061A6E"/>
    <w:rPr>
      <w:rFonts w:ascii="Tahoma" w:eastAsia="SimSun" w:hAnsi="Tahoma"/>
      <w:sz w:val="16"/>
      <w:szCs w:val="16"/>
    </w:rPr>
  </w:style>
  <w:style w:type="character" w:styleId="CommentReference">
    <w:name w:val="annotation reference"/>
    <w:semiHidden/>
    <w:rsid w:val="00061A6E"/>
    <w:rPr>
      <w:sz w:val="16"/>
      <w:szCs w:val="16"/>
    </w:rPr>
  </w:style>
  <w:style w:type="paragraph" w:styleId="CommentText">
    <w:name w:val="annotation text"/>
    <w:basedOn w:val="Normal"/>
    <w:link w:val="CommentTextChar"/>
    <w:semiHidden/>
    <w:rsid w:val="00061A6E"/>
    <w:rPr>
      <w:sz w:val="20"/>
      <w:szCs w:val="20"/>
    </w:rPr>
  </w:style>
  <w:style w:type="character" w:customStyle="1" w:styleId="CommentTextChar">
    <w:name w:val="Comment Text Char"/>
    <w:basedOn w:val="DefaultParagraphFont"/>
    <w:link w:val="CommentText"/>
    <w:semiHidden/>
    <w:rsid w:val="00061A6E"/>
    <w:rPr>
      <w:rFonts w:ascii="Jomolhari-ID" w:eastAsia="SimSun" w:hAnsi="Jomolhari-ID"/>
      <w:sz w:val="20"/>
      <w:szCs w:val="20"/>
    </w:rPr>
  </w:style>
  <w:style w:type="paragraph" w:styleId="CommentSubject">
    <w:name w:val="annotation subject"/>
    <w:basedOn w:val="CommentText"/>
    <w:next w:val="CommentText"/>
    <w:link w:val="CommentSubjectChar"/>
    <w:semiHidden/>
    <w:rsid w:val="00061A6E"/>
    <w:rPr>
      <w:b/>
      <w:bCs/>
    </w:rPr>
  </w:style>
  <w:style w:type="character" w:customStyle="1" w:styleId="CommentSubjectChar">
    <w:name w:val="Comment Subject Char"/>
    <w:basedOn w:val="CommentTextChar"/>
    <w:link w:val="CommentSubject"/>
    <w:semiHidden/>
    <w:rsid w:val="00061A6E"/>
    <w:rPr>
      <w:rFonts w:ascii="Jomolhari-ID" w:eastAsia="SimSun" w:hAnsi="Jomolhari-ID"/>
      <w:b/>
      <w:bCs/>
      <w:sz w:val="20"/>
      <w:szCs w:val="20"/>
    </w:rPr>
  </w:style>
  <w:style w:type="character" w:customStyle="1" w:styleId="PageNumberSG">
    <w:name w:val="PageNumber SG"/>
    <w:rsid w:val="00061A6E"/>
    <w:rPr>
      <w:rFonts w:ascii="Times New Roman" w:hAnsi="Times New Roman"/>
      <w:color w:val="800080"/>
      <w:sz w:val="24"/>
    </w:rPr>
  </w:style>
  <w:style w:type="character" w:customStyle="1" w:styleId="LangMongolian">
    <w:name w:val="Lang Mongolian"/>
    <w:aliases w:val="mon"/>
    <w:rsid w:val="00061A6E"/>
    <w:rPr>
      <w:color w:val="FF00FF"/>
      <w:lang w:val="is-IS"/>
    </w:rPr>
  </w:style>
  <w:style w:type="paragraph" w:customStyle="1" w:styleId="ColorfulList-Accent11">
    <w:name w:val="Colorful List - Accent 11"/>
    <w:basedOn w:val="Normal"/>
    <w:uiPriority w:val="34"/>
    <w:rsid w:val="00061A6E"/>
    <w:pPr>
      <w:ind w:left="720"/>
      <w:contextualSpacing/>
    </w:pPr>
    <w:rPr>
      <w:rFonts w:eastAsia="Calibri"/>
    </w:rPr>
  </w:style>
  <w:style w:type="character" w:customStyle="1" w:styleId="Namefestival">
    <w:name w:val="Name festival"/>
    <w:aliases w:val="fest"/>
    <w:rsid w:val="00061A6E"/>
    <w:rPr>
      <w:color w:val="00FF00"/>
      <w:lang w:val="is-IS"/>
    </w:rPr>
  </w:style>
  <w:style w:type="character" w:customStyle="1" w:styleId="Nameritual">
    <w:name w:val="Name ritual"/>
    <w:aliases w:val="rit"/>
    <w:rsid w:val="00061A6E"/>
    <w:rPr>
      <w:color w:val="993366"/>
      <w:lang w:val="is-IS"/>
    </w:rPr>
  </w:style>
  <w:style w:type="paragraph" w:customStyle="1" w:styleId="MediumGrid21">
    <w:name w:val="Medium Grid 21"/>
    <w:basedOn w:val="Normal"/>
    <w:link w:val="MediumGrid2Char"/>
    <w:uiPriority w:val="1"/>
    <w:rsid w:val="00061A6E"/>
    <w:pPr>
      <w:contextualSpacing/>
    </w:pPr>
    <w:rPr>
      <w:rFonts w:ascii="Calibri" w:hAnsi="Calibri"/>
      <w:lang w:bidi="en-US"/>
    </w:rPr>
  </w:style>
  <w:style w:type="character" w:customStyle="1" w:styleId="MediumGrid2Char">
    <w:name w:val="Medium Grid 2 Char"/>
    <w:link w:val="MediumGrid21"/>
    <w:uiPriority w:val="1"/>
    <w:rsid w:val="00061A6E"/>
    <w:rPr>
      <w:rFonts w:ascii="Calibri" w:eastAsia="SimSun" w:hAnsi="Calibri"/>
      <w:sz w:val="36"/>
      <w:szCs w:val="36"/>
      <w:lang w:bidi="en-US"/>
    </w:rPr>
  </w:style>
  <w:style w:type="paragraph" w:customStyle="1" w:styleId="PlaceholderText1">
    <w:name w:val="Placeholder Text1"/>
    <w:basedOn w:val="Normal"/>
    <w:uiPriority w:val="99"/>
    <w:unhideWhenUsed/>
    <w:rsid w:val="00061A6E"/>
    <w:pPr>
      <w:keepNext/>
      <w:tabs>
        <w:tab w:val="num" w:pos="0"/>
      </w:tabs>
      <w:contextualSpacing/>
      <w:outlineLvl w:val="0"/>
    </w:pPr>
    <w:rPr>
      <w:rFonts w:ascii="Verdana" w:eastAsia="MS Gothic" w:hAnsi="Verdana"/>
    </w:rPr>
  </w:style>
  <w:style w:type="paragraph" w:customStyle="1" w:styleId="MediumGrid22">
    <w:name w:val="Medium Grid 22"/>
    <w:basedOn w:val="Normal"/>
    <w:uiPriority w:val="99"/>
    <w:qFormat/>
    <w:rsid w:val="00061A6E"/>
    <w:pPr>
      <w:keepNext/>
      <w:tabs>
        <w:tab w:val="num" w:pos="720"/>
      </w:tabs>
      <w:ind w:left="1080" w:hanging="360"/>
      <w:contextualSpacing/>
      <w:outlineLvl w:val="1"/>
    </w:pPr>
    <w:rPr>
      <w:rFonts w:ascii="Verdana" w:eastAsia="MS Gothic" w:hAnsi="Verdana"/>
    </w:rPr>
  </w:style>
  <w:style w:type="paragraph" w:customStyle="1" w:styleId="LightShading1">
    <w:name w:val="Light Shading1"/>
    <w:basedOn w:val="Normal"/>
    <w:uiPriority w:val="99"/>
    <w:unhideWhenUsed/>
    <w:rsid w:val="00061A6E"/>
    <w:pPr>
      <w:keepNext/>
      <w:tabs>
        <w:tab w:val="num" w:pos="1440"/>
      </w:tabs>
      <w:ind w:left="1800" w:hanging="360"/>
      <w:contextualSpacing/>
      <w:outlineLvl w:val="2"/>
    </w:pPr>
    <w:rPr>
      <w:rFonts w:ascii="Verdana" w:eastAsia="MS Gothic" w:hAnsi="Verdana"/>
    </w:rPr>
  </w:style>
  <w:style w:type="paragraph" w:customStyle="1" w:styleId="LightList1">
    <w:name w:val="Light List1"/>
    <w:basedOn w:val="Normal"/>
    <w:uiPriority w:val="99"/>
    <w:unhideWhenUsed/>
    <w:rsid w:val="00061A6E"/>
    <w:pPr>
      <w:keepNext/>
      <w:tabs>
        <w:tab w:val="num" w:pos="2160"/>
      </w:tabs>
      <w:ind w:left="2520" w:hanging="360"/>
      <w:contextualSpacing/>
      <w:outlineLvl w:val="3"/>
    </w:pPr>
    <w:rPr>
      <w:rFonts w:ascii="Verdana" w:eastAsia="MS Gothic" w:hAnsi="Verdana"/>
    </w:rPr>
  </w:style>
  <w:style w:type="paragraph" w:customStyle="1" w:styleId="LightGrid1">
    <w:name w:val="Light Grid1"/>
    <w:basedOn w:val="Normal"/>
    <w:uiPriority w:val="99"/>
    <w:unhideWhenUsed/>
    <w:rsid w:val="00061A6E"/>
    <w:pPr>
      <w:keepNext/>
      <w:tabs>
        <w:tab w:val="num" w:pos="2880"/>
      </w:tabs>
      <w:ind w:left="3240" w:hanging="360"/>
      <w:contextualSpacing/>
      <w:outlineLvl w:val="4"/>
    </w:pPr>
    <w:rPr>
      <w:rFonts w:ascii="Verdana" w:eastAsia="MS Gothic" w:hAnsi="Verdana"/>
    </w:rPr>
  </w:style>
  <w:style w:type="paragraph" w:customStyle="1" w:styleId="MediumShading11">
    <w:name w:val="Medium Shading 11"/>
    <w:basedOn w:val="Normal"/>
    <w:uiPriority w:val="99"/>
    <w:unhideWhenUsed/>
    <w:rsid w:val="00061A6E"/>
    <w:pPr>
      <w:keepNext/>
      <w:tabs>
        <w:tab w:val="num" w:pos="3600"/>
      </w:tabs>
      <w:ind w:left="3960" w:hanging="360"/>
      <w:contextualSpacing/>
      <w:outlineLvl w:val="5"/>
    </w:pPr>
    <w:rPr>
      <w:rFonts w:ascii="Verdana" w:eastAsia="MS Gothic" w:hAnsi="Verdana"/>
    </w:rPr>
  </w:style>
  <w:style w:type="paragraph" w:customStyle="1" w:styleId="MediumShading21">
    <w:name w:val="Medium Shading 21"/>
    <w:basedOn w:val="Normal"/>
    <w:uiPriority w:val="99"/>
    <w:unhideWhenUsed/>
    <w:rsid w:val="00061A6E"/>
    <w:pPr>
      <w:keepNext/>
      <w:tabs>
        <w:tab w:val="num" w:pos="4320"/>
      </w:tabs>
      <w:ind w:left="4680" w:hanging="360"/>
      <w:contextualSpacing/>
      <w:outlineLvl w:val="6"/>
    </w:pPr>
    <w:rPr>
      <w:rFonts w:ascii="Verdana" w:eastAsia="MS Gothic" w:hAnsi="Verdana"/>
    </w:rPr>
  </w:style>
  <w:style w:type="paragraph" w:customStyle="1" w:styleId="MediumList11">
    <w:name w:val="Medium List 11"/>
    <w:basedOn w:val="Normal"/>
    <w:uiPriority w:val="99"/>
    <w:unhideWhenUsed/>
    <w:rsid w:val="00061A6E"/>
    <w:pPr>
      <w:keepNext/>
      <w:tabs>
        <w:tab w:val="num" w:pos="5040"/>
      </w:tabs>
      <w:ind w:left="5400" w:hanging="360"/>
      <w:contextualSpacing/>
      <w:outlineLvl w:val="7"/>
    </w:pPr>
    <w:rPr>
      <w:rFonts w:ascii="Verdana" w:eastAsia="MS Gothic" w:hAnsi="Verdana"/>
    </w:rPr>
  </w:style>
  <w:style w:type="paragraph" w:customStyle="1" w:styleId="MediumList21">
    <w:name w:val="Medium List 21"/>
    <w:basedOn w:val="Normal"/>
    <w:uiPriority w:val="99"/>
    <w:unhideWhenUsed/>
    <w:rsid w:val="00061A6E"/>
    <w:pPr>
      <w:keepNext/>
      <w:tabs>
        <w:tab w:val="num" w:pos="5760"/>
      </w:tabs>
      <w:ind w:left="6120" w:hanging="360"/>
      <w:contextualSpacing/>
      <w:outlineLvl w:val="8"/>
    </w:pPr>
    <w:rPr>
      <w:rFonts w:ascii="Verdana" w:eastAsia="MS Gothic" w:hAnsi="Verdana"/>
    </w:rPr>
  </w:style>
  <w:style w:type="character" w:customStyle="1" w:styleId="publicationplace">
    <w:name w:val="publication place"/>
    <w:aliases w:val="pp"/>
    <w:rsid w:val="00061A6E"/>
  </w:style>
  <w:style w:type="character" w:customStyle="1" w:styleId="publisher">
    <w:name w:val="publisher"/>
    <w:aliases w:val="pu"/>
    <w:rsid w:val="00061A6E"/>
  </w:style>
  <w:style w:type="character" w:customStyle="1" w:styleId="termFrench">
    <w:name w:val="term French"/>
    <w:aliases w:val="tfre"/>
    <w:rsid w:val="00061A6E"/>
    <w:rPr>
      <w:color w:val="FF00FF"/>
      <w:lang w:val="is-IS"/>
    </w:rPr>
  </w:style>
  <w:style w:type="character" w:customStyle="1" w:styleId="termGerman">
    <w:name w:val="term German"/>
    <w:aliases w:val="tger"/>
    <w:rsid w:val="00061A6E"/>
    <w:rPr>
      <w:color w:val="FF00FF"/>
      <w:lang w:val="is-IS"/>
    </w:rPr>
  </w:style>
  <w:style w:type="character" w:customStyle="1" w:styleId="termJapanese">
    <w:name w:val="term Japanese"/>
    <w:aliases w:val="tjap"/>
    <w:rsid w:val="00061A6E"/>
    <w:rPr>
      <w:color w:val="FF00FF"/>
      <w:lang w:val="is-IS"/>
    </w:rPr>
  </w:style>
  <w:style w:type="character" w:customStyle="1" w:styleId="termKorean">
    <w:name w:val="term Korean"/>
    <w:aliases w:val="tkor"/>
    <w:rsid w:val="00061A6E"/>
    <w:rPr>
      <w:color w:val="FF00FF"/>
      <w:lang w:val="is-IS"/>
    </w:rPr>
  </w:style>
  <w:style w:type="character" w:customStyle="1" w:styleId="termNepali">
    <w:name w:val="term Nepali"/>
    <w:aliases w:val="tnep"/>
    <w:rsid w:val="00061A6E"/>
    <w:rPr>
      <w:color w:val="FF00FF"/>
      <w:lang w:val="is-IS"/>
    </w:rPr>
  </w:style>
  <w:style w:type="character" w:customStyle="1" w:styleId="termSpanish">
    <w:name w:val="term Spanish"/>
    <w:aliases w:val="tspa"/>
    <w:rsid w:val="00061A6E"/>
    <w:rPr>
      <w:color w:val="FF00FF"/>
      <w:lang w:val="is-IS"/>
    </w:rPr>
  </w:style>
  <w:style w:type="paragraph" w:customStyle="1" w:styleId="ListNumb3">
    <w:name w:val="List Numb 3"/>
    <w:aliases w:val="ln3"/>
    <w:basedOn w:val="Normal"/>
    <w:autoRedefine/>
    <w:qFormat/>
    <w:rsid w:val="00061A6E"/>
    <w:pPr>
      <w:numPr>
        <w:numId w:val="12"/>
      </w:numPr>
    </w:pPr>
  </w:style>
  <w:style w:type="paragraph" w:customStyle="1" w:styleId="ParagraphCitationDeprecated">
    <w:name w:val="Paragraph Citation Deprecated"/>
    <w:aliases w:val=" cp1"/>
    <w:basedOn w:val="VerseCitation1"/>
    <w:next w:val="Normal"/>
    <w:rsid w:val="00061A6E"/>
    <w:pPr>
      <w:spacing w:before="360"/>
      <w:ind w:left="720" w:firstLine="432"/>
    </w:pPr>
    <w:rPr>
      <w:rFonts w:eastAsia="Jomolhari-ID" w:cs="Tibetan Machine Uni"/>
      <w:szCs w:val="40"/>
    </w:rPr>
  </w:style>
  <w:style w:type="character" w:customStyle="1" w:styleId="TextTitleinChapterColophon">
    <w:name w:val="Text Title in Chapter Colophon"/>
    <w:aliases w:val="tcc"/>
    <w:rsid w:val="00061A6E"/>
    <w:rPr>
      <w:u w:val="single"/>
    </w:rPr>
  </w:style>
  <w:style w:type="character" w:customStyle="1" w:styleId="TextTitleinColophon">
    <w:name w:val="Text Title in Colophon"/>
    <w:aliases w:val="ttc"/>
    <w:rsid w:val="00061A6E"/>
    <w:rPr>
      <w:u w:val="single"/>
    </w:rPr>
  </w:style>
  <w:style w:type="character" w:customStyle="1" w:styleId="LineNumberTib">
    <w:name w:val="Line Number Tib"/>
    <w:rsid w:val="00061A6E"/>
    <w:rPr>
      <w:b/>
      <w:i/>
      <w:color w:val="FF6600"/>
    </w:rPr>
  </w:style>
  <w:style w:type="paragraph" w:customStyle="1" w:styleId="Z-Depracatedsmalltext">
    <w:name w:val="Z-Depracated small text"/>
    <w:basedOn w:val="Paragraph"/>
    <w:link w:val="Z-DepracatedsmalltextChar"/>
    <w:rsid w:val="00061A6E"/>
    <w:pPr>
      <w:tabs>
        <w:tab w:val="left" w:pos="1980"/>
      </w:tabs>
      <w:spacing w:line="240" w:lineRule="atLeast"/>
      <w:ind w:firstLine="0"/>
    </w:pPr>
    <w:rPr>
      <w:rFonts w:eastAsia="Jomolhari-ID"/>
      <w:sz w:val="28"/>
    </w:rPr>
  </w:style>
  <w:style w:type="character" w:customStyle="1" w:styleId="Z-DepracatedsmalltextChar">
    <w:name w:val="Z-Depracated small text Char"/>
    <w:link w:val="Z-Depracatedsmalltext"/>
    <w:rsid w:val="00061A6E"/>
    <w:rPr>
      <w:rFonts w:ascii="Jomolhari-ID" w:eastAsia="Jomolhari-ID" w:hAnsi="Jomolhari-ID"/>
      <w:sz w:val="28"/>
      <w:szCs w:val="36"/>
    </w:rPr>
  </w:style>
  <w:style w:type="paragraph" w:customStyle="1" w:styleId="Section3ThirdDivision">
    <w:name w:val="Section 3 Third Division"/>
    <w:aliases w:val="s3"/>
    <w:basedOn w:val="Normal"/>
    <w:rsid w:val="00061A6E"/>
    <w:rPr>
      <w:rFonts w:eastAsia="Arial Unicode MS"/>
      <w:b/>
      <w:u w:val="single"/>
    </w:rPr>
  </w:style>
  <w:style w:type="paragraph" w:customStyle="1" w:styleId="Section4FourthDivision">
    <w:name w:val="Section 4 Fourth Division"/>
    <w:aliases w:val="s4"/>
    <w:basedOn w:val="Section3ThirdDivision"/>
    <w:rsid w:val="00061A6E"/>
    <w:pPr>
      <w:outlineLvl w:val="0"/>
    </w:pPr>
    <w:rPr>
      <w:rFonts w:eastAsia="MS Mincho"/>
    </w:rPr>
  </w:style>
  <w:style w:type="paragraph" w:customStyle="1" w:styleId="Section2SecondDivision">
    <w:name w:val="Section 2 Second Division"/>
    <w:aliases w:val="s2"/>
    <w:basedOn w:val="Section3ThirdDivision"/>
    <w:rsid w:val="00061A6E"/>
    <w:pPr>
      <w:outlineLvl w:val="0"/>
    </w:pPr>
    <w:rPr>
      <w:rFonts w:eastAsia="MS Mincho"/>
    </w:rPr>
  </w:style>
  <w:style w:type="character" w:customStyle="1" w:styleId="SubtleEmphasis1">
    <w:name w:val="Subtle Emphasis1"/>
    <w:uiPriority w:val="65"/>
    <w:qFormat/>
    <w:rsid w:val="00061A6E"/>
    <w:rPr>
      <w:i/>
      <w:iCs/>
      <w:color w:val="404040"/>
    </w:rPr>
  </w:style>
  <w:style w:type="paragraph" w:styleId="Subtitle">
    <w:name w:val="Subtitle"/>
    <w:basedOn w:val="Normal"/>
    <w:next w:val="Normal"/>
    <w:link w:val="SubtitleChar"/>
    <w:uiPriority w:val="11"/>
    <w:qFormat/>
    <w:rsid w:val="005478CF"/>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061A6E"/>
    <w:rPr>
      <w:rFonts w:ascii="Georgia" w:eastAsia="Georgia" w:hAnsi="Georgia" w:cs="Georgia"/>
      <w:i/>
      <w:color w:val="666666"/>
      <w:sz w:val="48"/>
      <w:szCs w:val="48"/>
      <w:lang w:bidi="hi-IN"/>
    </w:rPr>
  </w:style>
  <w:style w:type="paragraph" w:customStyle="1" w:styleId="ColorfulShading-Accent11">
    <w:name w:val="Colorful Shading - Accent 11"/>
    <w:hidden/>
    <w:uiPriority w:val="71"/>
    <w:unhideWhenUsed/>
    <w:rsid w:val="00061A6E"/>
    <w:rPr>
      <w:rFonts w:ascii="Jomolhari-ID" w:eastAsia="SimSun" w:hAnsi="Jomolhari-ID"/>
      <w:sz w:val="36"/>
      <w:szCs w:val="36"/>
    </w:rPr>
  </w:style>
  <w:style w:type="paragraph" w:customStyle="1" w:styleId="ParagraphSngleSpaced">
    <w:name w:val="Paragraph Sngle Spaced"/>
    <w:aliases w:val="s_3"/>
    <w:basedOn w:val="ParagraphContinued"/>
    <w:qFormat/>
    <w:rsid w:val="00BF6E94"/>
    <w:pPr>
      <w:spacing w:before="0"/>
    </w:pPr>
  </w:style>
  <w:style w:type="paragraph" w:customStyle="1" w:styleId="SpeechParagraphContinued">
    <w:name w:val="Speech Paragraph Continued"/>
    <w:aliases w:val="+_2"/>
    <w:basedOn w:val="SpeechParagraph"/>
    <w:next w:val="SpeechParagraph"/>
    <w:qFormat/>
    <w:rsid w:val="00BF6E94"/>
    <w:pPr>
      <w:ind w:firstLine="0"/>
    </w:pPr>
  </w:style>
  <w:style w:type="paragraph" w:customStyle="1" w:styleId="SpeechParagraphNestedContinued">
    <w:name w:val="Speech Paragraph Nested Continued"/>
    <w:aliases w:val="+_4"/>
    <w:basedOn w:val="SpeechParagraphNested"/>
    <w:next w:val="SpeechParagraphNested"/>
    <w:qFormat/>
    <w:rsid w:val="00BF6E94"/>
    <w:pPr>
      <w:ind w:firstLine="0"/>
    </w:pPr>
  </w:style>
  <w:style w:type="character" w:customStyle="1" w:styleId="Style1">
    <w:name w:val="Style1"/>
    <w:basedOn w:val="TitleinCitingOtherTexts"/>
    <w:uiPriority w:val="1"/>
    <w:rsid w:val="00BF6E94"/>
    <w:rPr>
      <w:rFonts w:ascii="Times New Roman" w:hAnsi="Times New Roman" w:cs="Jomolhari-ID"/>
      <w:b/>
      <w:i/>
      <w:color w:val="ED7D31" w:themeColor="accent2"/>
      <w:sz w:val="24"/>
      <w:szCs w:val="24"/>
      <w:u w:val="none"/>
      <w:lang w:val="en-US"/>
    </w:rPr>
  </w:style>
  <w:style w:type="character" w:customStyle="1" w:styleId="TitleofSection">
    <w:name w:val="Title of Section"/>
    <w:basedOn w:val="TitleinCitingOtherTexts"/>
    <w:uiPriority w:val="1"/>
    <w:rsid w:val="00BF6E94"/>
    <w:rPr>
      <w:rFonts w:ascii="Times New Roman" w:hAnsi="Times New Roman" w:cs="Jomolhari-ID"/>
      <w:b/>
      <w:i/>
      <w:color w:val="ED7D31" w:themeColor="accent2"/>
      <w:sz w:val="24"/>
      <w:szCs w:val="24"/>
      <w:u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ira.shanti.virginia.edu/jira/browse/THLLIT-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thangrove/Library/Group%20Containers/UBF8T346G9.Office/User%20Content.localized/Templates.localized/Normal%20(Germano%20March%2015%20202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 (Germano March 15 2020).dotm</Template>
  <TotalTime>0</TotalTime>
  <Pages>23</Pages>
  <Words>5834</Words>
  <Characters>33256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Grove, Than (ndg8f)</dc:creator>
  <cp:keywords/>
  <dc:description/>
  <cp:lastModifiedBy>Grove, Than (ndg8f)</cp:lastModifiedBy>
  <cp:revision>2</cp:revision>
  <dcterms:created xsi:type="dcterms:W3CDTF">2020-10-29T19:19:00Z</dcterms:created>
  <dcterms:modified xsi:type="dcterms:W3CDTF">2020-10-29T19:19:00Z</dcterms:modified>
</cp:coreProperties>
</file>