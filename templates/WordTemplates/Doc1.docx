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BB2D" w14:textId="77777777" w:rsidR="00326735" w:rsidRDefault="00326735"/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Dark Courier"/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5682E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2F279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52F4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8"/>
    <w:multiLevelType w:val="singleLevel"/>
    <w:tmpl w:val="28D61EBA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4" w15:restartNumberingAfterBreak="0">
    <w:nsid w:val="0FD223C9"/>
    <w:multiLevelType w:val="hybridMultilevel"/>
    <w:tmpl w:val="904654A4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5736"/>
    <w:multiLevelType w:val="hybridMultilevel"/>
    <w:tmpl w:val="7B8C3932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47CAD"/>
    <w:multiLevelType w:val="hybridMultilevel"/>
    <w:tmpl w:val="F1F616CC"/>
    <w:lvl w:ilvl="0" w:tplc="A9CEB86C">
      <w:start w:val="1"/>
      <w:numFmt w:val="decimal"/>
      <w:pStyle w:val="ListNumber2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 w15:restartNumberingAfterBreak="0">
    <w:nsid w:val="42F27656"/>
    <w:multiLevelType w:val="hybridMultilevel"/>
    <w:tmpl w:val="A8F2BA94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21EC1"/>
    <w:multiLevelType w:val="singleLevel"/>
    <w:tmpl w:val="D55843F2"/>
    <w:lvl w:ilvl="0">
      <w:start w:val="1"/>
      <w:numFmt w:val="decimal"/>
      <w:pStyle w:val="ListNumbr3"/>
      <w:lvlText w:val="%1."/>
      <w:lvlJc w:val="left"/>
      <w:pPr>
        <w:ind w:left="1656" w:hanging="360"/>
      </w:pPr>
      <w:rPr>
        <w:rFonts w:hint="default"/>
      </w:rPr>
    </w:lvl>
  </w:abstractNum>
  <w:abstractNum w:abstractNumId="9" w15:restartNumberingAfterBreak="0">
    <w:nsid w:val="76980473"/>
    <w:multiLevelType w:val="hybridMultilevel"/>
    <w:tmpl w:val="FC423A6E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5035A"/>
    <w:multiLevelType w:val="hybridMultilevel"/>
    <w:tmpl w:val="5E8478EE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76426">
    <w:abstractNumId w:val="10"/>
  </w:num>
  <w:num w:numId="2" w16cid:durableId="577247879">
    <w:abstractNumId w:val="7"/>
  </w:num>
  <w:num w:numId="3" w16cid:durableId="786702717">
    <w:abstractNumId w:val="4"/>
  </w:num>
  <w:num w:numId="4" w16cid:durableId="1741514141">
    <w:abstractNumId w:val="9"/>
  </w:num>
  <w:num w:numId="5" w16cid:durableId="889221630">
    <w:abstractNumId w:val="8"/>
  </w:num>
  <w:num w:numId="6" w16cid:durableId="1911306524">
    <w:abstractNumId w:val="5"/>
  </w:num>
  <w:num w:numId="7" w16cid:durableId="742064645">
    <w:abstractNumId w:val="3"/>
  </w:num>
  <w:num w:numId="8" w16cid:durableId="1212770528">
    <w:abstractNumId w:val="6"/>
  </w:num>
  <w:num w:numId="9" w16cid:durableId="693387086">
    <w:abstractNumId w:val="8"/>
  </w:num>
  <w:num w:numId="10" w16cid:durableId="1270118440">
    <w:abstractNumId w:val="8"/>
  </w:num>
  <w:num w:numId="11" w16cid:durableId="359670109">
    <w:abstractNumId w:val="6"/>
  </w:num>
  <w:num w:numId="12" w16cid:durableId="220213246">
    <w:abstractNumId w:val="0"/>
  </w:num>
  <w:num w:numId="13" w16cid:durableId="1739816731">
    <w:abstractNumId w:val="1"/>
  </w:num>
  <w:num w:numId="14" w16cid:durableId="2144500270">
    <w:abstractNumId w:val="2"/>
  </w:num>
  <w:num w:numId="15" w16cid:durableId="1292708912">
    <w:abstractNumId w:val="0"/>
  </w:num>
  <w:num w:numId="16" w16cid:durableId="1074207052">
    <w:abstractNumId w:val="1"/>
  </w:num>
  <w:num w:numId="17" w16cid:durableId="144699886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23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87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376F7"/>
    <w:rsid w:val="00167DA4"/>
    <w:rsid w:val="001A7DB4"/>
    <w:rsid w:val="001C46B2"/>
    <w:rsid w:val="001D4001"/>
    <w:rsid w:val="001E5509"/>
    <w:rsid w:val="00210365"/>
    <w:rsid w:val="00211A6D"/>
    <w:rsid w:val="002160BF"/>
    <w:rsid w:val="0022192B"/>
    <w:rsid w:val="00270802"/>
    <w:rsid w:val="00277847"/>
    <w:rsid w:val="00282AA8"/>
    <w:rsid w:val="002919BE"/>
    <w:rsid w:val="002A722A"/>
    <w:rsid w:val="002B4152"/>
    <w:rsid w:val="002E6D70"/>
    <w:rsid w:val="002F786C"/>
    <w:rsid w:val="00326735"/>
    <w:rsid w:val="003278C1"/>
    <w:rsid w:val="00350353"/>
    <w:rsid w:val="00350746"/>
    <w:rsid w:val="003621E0"/>
    <w:rsid w:val="00366836"/>
    <w:rsid w:val="003808AB"/>
    <w:rsid w:val="003956C4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2709F"/>
    <w:rsid w:val="00467DC8"/>
    <w:rsid w:val="00476AC7"/>
    <w:rsid w:val="00486751"/>
    <w:rsid w:val="00495FD8"/>
    <w:rsid w:val="004B5F9B"/>
    <w:rsid w:val="004C18AD"/>
    <w:rsid w:val="004D5F35"/>
    <w:rsid w:val="00524FE8"/>
    <w:rsid w:val="00544CAE"/>
    <w:rsid w:val="00557317"/>
    <w:rsid w:val="00591115"/>
    <w:rsid w:val="0059638C"/>
    <w:rsid w:val="00597A03"/>
    <w:rsid w:val="005A4FED"/>
    <w:rsid w:val="005B1DBF"/>
    <w:rsid w:val="005B34C6"/>
    <w:rsid w:val="005C4517"/>
    <w:rsid w:val="005E4CD1"/>
    <w:rsid w:val="006005DD"/>
    <w:rsid w:val="00643AA9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95887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64FD8"/>
    <w:rsid w:val="00967C5E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15168"/>
    <w:rsid w:val="00C65ACB"/>
    <w:rsid w:val="00CA280A"/>
    <w:rsid w:val="00CD336A"/>
    <w:rsid w:val="00CE466F"/>
    <w:rsid w:val="00D16D8A"/>
    <w:rsid w:val="00D416A8"/>
    <w:rsid w:val="00D418B5"/>
    <w:rsid w:val="00D708CF"/>
    <w:rsid w:val="00D7356F"/>
    <w:rsid w:val="00DC7DCB"/>
    <w:rsid w:val="00DD3743"/>
    <w:rsid w:val="00DE4D82"/>
    <w:rsid w:val="00E17A9C"/>
    <w:rsid w:val="00E30A55"/>
    <w:rsid w:val="00E32274"/>
    <w:rsid w:val="00E37267"/>
    <w:rsid w:val="00E60A09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EAC3"/>
  <w14:defaultImageDpi w14:val="330"/>
  <w15:chartTrackingRefBased/>
  <w15:docId w15:val="{8696119D-0CD3-9742-B63A-27C99125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3A3995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919BE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919BE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919BE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919BE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919BE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919BE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919BE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919BE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D708CF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CD336A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CD336A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0F629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42709F"/>
    <w:pPr>
      <w:numPr>
        <w:numId w:val="11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5A4FED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E32274"/>
    <w:rPr>
      <w:color w:val="993366"/>
    </w:rPr>
  </w:style>
  <w:style w:type="paragraph" w:styleId="ListNumber">
    <w:name w:val="List Number"/>
    <w:aliases w:val="l"/>
    <w:basedOn w:val="Normal"/>
    <w:autoRedefine/>
    <w:rsid w:val="00C15168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42709F"/>
    <w:pPr>
      <w:numPr>
        <w:numId w:val="10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F932AA"/>
  </w:style>
  <w:style w:type="paragraph" w:customStyle="1" w:styleId="SpeechParagraph">
    <w:name w:val="Speech Paragraph"/>
    <w:aliases w:val="+"/>
    <w:basedOn w:val="Normal"/>
    <w:autoRedefine/>
    <w:rsid w:val="0087700E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87700E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BE5C8F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0C1845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E32274"/>
    <w:rPr>
      <w:color w:val="993366"/>
    </w:rPr>
  </w:style>
  <w:style w:type="character" w:customStyle="1" w:styleId="TitleOwnTibetan">
    <w:name w:val="Title (Own) Tibetan"/>
    <w:aliases w:val="t_4"/>
    <w:basedOn w:val="DefaultParagraphFont"/>
    <w:qFormat/>
    <w:rsid w:val="00524FE8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133752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133752"/>
    <w:rPr>
      <w:rFonts w:ascii="Times New Roman" w:eastAsia="Microsoft Himalaya" w:hAnsi="Times New Roman" w:cs="Jomolhari-ID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0C1845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E32274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CE466F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015DEC"/>
    <w:rPr>
      <w:b/>
    </w:rPr>
  </w:style>
  <w:style w:type="character" w:customStyle="1" w:styleId="X-EmphasisWeak">
    <w:name w:val="X-Emphasis Weak"/>
    <w:aliases w:val="i"/>
    <w:rsid w:val="00015DEC"/>
    <w:rPr>
      <w:i/>
    </w:rPr>
  </w:style>
  <w:style w:type="character" w:styleId="EndnoteReference">
    <w:name w:val="endnote reference"/>
    <w:aliases w:val="e_2"/>
    <w:basedOn w:val="DefaultParagraphFont"/>
    <w:semiHidden/>
    <w:rsid w:val="000B5109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semiHidden/>
    <w:rsid w:val="000B5109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semiHidden/>
    <w:rsid w:val="000B5109"/>
    <w:rPr>
      <w:rFonts w:ascii="Times New Roman" w:hAnsi="Times New Roman" w:cs="Jomolhari-ID"/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CE466F"/>
    <w:rPr>
      <w:rFonts w:ascii="Times New Roman" w:eastAsiaTheme="majorEastAsia" w:hAnsi="Times New Roman" w:cs="Jomolhari-ID"/>
      <w:b/>
      <w:color w:val="323E4F" w:themeColor="text2" w:themeShade="BF"/>
      <w:spacing w:val="5"/>
      <w:kern w:val="28"/>
      <w:sz w:val="32"/>
      <w:szCs w:val="40"/>
    </w:rPr>
  </w:style>
  <w:style w:type="character" w:styleId="FootnoteReference">
    <w:name w:val="footnote reference"/>
    <w:aliases w:val="f_3"/>
    <w:basedOn w:val="DefaultParagraphFont"/>
    <w:rsid w:val="00412D69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722A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722A"/>
    <w:rPr>
      <w:lang w:bidi="bo-CN"/>
    </w:rPr>
  </w:style>
  <w:style w:type="character" w:customStyle="1" w:styleId="X-NamePersonalHuman">
    <w:name w:val="X-Name Personal Human"/>
    <w:aliases w:val="x_2"/>
    <w:rsid w:val="0004733E"/>
    <w:rPr>
      <w:color w:val="ED7D31" w:themeColor="accent2"/>
    </w:rPr>
  </w:style>
  <w:style w:type="character" w:customStyle="1" w:styleId="X-NamePersonalOther">
    <w:name w:val="X-Name Personal Other"/>
    <w:rsid w:val="00015DEC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919BE"/>
    <w:rPr>
      <w:rFonts w:ascii="Times New Roman" w:eastAsiaTheme="majorEastAsia" w:hAnsi="Times New Roman" w:cs="Jomolhari-ID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D708CF"/>
    <w:rPr>
      <w:rFonts w:ascii="Times New Roman" w:eastAsia="Arial Unicode MS" w:hAnsi="Times New Roman" w:cs="Jomolhari-ID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591115"/>
  </w:style>
  <w:style w:type="paragraph" w:customStyle="1" w:styleId="Heading11">
    <w:name w:val="Heading 11"/>
    <w:aliases w:val="1_2"/>
    <w:basedOn w:val="Heading9"/>
    <w:next w:val="Normal"/>
    <w:autoRedefine/>
    <w:rsid w:val="005B1DBF"/>
  </w:style>
  <w:style w:type="paragraph" w:customStyle="1" w:styleId="Heading12">
    <w:name w:val="Heading 12"/>
    <w:aliases w:val="2_2"/>
    <w:basedOn w:val="Heading9"/>
    <w:next w:val="Normal"/>
    <w:autoRedefine/>
    <w:rsid w:val="00591115"/>
  </w:style>
  <w:style w:type="paragraph" w:customStyle="1" w:styleId="Heading13">
    <w:name w:val="Heading 13"/>
    <w:aliases w:val="3_2"/>
    <w:basedOn w:val="Heading9"/>
    <w:next w:val="Normal"/>
    <w:autoRedefine/>
    <w:rsid w:val="00591115"/>
  </w:style>
  <w:style w:type="paragraph" w:customStyle="1" w:styleId="Heading14">
    <w:name w:val="Heading 14"/>
    <w:aliases w:val="4_2"/>
    <w:basedOn w:val="Heading9"/>
    <w:next w:val="Normal"/>
    <w:autoRedefine/>
    <w:rsid w:val="00591115"/>
  </w:style>
  <w:style w:type="paragraph" w:customStyle="1" w:styleId="Heading15">
    <w:name w:val="Heading 15"/>
    <w:aliases w:val="5_2"/>
    <w:basedOn w:val="Heading9"/>
    <w:next w:val="Normal"/>
    <w:autoRedefine/>
    <w:rsid w:val="00591115"/>
  </w:style>
  <w:style w:type="paragraph" w:customStyle="1" w:styleId="Heading16">
    <w:name w:val="Heading 16"/>
    <w:aliases w:val="6_2"/>
    <w:basedOn w:val="Heading9"/>
    <w:next w:val="Normal"/>
    <w:autoRedefine/>
    <w:rsid w:val="00591115"/>
  </w:style>
  <w:style w:type="paragraph" w:customStyle="1" w:styleId="Heading17">
    <w:name w:val="Heading 17"/>
    <w:aliases w:val="7_2"/>
    <w:basedOn w:val="Heading9"/>
    <w:next w:val="Normal"/>
    <w:autoRedefine/>
    <w:rsid w:val="00591115"/>
  </w:style>
  <w:style w:type="paragraph" w:customStyle="1" w:styleId="Heading18">
    <w:name w:val="Heading 18"/>
    <w:aliases w:val="8_2"/>
    <w:basedOn w:val="Heading9"/>
    <w:next w:val="Normal"/>
    <w:autoRedefine/>
    <w:rsid w:val="00591115"/>
  </w:style>
  <w:style w:type="paragraph" w:customStyle="1" w:styleId="Heading19">
    <w:name w:val="Heading 19"/>
    <w:aliases w:val="9_2"/>
    <w:basedOn w:val="Heading9"/>
    <w:next w:val="Normal"/>
    <w:autoRedefine/>
    <w:rsid w:val="00591115"/>
  </w:style>
  <w:style w:type="character" w:customStyle="1" w:styleId="Heading2Char">
    <w:name w:val="Heading 2 Char"/>
    <w:aliases w:val="2 Char"/>
    <w:basedOn w:val="DefaultParagraphFont"/>
    <w:link w:val="Heading2"/>
    <w:rsid w:val="002919BE"/>
    <w:rPr>
      <w:rFonts w:ascii="Times New Roman" w:eastAsia="Arial Unicode MS" w:hAnsi="Times New Roman" w:cs="Jomolhari-ID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591115"/>
  </w:style>
  <w:style w:type="paragraph" w:customStyle="1" w:styleId="Heading21">
    <w:name w:val="Heading 21"/>
    <w:aliases w:val="1_3"/>
    <w:basedOn w:val="Heading9"/>
    <w:next w:val="Normal"/>
    <w:autoRedefine/>
    <w:rsid w:val="00591115"/>
  </w:style>
  <w:style w:type="paragraph" w:customStyle="1" w:styleId="Heading22">
    <w:name w:val="Heading 22"/>
    <w:aliases w:val="2_3"/>
    <w:basedOn w:val="Heading9"/>
    <w:next w:val="Normal"/>
    <w:autoRedefine/>
    <w:rsid w:val="00591115"/>
  </w:style>
  <w:style w:type="paragraph" w:customStyle="1" w:styleId="Heading23">
    <w:name w:val="Heading 23"/>
    <w:aliases w:val="3_3"/>
    <w:basedOn w:val="Heading9"/>
    <w:next w:val="Normal"/>
    <w:autoRedefine/>
    <w:rsid w:val="00591115"/>
  </w:style>
  <w:style w:type="paragraph" w:customStyle="1" w:styleId="Heading24">
    <w:name w:val="Heading 24"/>
    <w:aliases w:val="4_3"/>
    <w:basedOn w:val="Heading9"/>
    <w:next w:val="Normal"/>
    <w:autoRedefine/>
    <w:rsid w:val="00591115"/>
  </w:style>
  <w:style w:type="paragraph" w:customStyle="1" w:styleId="Heading25">
    <w:name w:val="Heading 25"/>
    <w:aliases w:val="5_3"/>
    <w:basedOn w:val="Heading9"/>
    <w:next w:val="Normal"/>
    <w:autoRedefine/>
    <w:rsid w:val="00591115"/>
  </w:style>
  <w:style w:type="character" w:customStyle="1" w:styleId="Heading3Char">
    <w:name w:val="Heading 3 Char"/>
    <w:aliases w:val="3 Char"/>
    <w:basedOn w:val="DefaultParagraphFont"/>
    <w:link w:val="Heading3"/>
    <w:rsid w:val="002919BE"/>
    <w:rPr>
      <w:rFonts w:ascii="Times New Roman" w:eastAsia="Arial Unicode MS" w:hAnsi="Times New Roman" w:cs="Jomolhari-ID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919BE"/>
    <w:rPr>
      <w:rFonts w:ascii="Times New Roman" w:eastAsia="Arial Unicode MS" w:hAnsi="Times New Roman" w:cs="Jomolhari-ID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919BE"/>
    <w:rPr>
      <w:rFonts w:ascii="Times New Roman" w:eastAsia="Arial Unicode MS" w:hAnsi="Times New Roman" w:cs="Jomolhari-ID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919BE"/>
    <w:rPr>
      <w:rFonts w:ascii="Times New Roman" w:eastAsia="Arial Unicode MS" w:hAnsi="Times New Roman" w:cs="Jomolhari-ID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919BE"/>
    <w:rPr>
      <w:rFonts w:ascii="Times New Roman" w:eastAsia="Arial Unicode MS" w:hAnsi="Times New Roman" w:cs="Jomolhari-ID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919BE"/>
    <w:rPr>
      <w:rFonts w:ascii="Times New Roman" w:eastAsia="Arial Unicode MS" w:hAnsi="Times New Roman" w:cs="Jomolhari-ID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7C352D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015DEC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rsid w:val="003956C4"/>
    <w:rPr>
      <w:color w:val="538135" w:themeColor="accent6" w:themeShade="BF"/>
    </w:rPr>
  </w:style>
  <w:style w:type="character" w:customStyle="1" w:styleId="X-SpeakerHuman">
    <w:name w:val="X-Speaker Human"/>
    <w:basedOn w:val="X-SpeakerUnknown"/>
    <w:rsid w:val="00015DEC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F786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F786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F786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722E9D"/>
    <w:rPr>
      <w:b/>
      <w:color w:val="0000FF"/>
      <w:u w:val="single"/>
    </w:rPr>
  </w:style>
  <w:style w:type="character" w:customStyle="1" w:styleId="Illegible">
    <w:name w:val="Illegible"/>
    <w:aliases w:val="i_2"/>
    <w:rsid w:val="00557317"/>
    <w:rPr>
      <w:b/>
      <w:color w:val="FF0000"/>
    </w:rPr>
  </w:style>
  <w:style w:type="character" w:customStyle="1" w:styleId="X-SpeakerOther">
    <w:name w:val="X-Speaker Other"/>
    <w:basedOn w:val="X-SpeakerUnknown"/>
    <w:rsid w:val="00015DEC"/>
    <w:rPr>
      <w:b/>
      <w:i/>
      <w:color w:val="993300"/>
    </w:rPr>
  </w:style>
  <w:style w:type="character" w:customStyle="1" w:styleId="X-NameGeneric">
    <w:name w:val="X-Name Generic"/>
    <w:rsid w:val="00015DEC"/>
    <w:rPr>
      <w:color w:val="FFCC00"/>
    </w:rPr>
  </w:style>
  <w:style w:type="character" w:customStyle="1" w:styleId="Verse2Char">
    <w:name w:val="Verse 2 Char"/>
    <w:aliases w:val="v_2 Char"/>
    <w:link w:val="Verse2"/>
    <w:rsid w:val="00B83A75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E17A9C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9969AE"/>
  </w:style>
  <w:style w:type="paragraph" w:styleId="ListBullet2">
    <w:name w:val="List Bullet 2"/>
    <w:aliases w:val="b_2"/>
    <w:basedOn w:val="Normal"/>
    <w:autoRedefine/>
    <w:qFormat/>
    <w:rsid w:val="002160BF"/>
    <w:pPr>
      <w:numPr>
        <w:numId w:val="6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0C50A2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0C50A2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5A4FED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4D5F35"/>
    <w:pPr>
      <w:numPr>
        <w:numId w:val="1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4D5F35"/>
    <w:rPr>
      <w:rFonts w:eastAsia="PMingLiU"/>
      <w:lang w:eastAsia="zh-TW"/>
    </w:rPr>
  </w:style>
  <w:style w:type="paragraph" w:styleId="MacroText">
    <w:name w:val="macro"/>
    <w:link w:val="MacroTextChar"/>
    <w:semiHidden/>
    <w:rsid w:val="001337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133752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0353F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0353F3"/>
    <w:pPr>
      <w:ind w:left="1440"/>
    </w:pPr>
    <w:rPr>
      <w:color w:val="0104FF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591115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591115"/>
    <w:rPr>
      <w:rFonts w:ascii="Times New Roman" w:hAnsi="Times New Roman" w:cs="Jomolhari-ID"/>
    </w:rPr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591115"/>
    <w:rPr>
      <w:color w:val="0000FF"/>
    </w:rPr>
  </w:style>
  <w:style w:type="paragraph" w:customStyle="1" w:styleId="ParagraphCitation">
    <w:name w:val="Paragraph Citation"/>
    <w:aliases w:val="p_3"/>
    <w:basedOn w:val="VerseCitation1"/>
    <w:autoRedefine/>
    <w:qFormat/>
    <w:rsid w:val="000353F3"/>
    <w:pPr>
      <w:ind w:left="720" w:firstLine="288"/>
    </w:pPr>
    <w:rPr>
      <w:color w:val="0104FF"/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6B798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6B7983"/>
  </w:style>
  <w:style w:type="paragraph" w:customStyle="1" w:styleId="ParagraphContinued">
    <w:name w:val="Paragraph Continued"/>
    <w:aliases w:val="p_2"/>
    <w:basedOn w:val="Paragraph"/>
    <w:next w:val="Paragraph"/>
    <w:autoRedefine/>
    <w:rsid w:val="00282AA8"/>
    <w:pPr>
      <w:ind w:firstLine="0"/>
    </w:pPr>
  </w:style>
  <w:style w:type="character" w:customStyle="1" w:styleId="Roottext">
    <w:name w:val="Root text"/>
    <w:aliases w:val="r"/>
    <w:qFormat/>
    <w:rsid w:val="00AD386B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B4611F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59638C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BF62F5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BF62F5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B83290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59638C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59638C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015DEC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"/>
    <w:basedOn w:val="Normal"/>
    <w:next w:val="SpeechVerse2"/>
    <w:link w:val="SpeechVerse1Char"/>
    <w:autoRedefine/>
    <w:rsid w:val="0087700E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"/>
    <w:link w:val="SpeechVerse1"/>
    <w:rsid w:val="0087700E"/>
    <w:rPr>
      <w:rFonts w:eastAsia="Arial Unicode MS"/>
      <w:color w:val="00B050"/>
    </w:rPr>
  </w:style>
  <w:style w:type="paragraph" w:customStyle="1" w:styleId="SpeechVerse1Nested">
    <w:name w:val="Speech Verse 1 Nested"/>
    <w:aliases w:val="-_3"/>
    <w:basedOn w:val="SpeechVerse1"/>
    <w:next w:val="SpeechVerse2Nested"/>
    <w:autoRedefine/>
    <w:rsid w:val="0087700E"/>
    <w:pPr>
      <w:ind w:right="1008" w:firstLine="0"/>
    </w:pPr>
  </w:style>
  <w:style w:type="paragraph" w:customStyle="1" w:styleId="SpeechVerse2">
    <w:name w:val="Speech Verse 2"/>
    <w:aliases w:val="-_2"/>
    <w:basedOn w:val="SpeechVerse1"/>
    <w:link w:val="SpeechVerse2Char"/>
    <w:autoRedefine/>
    <w:rsid w:val="00B41EE1"/>
    <w:pPr>
      <w:spacing w:before="0"/>
    </w:pPr>
  </w:style>
  <w:style w:type="character" w:customStyle="1" w:styleId="SpeechVerse2Char">
    <w:name w:val="Speech Verse 2 Char"/>
    <w:aliases w:val="-_2 Char"/>
    <w:link w:val="SpeechVerse2"/>
    <w:rsid w:val="00B41EE1"/>
    <w:rPr>
      <w:rFonts w:eastAsia="Arial Unicode MS"/>
      <w:color w:val="00B050"/>
    </w:rPr>
  </w:style>
  <w:style w:type="paragraph" w:customStyle="1" w:styleId="SpeechVerse2Nested">
    <w:name w:val="Speech Verse 2 Nested"/>
    <w:aliases w:val="-_4"/>
    <w:basedOn w:val="SpeechVerse1Nested"/>
    <w:autoRedefine/>
    <w:rsid w:val="00B41EE1"/>
    <w:pPr>
      <w:spacing w:before="0"/>
    </w:pPr>
  </w:style>
  <w:style w:type="table" w:styleId="TableGrid">
    <w:name w:val="Table Grid"/>
    <w:basedOn w:val="TableNormal"/>
    <w:rsid w:val="00133752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6005DD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B83A75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591115"/>
    <w:rPr>
      <w:color w:val="0000FF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AD000C"/>
  </w:style>
  <w:style w:type="paragraph" w:customStyle="1" w:styleId="VerseCitationNested2">
    <w:name w:val="Verse Citation Nested 2"/>
    <w:aliases w:val="n_4"/>
    <w:basedOn w:val="VerseCitation2"/>
    <w:autoRedefine/>
    <w:rsid w:val="00AD000C"/>
    <w:pPr>
      <w:ind w:left="1440" w:right="1440" w:firstLine="0"/>
    </w:pPr>
  </w:style>
  <w:style w:type="character" w:customStyle="1" w:styleId="X-AuthorGeneric">
    <w:name w:val="X-Author Generic"/>
    <w:basedOn w:val="DefaultParagraphFont"/>
    <w:rsid w:val="00E32274"/>
    <w:rPr>
      <w:color w:val="993366"/>
    </w:rPr>
  </w:style>
  <w:style w:type="character" w:customStyle="1" w:styleId="X-AuthorIndian">
    <w:name w:val="X-Author Indian"/>
    <w:basedOn w:val="X-AuthorGeneric"/>
    <w:rsid w:val="00E32274"/>
    <w:rPr>
      <w:color w:val="993366"/>
    </w:rPr>
  </w:style>
  <w:style w:type="character" w:customStyle="1" w:styleId="X-Mantra">
    <w:name w:val="X-Mantra"/>
    <w:basedOn w:val="Roottext"/>
    <w:uiPriority w:val="1"/>
    <w:rsid w:val="00015DEC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4B5F9B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133752"/>
    <w:rPr>
      <w:color w:val="0000FF"/>
      <w:u w:val="single"/>
    </w:rPr>
  </w:style>
  <w:style w:type="character" w:customStyle="1" w:styleId="X-NameOrganization">
    <w:name w:val="X-Name Organization"/>
    <w:rsid w:val="00015DEC"/>
    <w:rPr>
      <w:color w:val="0000FF"/>
    </w:rPr>
  </w:style>
  <w:style w:type="character" w:customStyle="1" w:styleId="X-NameClan">
    <w:name w:val="X-Name Clan"/>
    <w:basedOn w:val="X-NameOrganization"/>
    <w:rsid w:val="00015DEC"/>
    <w:rPr>
      <w:color w:val="0000FF"/>
    </w:rPr>
  </w:style>
  <w:style w:type="character" w:customStyle="1" w:styleId="X-NameEthnicity">
    <w:name w:val="X-Name Ethnicity"/>
    <w:basedOn w:val="X-NameOrganization"/>
    <w:rsid w:val="00015DEC"/>
    <w:rPr>
      <w:color w:val="0000FF"/>
    </w:rPr>
  </w:style>
  <w:style w:type="character" w:customStyle="1" w:styleId="X-NameFestival">
    <w:name w:val="X-Name Festival"/>
    <w:basedOn w:val="DefaultParagraphFont"/>
    <w:rsid w:val="00015DEC"/>
    <w:rPr>
      <w:color w:val="00FF00"/>
      <w:lang w:val="is-IS"/>
    </w:rPr>
  </w:style>
  <w:style w:type="character" w:customStyle="1" w:styleId="X-NameLineage">
    <w:name w:val="X-Name Lineage"/>
    <w:basedOn w:val="X-NameOrganization"/>
    <w:rsid w:val="00015DEC"/>
    <w:rPr>
      <w:color w:val="0000FF"/>
    </w:rPr>
  </w:style>
  <w:style w:type="character" w:customStyle="1" w:styleId="X-NameMonastery">
    <w:name w:val="X-Name Monastery"/>
    <w:basedOn w:val="X-NameOrganization"/>
    <w:rsid w:val="00015DEC"/>
    <w:rPr>
      <w:color w:val="0000FF"/>
    </w:rPr>
  </w:style>
  <w:style w:type="character" w:customStyle="1" w:styleId="X-SpeakerUnknown">
    <w:name w:val="X-Speaker Unknown"/>
    <w:rsid w:val="00015DEC"/>
    <w:rPr>
      <w:b/>
      <w:i/>
      <w:color w:val="993300"/>
    </w:rPr>
  </w:style>
  <w:style w:type="character" w:customStyle="1" w:styleId="X-TermChinese">
    <w:name w:val="X-Term Chinese"/>
    <w:basedOn w:val="DefaultParagraphFont"/>
    <w:rsid w:val="00015DEC"/>
    <w:rPr>
      <w:color w:val="FF00FF"/>
    </w:rPr>
  </w:style>
  <w:style w:type="character" w:customStyle="1" w:styleId="X-TermEnglish">
    <w:name w:val="X-Term English"/>
    <w:basedOn w:val="DefaultParagraphFont"/>
    <w:rsid w:val="00015DEC"/>
    <w:rPr>
      <w:color w:val="FF00FF"/>
    </w:rPr>
  </w:style>
  <w:style w:type="character" w:customStyle="1" w:styleId="X-TermMongolian">
    <w:name w:val="X-Term Mongolian"/>
    <w:basedOn w:val="DefaultParagraphFont"/>
    <w:rsid w:val="00015DEC"/>
    <w:rPr>
      <w:color w:val="FF00FF"/>
      <w:lang w:val="is-IS"/>
    </w:rPr>
  </w:style>
  <w:style w:type="character" w:customStyle="1" w:styleId="X-TermPali">
    <w:name w:val="X-Term Pali"/>
    <w:basedOn w:val="DefaultParagraphFont"/>
    <w:rsid w:val="00015DEC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015DEC"/>
    <w:rPr>
      <w:color w:val="FF00FF"/>
      <w:lang w:val="is-IS"/>
    </w:rPr>
  </w:style>
  <w:style w:type="character" w:customStyle="1" w:styleId="X-TermTechnical">
    <w:name w:val="X-Term Technical"/>
    <w:basedOn w:val="SpeechInline"/>
    <w:uiPriority w:val="1"/>
    <w:rsid w:val="00015DEC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015DEC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015DEC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5A4FED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5A4FED"/>
    <w:rPr>
      <w:rFonts w:ascii="Times New Roman" w:eastAsia="Arial Unicode MS" w:hAnsi="Times New Roman" w:cs="Jomolhari-ID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7B4E21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FF05FF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B821A8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1E5509"/>
    <w:pPr>
      <w:spacing w:before="0"/>
    </w:pPr>
  </w:style>
  <w:style w:type="character" w:customStyle="1" w:styleId="Style1">
    <w:name w:val="Style1"/>
    <w:basedOn w:val="TitleinCitingOtherTexts"/>
    <w:uiPriority w:val="1"/>
    <w:rsid w:val="00495FD8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495FD8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angrove/Documents/Sandbox/THL/XML/Word2XMLConverter/ThlConverterStack/templates/WordTemplates/Normal%20March%2015%202020-Germano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 March 15 2020-Germano.dotm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Grove, Than (ndg8f)</cp:lastModifiedBy>
  <cp:revision>1</cp:revision>
  <dcterms:created xsi:type="dcterms:W3CDTF">2023-03-23T13:37:00Z</dcterms:created>
  <dcterms:modified xsi:type="dcterms:W3CDTF">2023-03-23T13:49:00Z</dcterms:modified>
</cp:coreProperties>
</file>